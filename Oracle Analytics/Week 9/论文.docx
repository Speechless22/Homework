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53903" w:displacedByCustomXml="next"/>
    <w:bookmarkStart w:id="1" w:name="_Toc101853850" w:displacedByCustomXml="next"/>
    <w:bookmarkStart w:id="2" w:name="_Toc355925121" w:displacedByCustomXml="next"/>
    <w:bookmarkStart w:id="3" w:name="_Toc85561533" w:displacedByCustomXml="next"/>
    <w:bookmarkStart w:id="4" w:name="_Toc85554914" w:displacedByCustomXml="next"/>
    <w:sdt>
      <w:sdtPr>
        <w:id w:val="-1476531236"/>
        <w:docPartObj>
          <w:docPartGallery w:val="Cover Pages"/>
          <w:docPartUnique/>
        </w:docPartObj>
      </w:sdtPr>
      <w:sdtContent>
        <w:p w14:paraId="7388AA49" w14:textId="735D0E6A" w:rsidR="003F1EF2" w:rsidRDefault="003F1EF2">
          <w:pPr>
            <w:ind w:firstLine="480"/>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87"/>
          </w:tblGrid>
          <w:tr w:rsidR="003F1EF2" w14:paraId="723BD5AC" w14:textId="77777777">
            <w:sdt>
              <w:sdtPr>
                <w:rPr>
                  <w:color w:val="365F91" w:themeColor="accent1" w:themeShade="BF"/>
                  <w:sz w:val="24"/>
                  <w:szCs w:val="24"/>
                </w:rPr>
                <w:alias w:val="公司"/>
                <w:id w:val="13406915"/>
                <w:placeholder>
                  <w:docPart w:val="4DB3A4EB5F8E48E6A9BDBE9CAF405C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CF9B259" w14:textId="214F4159" w:rsidR="003F1EF2" w:rsidRDefault="00920EFE">
                    <w:pPr>
                      <w:pStyle w:val="af9"/>
                      <w:ind w:firstLine="480"/>
                      <w:rPr>
                        <w:color w:val="365F91" w:themeColor="accent1" w:themeShade="BF"/>
                        <w:sz w:val="24"/>
                      </w:rPr>
                    </w:pPr>
                    <w:r>
                      <w:rPr>
                        <w:color w:val="365F91" w:themeColor="accent1" w:themeShade="BF"/>
                        <w:sz w:val="24"/>
                        <w:szCs w:val="24"/>
                      </w:rPr>
                      <w:t>实例演示</w:t>
                    </w:r>
                  </w:p>
                </w:tc>
              </w:sdtContent>
            </w:sdt>
          </w:tr>
          <w:tr w:rsidR="003F1EF2" w14:paraId="01388423" w14:textId="77777777">
            <w:tc>
              <w:tcPr>
                <w:tcW w:w="7672" w:type="dxa"/>
              </w:tcPr>
              <w:sdt>
                <w:sdtPr>
                  <w:rPr>
                    <w:rFonts w:asciiTheme="majorHAnsi" w:eastAsiaTheme="majorEastAsia" w:hAnsiTheme="majorHAnsi" w:cstheme="majorBidi"/>
                    <w:color w:val="4F81BD" w:themeColor="accent1"/>
                    <w:sz w:val="88"/>
                    <w:szCs w:val="88"/>
                  </w:rPr>
                  <w:alias w:val="标题"/>
                  <w:id w:val="13406919"/>
                  <w:placeholder>
                    <w:docPart w:val="01B572618675429082458EADDDF9FFC6"/>
                  </w:placeholder>
                  <w:dataBinding w:prefixMappings="xmlns:ns0='http://schemas.openxmlformats.org/package/2006/metadata/core-properties' xmlns:ns1='http://purl.org/dc/elements/1.1/'" w:xpath="/ns0:coreProperties[1]/ns1:title[1]" w:storeItemID="{6C3C8BC8-F283-45AE-878A-BAB7291924A1}"/>
                  <w:text/>
                </w:sdtPr>
                <w:sdtContent>
                  <w:p w14:paraId="7C81236A" w14:textId="733BCF2A" w:rsidR="003F1EF2" w:rsidRDefault="009737F5">
                    <w:pPr>
                      <w:pStyle w:val="af9"/>
                      <w:spacing w:line="216" w:lineRule="auto"/>
                      <w:ind w:firstLine="1760"/>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毕业论文，</w:t>
                    </w:r>
                  </w:p>
                </w:sdtContent>
              </w:sdt>
            </w:tc>
          </w:tr>
          <w:tr w:rsidR="003F1EF2" w14:paraId="42565A22" w14:textId="77777777">
            <w:sdt>
              <w:sdtPr>
                <w:rPr>
                  <w:color w:val="365F91" w:themeColor="accent1" w:themeShade="BF"/>
                  <w:sz w:val="24"/>
                  <w:szCs w:val="24"/>
                </w:rPr>
                <w:alias w:val="副标题"/>
                <w:id w:val="13406923"/>
                <w:placeholder>
                  <w:docPart w:val="E26F2846D37C4B47B68F3EEA9D7E666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031D21B" w14:textId="580CE1D4" w:rsidR="003F1EF2" w:rsidRDefault="00920EFE">
                    <w:pPr>
                      <w:pStyle w:val="af9"/>
                      <w:ind w:firstLine="480"/>
                      <w:rPr>
                        <w:color w:val="365F91" w:themeColor="accent1" w:themeShade="BF"/>
                        <w:sz w:val="24"/>
                      </w:rPr>
                    </w:pPr>
                    <w:r>
                      <w:rPr>
                        <w:color w:val="365F91" w:themeColor="accent1" w:themeShade="BF"/>
                        <w:sz w:val="24"/>
                        <w:szCs w:val="24"/>
                      </w:rPr>
                      <w:t>管理系统</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737"/>
          </w:tblGrid>
          <w:tr w:rsidR="003F1EF2" w14:paraId="77C240AA" w14:textId="77777777">
            <w:tc>
              <w:tcPr>
                <w:tcW w:w="7221" w:type="dxa"/>
                <w:tcMar>
                  <w:top w:w="216" w:type="dxa"/>
                  <w:left w:w="115" w:type="dxa"/>
                  <w:bottom w:w="216" w:type="dxa"/>
                  <w:right w:w="115" w:type="dxa"/>
                </w:tcMar>
              </w:tcPr>
              <w:sdt>
                <w:sdtPr>
                  <w:rPr>
                    <w:color w:val="4F81BD" w:themeColor="accent1"/>
                    <w:sz w:val="28"/>
                    <w:szCs w:val="28"/>
                  </w:rPr>
                  <w:alias w:val="作者"/>
                  <w:id w:val="13406928"/>
                  <w:placeholder>
                    <w:docPart w:val="51C07A8DC8374FB6AD5D5C88121F2756"/>
                  </w:placeholder>
                  <w:dataBinding w:prefixMappings="xmlns:ns0='http://schemas.openxmlformats.org/package/2006/metadata/core-properties' xmlns:ns1='http://purl.org/dc/elements/1.1/'" w:xpath="/ns0:coreProperties[1]/ns1:creator[1]" w:storeItemID="{6C3C8BC8-F283-45AE-878A-BAB7291924A1}"/>
                  <w:text/>
                </w:sdtPr>
                <w:sdtContent>
                  <w:p w14:paraId="05CCA731" w14:textId="46EBA728" w:rsidR="003F1EF2" w:rsidRDefault="00920EFE">
                    <w:pPr>
                      <w:pStyle w:val="af9"/>
                      <w:ind w:firstLine="560"/>
                      <w:rPr>
                        <w:color w:val="4F81BD" w:themeColor="accent1"/>
                        <w:sz w:val="28"/>
                        <w:szCs w:val="28"/>
                      </w:rPr>
                    </w:pPr>
                    <w:r>
                      <w:rPr>
                        <w:color w:val="4F81BD" w:themeColor="accent1"/>
                        <w:sz w:val="28"/>
                        <w:szCs w:val="28"/>
                      </w:rPr>
                      <w:t>张三</w:t>
                    </w:r>
                  </w:p>
                </w:sdtContent>
              </w:sdt>
              <w:p w14:paraId="1736B84D" w14:textId="5852DC7F" w:rsidR="003F1EF2" w:rsidRDefault="003F1EF2">
                <w:pPr>
                  <w:pStyle w:val="af9"/>
                  <w:ind w:firstLine="560"/>
                  <w:rPr>
                    <w:color w:val="4F81BD" w:themeColor="accent1"/>
                    <w:sz w:val="28"/>
                    <w:szCs w:val="28"/>
                  </w:rPr>
                </w:pPr>
                <w:sdt>
                  <w:sdtPr>
                    <w:rPr>
                      <w:color w:val="4F81BD" w:themeColor="accent1"/>
                      <w:sz w:val="28"/>
                      <w:szCs w:val="28"/>
                    </w:rPr>
                    <w:alias w:val="日期"/>
                    <w:tag w:val="日期"/>
                    <w:id w:val="13406932"/>
                    <w:placeholder>
                      <w:docPart w:val="81D0F9D8229D44D28740D00FFD9EA242"/>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r w:rsidR="00A71D46">
                      <w:rPr>
                        <w:rFonts w:hint="eastAsia"/>
                        <w:color w:val="4F81BD" w:themeColor="accent1"/>
                        <w:sz w:val="28"/>
                        <w:szCs w:val="28"/>
                      </w:rPr>
                      <w:t>2016-10-</w:t>
                    </w:r>
                  </w:sdtContent>
                </w:sdt>
                <w:r w:rsidR="00A71D46">
                  <w:rPr>
                    <w:color w:val="4F81BD" w:themeColor="accent1"/>
                    <w:sz w:val="28"/>
                    <w:szCs w:val="28"/>
                  </w:rPr>
                  <w:t>21</w:t>
                </w:r>
              </w:p>
              <w:p w14:paraId="29492FFA" w14:textId="77777777" w:rsidR="003F1EF2" w:rsidRDefault="003F1EF2">
                <w:pPr>
                  <w:pStyle w:val="af9"/>
                  <w:ind w:firstLine="480"/>
                  <w:rPr>
                    <w:color w:val="4F81BD" w:themeColor="accent1"/>
                  </w:rPr>
                </w:pPr>
              </w:p>
            </w:tc>
          </w:tr>
        </w:tbl>
        <w:p w14:paraId="588EA624" w14:textId="18D6613D" w:rsidR="003F1EF2" w:rsidRDefault="003F1EF2">
          <w:pPr>
            <w:widowControl/>
            <w:ind w:firstLineChars="0" w:firstLine="0"/>
            <w:jc w:val="left"/>
            <w:rPr>
              <w:rFonts w:eastAsia="华文新魏"/>
              <w:b/>
              <w:bCs/>
              <w:kern w:val="44"/>
              <w:sz w:val="44"/>
              <w:szCs w:val="44"/>
            </w:rPr>
          </w:pPr>
          <w:r>
            <w:br w:type="page"/>
          </w:r>
        </w:p>
      </w:sdtContent>
    </w:sdt>
    <w:p w14:paraId="5014D7D7" w14:textId="7C04A082" w:rsidR="00413294" w:rsidRPr="00A43E0B" w:rsidRDefault="00413294" w:rsidP="00D54CFD">
      <w:pPr>
        <w:pStyle w:val="1"/>
        <w:numPr>
          <w:ilvl w:val="0"/>
          <w:numId w:val="0"/>
        </w:numPr>
      </w:pPr>
      <w:r w:rsidRPr="00A43E0B">
        <w:rPr>
          <w:rFonts w:hint="eastAsia"/>
        </w:rPr>
        <w:lastRenderedPageBreak/>
        <w:t>摘</w:t>
      </w:r>
      <w:r w:rsidRPr="00A43E0B">
        <w:rPr>
          <w:rFonts w:hint="eastAsia"/>
        </w:rPr>
        <w:t xml:space="preserve"> </w:t>
      </w:r>
      <w:r w:rsidRPr="00A43E0B">
        <w:rPr>
          <w:rFonts w:hint="eastAsia"/>
        </w:rPr>
        <w:t>要</w:t>
      </w:r>
      <w:bookmarkEnd w:id="4"/>
      <w:bookmarkEnd w:id="3"/>
      <w:bookmarkEnd w:id="2"/>
      <w:bookmarkEnd w:id="1"/>
      <w:bookmarkEnd w:id="0"/>
    </w:p>
    <w:p w14:paraId="4AA92F91" w14:textId="77777777" w:rsidR="00413294" w:rsidRPr="0031456B" w:rsidRDefault="00413294" w:rsidP="0031456B">
      <w:pPr>
        <w:ind w:firstLine="480"/>
      </w:pPr>
      <w:r w:rsidRPr="0031456B">
        <w:rPr>
          <w:rFonts w:hint="eastAsia"/>
        </w:rPr>
        <w:t>据有关调查研究显示，在我国企业内部</w:t>
      </w:r>
      <w:r w:rsidR="00FE1407" w:rsidRPr="0031456B">
        <w:rPr>
          <w:rFonts w:hint="eastAsia"/>
        </w:rPr>
        <w:t>的信息化的覆盖率明显和一些欧美国家相比偏低</w:t>
      </w:r>
      <w:r w:rsidRPr="0031456B">
        <w:rPr>
          <w:rFonts w:hint="eastAsia"/>
        </w:rPr>
        <w:t>。由于建设成本</w:t>
      </w:r>
      <w:r w:rsidR="00FE1407" w:rsidRPr="0031456B">
        <w:rPr>
          <w:rFonts w:hint="eastAsia"/>
        </w:rPr>
        <w:t>过高</w:t>
      </w:r>
      <w:r w:rsidRPr="0031456B">
        <w:rPr>
          <w:rFonts w:hint="eastAsia"/>
        </w:rPr>
        <w:t>的原因，很多企业</w:t>
      </w:r>
      <w:proofErr w:type="gramStart"/>
      <w:r w:rsidR="00FE1407" w:rsidRPr="0031456B">
        <w:rPr>
          <w:rFonts w:hint="eastAsia"/>
        </w:rPr>
        <w:t>仍旧</w:t>
      </w:r>
      <w:r w:rsidRPr="0031456B">
        <w:rPr>
          <w:rFonts w:hint="eastAsia"/>
        </w:rPr>
        <w:t>都</w:t>
      </w:r>
      <w:proofErr w:type="gramEnd"/>
      <w:r w:rsidRPr="0031456B">
        <w:rPr>
          <w:rFonts w:hint="eastAsia"/>
        </w:rPr>
        <w:t>采用了手工记账</w:t>
      </w:r>
      <w:r w:rsidR="00FE1407" w:rsidRPr="0031456B">
        <w:rPr>
          <w:rFonts w:hint="eastAsia"/>
        </w:rPr>
        <w:t>这种落后的管理方式</w:t>
      </w:r>
      <w:r w:rsidRPr="0031456B">
        <w:rPr>
          <w:rFonts w:hint="eastAsia"/>
        </w:rPr>
        <w:t>来管理数据，从而导致了企业</w:t>
      </w:r>
      <w:r w:rsidR="00FE1407" w:rsidRPr="0031456B">
        <w:rPr>
          <w:rFonts w:hint="eastAsia"/>
        </w:rPr>
        <w:t>运转</w:t>
      </w:r>
      <w:r w:rsidRPr="0031456B">
        <w:rPr>
          <w:rFonts w:hint="eastAsia"/>
        </w:rPr>
        <w:t>效率</w:t>
      </w:r>
      <w:r w:rsidR="00FE1407" w:rsidRPr="0031456B">
        <w:rPr>
          <w:rFonts w:hint="eastAsia"/>
        </w:rPr>
        <w:t>的低下，</w:t>
      </w:r>
      <w:r w:rsidRPr="0031456B">
        <w:rPr>
          <w:rFonts w:hint="eastAsia"/>
        </w:rPr>
        <w:t>甚至</w:t>
      </w:r>
      <w:r w:rsidR="00FE1407" w:rsidRPr="0031456B">
        <w:rPr>
          <w:rFonts w:hint="eastAsia"/>
        </w:rPr>
        <w:t>常常还</w:t>
      </w:r>
      <w:r w:rsidRPr="0031456B">
        <w:rPr>
          <w:rFonts w:hint="eastAsia"/>
        </w:rPr>
        <w:t>会出现人手不足的状况。</w:t>
      </w:r>
    </w:p>
    <w:p w14:paraId="5792AD0F" w14:textId="77777777" w:rsidR="00413294" w:rsidRPr="0031456B" w:rsidRDefault="00FE1407" w:rsidP="0031456B">
      <w:pPr>
        <w:ind w:firstLine="480"/>
      </w:pPr>
      <w:r w:rsidRPr="0031456B">
        <w:rPr>
          <w:rFonts w:hint="eastAsia"/>
        </w:rPr>
        <w:t>时代的快速，规模</w:t>
      </w:r>
      <w:r w:rsidR="00413294" w:rsidRPr="0031456B">
        <w:rPr>
          <w:rFonts w:hint="eastAsia"/>
        </w:rPr>
        <w:t>经济的优势</w:t>
      </w:r>
      <w:r w:rsidRPr="0031456B">
        <w:rPr>
          <w:rFonts w:hint="eastAsia"/>
        </w:rPr>
        <w:t>已开始逐渐消失，企业若要</w:t>
      </w:r>
      <w:r w:rsidR="00413294" w:rsidRPr="0031456B">
        <w:rPr>
          <w:rFonts w:hint="eastAsia"/>
        </w:rPr>
        <w:t>跟上时代的步伐就必须实现</w:t>
      </w:r>
      <w:r w:rsidRPr="0031456B">
        <w:rPr>
          <w:rFonts w:hint="eastAsia"/>
        </w:rPr>
        <w:t>企业的</w:t>
      </w:r>
      <w:r w:rsidR="00413294" w:rsidRPr="0031456B">
        <w:rPr>
          <w:rFonts w:hint="eastAsia"/>
        </w:rPr>
        <w:t>信息化管理</w:t>
      </w:r>
      <w:r w:rsidR="00413294" w:rsidRPr="0031456B">
        <w:rPr>
          <w:rFonts w:hint="eastAsia"/>
        </w:rPr>
        <w:t>,</w:t>
      </w:r>
      <w:r w:rsidR="00413294" w:rsidRPr="0031456B">
        <w:rPr>
          <w:rFonts w:hint="eastAsia"/>
        </w:rPr>
        <w:t>只有使用一套适合企业自身需求的</w:t>
      </w:r>
      <w:r w:rsidRPr="0031456B">
        <w:rPr>
          <w:rFonts w:hint="eastAsia"/>
        </w:rPr>
        <w:t>管理</w:t>
      </w:r>
      <w:r w:rsidR="00413294" w:rsidRPr="0031456B">
        <w:rPr>
          <w:rFonts w:hint="eastAsia"/>
        </w:rPr>
        <w:t>软件，才能更好的管理企业，使得企业内部井然有序。</w:t>
      </w:r>
    </w:p>
    <w:p w14:paraId="3105FB0E" w14:textId="77777777" w:rsidR="00413294" w:rsidRPr="0031456B" w:rsidRDefault="00413294" w:rsidP="0031456B">
      <w:pPr>
        <w:ind w:firstLine="480"/>
      </w:pPr>
      <w:r w:rsidRPr="0031456B">
        <w:rPr>
          <w:rFonts w:hint="eastAsia"/>
        </w:rPr>
        <w:t>无论是大型企业还是小型企业，</w:t>
      </w:r>
      <w:r w:rsidR="00FE1407" w:rsidRPr="0031456B">
        <w:rPr>
          <w:rFonts w:hint="eastAsia"/>
        </w:rPr>
        <w:t>信息量都是很大的，过多的信息量管理会使得员工管理信息越来越困难，因此实现信息化是发展的重中之重</w:t>
      </w:r>
      <w:r w:rsidRPr="0031456B">
        <w:rPr>
          <w:rFonts w:hint="eastAsia"/>
        </w:rPr>
        <w:t>。特别是一些中小型企业，要充分利用人力资源就必须实现信息化，这样才能提高企业的效率，也只有这样，才能使企业不断扩展，壮大。</w:t>
      </w:r>
    </w:p>
    <w:p w14:paraId="4D7D236C" w14:textId="77777777" w:rsidR="00413294" w:rsidRPr="0031456B" w:rsidRDefault="00413294" w:rsidP="0031456B">
      <w:pPr>
        <w:ind w:firstLine="480"/>
      </w:pPr>
      <w:r w:rsidRPr="0031456B">
        <w:rPr>
          <w:rFonts w:hint="eastAsia"/>
        </w:rPr>
        <w:t>随着</w:t>
      </w:r>
      <w:r w:rsidRPr="0031456B">
        <w:rPr>
          <w:rFonts w:hint="eastAsia"/>
        </w:rPr>
        <w:t>IT</w:t>
      </w:r>
      <w:r w:rsidRPr="0031456B">
        <w:rPr>
          <w:rFonts w:hint="eastAsia"/>
        </w:rPr>
        <w:t>人才的充实以及信息系统对企业带来的利益不断显露，我认为应该充分利用好</w:t>
      </w:r>
      <w:r w:rsidRPr="0031456B">
        <w:rPr>
          <w:rFonts w:hint="eastAsia"/>
        </w:rPr>
        <w:t>Internet</w:t>
      </w:r>
      <w:r w:rsidRPr="0031456B">
        <w:rPr>
          <w:rFonts w:hint="eastAsia"/>
        </w:rPr>
        <w:t>工具，各企业使用适合自身具体情况的系统，从而可以无论何时、何地都可以了解、操作企业的各项数据，一次来大大增强企业的运行效率。</w:t>
      </w:r>
    </w:p>
    <w:p w14:paraId="54C4D02F" w14:textId="77777777" w:rsidR="00413294" w:rsidRPr="0031456B" w:rsidRDefault="00413294" w:rsidP="0031456B">
      <w:pPr>
        <w:ind w:firstLine="480"/>
      </w:pPr>
    </w:p>
    <w:p w14:paraId="1D736EC6" w14:textId="77777777" w:rsidR="00413294" w:rsidRPr="0031456B" w:rsidRDefault="00413294" w:rsidP="0031456B">
      <w:pPr>
        <w:ind w:firstLine="480"/>
      </w:pPr>
      <w:r w:rsidRPr="0031456B">
        <w:rPr>
          <w:rFonts w:hint="eastAsia"/>
        </w:rPr>
        <w:t>关键词：进销存软件，企业管理，信息化，需求分析</w:t>
      </w:r>
    </w:p>
    <w:p w14:paraId="706D5148" w14:textId="77777777" w:rsidR="00045310" w:rsidRDefault="00045310" w:rsidP="00A43E0B">
      <w:pPr>
        <w:ind w:firstLine="480"/>
      </w:pPr>
      <w:bookmarkStart w:id="5" w:name="_Toc85554915"/>
      <w:bookmarkStart w:id="6" w:name="_Toc85561534"/>
      <w:bookmarkStart w:id="7" w:name="_Toc355925122"/>
    </w:p>
    <w:p w14:paraId="2CD42F91" w14:textId="77777777" w:rsidR="00413294" w:rsidRPr="00A43E0B" w:rsidRDefault="00413294" w:rsidP="00D54CFD">
      <w:pPr>
        <w:pStyle w:val="1"/>
        <w:numPr>
          <w:ilvl w:val="0"/>
          <w:numId w:val="0"/>
        </w:numPr>
      </w:pPr>
      <w:bookmarkStart w:id="8" w:name="_Toc101853851"/>
      <w:bookmarkStart w:id="9" w:name="_Toc101853904"/>
      <w:r w:rsidRPr="00A43E0B">
        <w:rPr>
          <w:rFonts w:hint="eastAsia"/>
        </w:rPr>
        <w:t>ABSTRACT</w:t>
      </w:r>
      <w:bookmarkEnd w:id="5"/>
      <w:bookmarkEnd w:id="6"/>
      <w:bookmarkEnd w:id="7"/>
      <w:bookmarkEnd w:id="8"/>
      <w:bookmarkEnd w:id="9"/>
    </w:p>
    <w:p w14:paraId="6331A39E" w14:textId="77777777" w:rsidR="00413294" w:rsidRPr="00A43E0B" w:rsidRDefault="00413294" w:rsidP="00A43E0B">
      <w:pPr>
        <w:ind w:firstLine="480"/>
      </w:pPr>
      <w:r w:rsidRPr="00A43E0B">
        <w:t>According to the research shows significantly lower in the coverage of the enterprise information. Due to construction costs, many companies are using a manual bookkeeping to manage data, resulting in inefficient enterprises, often there may even be understaffed. Enterprises in order to keep pace with the gradual disappearance of the advantages of economies of scale, it is necessary to achieve information management, only using a set of software for enterprise needs, in order to better management of enterprises so that enterprises tidy.</w:t>
      </w:r>
    </w:p>
    <w:p w14:paraId="025ECB5B" w14:textId="77777777" w:rsidR="00413294" w:rsidRPr="00A43E0B" w:rsidRDefault="00413294" w:rsidP="00A43E0B">
      <w:pPr>
        <w:ind w:firstLine="480"/>
      </w:pPr>
      <w:r w:rsidRPr="00A43E0B">
        <w:t>Both large and small businesses, along with the growth of their own based on information technology are a natural demand. In particular, some small and medium-sized enterprises, it is necessary to make full use of human resources must be based on information technology, so as to improve the efficiency of the enterprise, is the only way to make the enterprise continues to expand, grow.</w:t>
      </w:r>
    </w:p>
    <w:p w14:paraId="57BD7F65" w14:textId="6856D133" w:rsidR="00413294" w:rsidRPr="00A43E0B" w:rsidRDefault="00413294" w:rsidP="000B650E">
      <w:pPr>
        <w:ind w:firstLine="480"/>
        <w:rPr>
          <w:rFonts w:hint="eastAsia"/>
        </w:rPr>
      </w:pPr>
      <w:r w:rsidRPr="00A43E0B">
        <w:t>With the benefits of IT talent and information systems of the enterprise constantly exposed, I think it should make full use of good Internet tools, and all enterprises use the system to fit their specific circumstances, which can whenever and wherever you can understand, the operation the data once to greatly enhance the operating efficiency.</w:t>
      </w:r>
    </w:p>
    <w:p w14:paraId="5E3015AC" w14:textId="4072018D" w:rsidR="00C32DEB" w:rsidRPr="000B650E" w:rsidRDefault="00413294" w:rsidP="000B650E">
      <w:pPr>
        <w:ind w:firstLine="480"/>
        <w:rPr>
          <w:rFonts w:hint="eastAsia"/>
        </w:rPr>
      </w:pPr>
      <w:r w:rsidRPr="00A43E0B">
        <w:rPr>
          <w:rFonts w:hint="eastAsia"/>
        </w:rPr>
        <w:t>Keywords:</w:t>
      </w:r>
      <w:r w:rsidRPr="00A43E0B">
        <w:t xml:space="preserve"> Invoicing software, business management, information technology, needs analysis</w:t>
      </w:r>
      <w:bookmarkStart w:id="10" w:name="_Toc535813132"/>
      <w:bookmarkStart w:id="11" w:name="_Toc535813414"/>
      <w:bookmarkStart w:id="12" w:name="_Toc85561535"/>
      <w:bookmarkStart w:id="13" w:name="_Toc355925123"/>
    </w:p>
    <w:p w14:paraId="2DBFB369" w14:textId="115F369E" w:rsidR="00F373B1" w:rsidRDefault="00F373B1">
      <w:pPr>
        <w:widowControl/>
        <w:ind w:firstLineChars="0" w:firstLine="0"/>
        <w:jc w:val="left"/>
        <w:rPr>
          <w:rFonts w:ascii="华文新魏" w:eastAsia="华文新魏"/>
          <w:b/>
          <w:bCs/>
          <w:sz w:val="44"/>
          <w:szCs w:val="44"/>
        </w:rPr>
      </w:pPr>
    </w:p>
    <w:p w14:paraId="7FCD476A" w14:textId="2E8E8CE3" w:rsidR="00F444ED" w:rsidRDefault="00F444ED" w:rsidP="00F444ED">
      <w:pPr>
        <w:ind w:firstLineChars="0" w:firstLine="0"/>
        <w:jc w:val="center"/>
        <w:rPr>
          <w:rFonts w:ascii="华文新魏" w:eastAsia="华文新魏"/>
          <w:b/>
          <w:bCs/>
          <w:sz w:val="44"/>
          <w:szCs w:val="44"/>
        </w:rPr>
      </w:pPr>
      <w:r w:rsidRPr="00F444ED">
        <w:rPr>
          <w:rFonts w:ascii="华文新魏" w:eastAsia="华文新魏" w:hint="eastAsia"/>
          <w:b/>
          <w:bCs/>
          <w:sz w:val="44"/>
          <w:szCs w:val="44"/>
        </w:rPr>
        <w:t>目录</w:t>
      </w:r>
    </w:p>
    <w:p w14:paraId="700F4368" w14:textId="07430F6E" w:rsidR="00F444ED" w:rsidRDefault="00F444ED">
      <w:pPr>
        <w:pStyle w:val="TOC1"/>
        <w:tabs>
          <w:tab w:val="right" w:leader="dot" w:pos="8494"/>
        </w:tabs>
        <w:ind w:firstLine="880"/>
        <w:rPr>
          <w:rFonts w:asciiTheme="minorHAnsi" w:eastAsiaTheme="minorEastAsia" w:hAnsiTheme="minorHAnsi" w:cstheme="minorBidi"/>
          <w:b w:val="0"/>
          <w:bCs w:val="0"/>
          <w:caps w:val="0"/>
          <w:noProof/>
          <w:sz w:val="21"/>
          <w:szCs w:val="22"/>
        </w:rPr>
      </w:pPr>
      <w:r>
        <w:rPr>
          <w:rFonts w:ascii="华文新魏" w:eastAsia="华文新魏"/>
          <w:b w:val="0"/>
          <w:bCs w:val="0"/>
          <w:sz w:val="44"/>
          <w:szCs w:val="44"/>
        </w:rPr>
        <w:fldChar w:fldCharType="begin"/>
      </w:r>
      <w:r>
        <w:rPr>
          <w:rFonts w:ascii="华文新魏" w:eastAsia="华文新魏"/>
          <w:b w:val="0"/>
          <w:bCs w:val="0"/>
          <w:sz w:val="44"/>
          <w:szCs w:val="44"/>
        </w:rPr>
        <w:instrText xml:space="preserve"> </w:instrText>
      </w:r>
      <w:r>
        <w:rPr>
          <w:rFonts w:ascii="华文新魏" w:eastAsia="华文新魏" w:hint="eastAsia"/>
          <w:b w:val="0"/>
          <w:bCs w:val="0"/>
          <w:sz w:val="44"/>
          <w:szCs w:val="44"/>
        </w:rPr>
        <w:instrText>TOC \o "1-2" \h \z \u</w:instrText>
      </w:r>
      <w:r>
        <w:rPr>
          <w:rFonts w:ascii="华文新魏" w:eastAsia="华文新魏"/>
          <w:b w:val="0"/>
          <w:bCs w:val="0"/>
          <w:sz w:val="44"/>
          <w:szCs w:val="44"/>
        </w:rPr>
        <w:instrText xml:space="preserve"> </w:instrText>
      </w:r>
      <w:r>
        <w:rPr>
          <w:rFonts w:ascii="华文新魏" w:eastAsia="华文新魏"/>
          <w:b w:val="0"/>
          <w:bCs w:val="0"/>
          <w:sz w:val="44"/>
          <w:szCs w:val="44"/>
        </w:rPr>
        <w:fldChar w:fldCharType="separate"/>
      </w:r>
      <w:hyperlink w:anchor="_Toc101853903" w:history="1">
        <w:r w:rsidRPr="005C0817">
          <w:rPr>
            <w:rStyle w:val="a5"/>
            <w:noProof/>
          </w:rPr>
          <w:t>摘</w:t>
        </w:r>
        <w:r w:rsidRPr="005C0817">
          <w:rPr>
            <w:rStyle w:val="a5"/>
            <w:noProof/>
          </w:rPr>
          <w:t xml:space="preserve"> </w:t>
        </w:r>
        <w:r w:rsidRPr="005C0817">
          <w:rPr>
            <w:rStyle w:val="a5"/>
            <w:noProof/>
          </w:rPr>
          <w:t>要</w:t>
        </w:r>
        <w:r>
          <w:rPr>
            <w:noProof/>
            <w:webHidden/>
          </w:rPr>
          <w:tab/>
        </w:r>
        <w:r>
          <w:rPr>
            <w:noProof/>
            <w:webHidden/>
          </w:rPr>
          <w:fldChar w:fldCharType="begin"/>
        </w:r>
        <w:r>
          <w:rPr>
            <w:noProof/>
            <w:webHidden/>
          </w:rPr>
          <w:instrText xml:space="preserve"> PAGEREF _Toc101853903 \h </w:instrText>
        </w:r>
        <w:r>
          <w:rPr>
            <w:noProof/>
            <w:webHidden/>
          </w:rPr>
        </w:r>
        <w:r>
          <w:rPr>
            <w:noProof/>
            <w:webHidden/>
          </w:rPr>
          <w:fldChar w:fldCharType="separate"/>
        </w:r>
        <w:r>
          <w:rPr>
            <w:noProof/>
            <w:webHidden/>
          </w:rPr>
          <w:t>1</w:t>
        </w:r>
        <w:r>
          <w:rPr>
            <w:noProof/>
            <w:webHidden/>
          </w:rPr>
          <w:fldChar w:fldCharType="end"/>
        </w:r>
      </w:hyperlink>
    </w:p>
    <w:p w14:paraId="1499F12F" w14:textId="23D2AF5C" w:rsidR="00F444ED" w:rsidRDefault="00F444ED">
      <w:pPr>
        <w:pStyle w:val="TOC1"/>
        <w:tabs>
          <w:tab w:val="right" w:leader="dot" w:pos="8494"/>
        </w:tabs>
        <w:ind w:firstLine="402"/>
        <w:rPr>
          <w:rFonts w:asciiTheme="minorHAnsi" w:eastAsiaTheme="minorEastAsia" w:hAnsiTheme="minorHAnsi" w:cstheme="minorBidi"/>
          <w:b w:val="0"/>
          <w:bCs w:val="0"/>
          <w:caps w:val="0"/>
          <w:noProof/>
          <w:sz w:val="21"/>
          <w:szCs w:val="22"/>
        </w:rPr>
      </w:pPr>
      <w:hyperlink w:anchor="_Toc101853904" w:history="1">
        <w:r w:rsidRPr="005C0817">
          <w:rPr>
            <w:rStyle w:val="a5"/>
            <w:noProof/>
          </w:rPr>
          <w:t>ABSTRACT</w:t>
        </w:r>
        <w:r>
          <w:rPr>
            <w:noProof/>
            <w:webHidden/>
          </w:rPr>
          <w:tab/>
        </w:r>
        <w:r>
          <w:rPr>
            <w:noProof/>
            <w:webHidden/>
          </w:rPr>
          <w:fldChar w:fldCharType="begin"/>
        </w:r>
        <w:r>
          <w:rPr>
            <w:noProof/>
            <w:webHidden/>
          </w:rPr>
          <w:instrText xml:space="preserve"> PAGEREF _Toc101853904 \h </w:instrText>
        </w:r>
        <w:r>
          <w:rPr>
            <w:noProof/>
            <w:webHidden/>
          </w:rPr>
        </w:r>
        <w:r>
          <w:rPr>
            <w:noProof/>
            <w:webHidden/>
          </w:rPr>
          <w:fldChar w:fldCharType="separate"/>
        </w:r>
        <w:r>
          <w:rPr>
            <w:noProof/>
            <w:webHidden/>
          </w:rPr>
          <w:t>1</w:t>
        </w:r>
        <w:r>
          <w:rPr>
            <w:noProof/>
            <w:webHidden/>
          </w:rPr>
          <w:fldChar w:fldCharType="end"/>
        </w:r>
      </w:hyperlink>
    </w:p>
    <w:p w14:paraId="70C64A0C" w14:textId="1BAD3530" w:rsidR="00F444ED" w:rsidRDefault="00F444ED">
      <w:pPr>
        <w:pStyle w:val="TOC1"/>
        <w:tabs>
          <w:tab w:val="left" w:pos="1260"/>
          <w:tab w:val="right" w:leader="dot" w:pos="8494"/>
        </w:tabs>
        <w:ind w:firstLine="402"/>
        <w:rPr>
          <w:rFonts w:asciiTheme="minorHAnsi" w:eastAsiaTheme="minorEastAsia" w:hAnsiTheme="minorHAnsi" w:cstheme="minorBidi"/>
          <w:b w:val="0"/>
          <w:bCs w:val="0"/>
          <w:caps w:val="0"/>
          <w:noProof/>
          <w:sz w:val="21"/>
          <w:szCs w:val="22"/>
        </w:rPr>
      </w:pPr>
      <w:hyperlink w:anchor="_Toc101853905" w:history="1">
        <w:r w:rsidRPr="005C0817">
          <w:rPr>
            <w:rStyle w:val="a5"/>
            <w:noProof/>
          </w:rPr>
          <w:t>第</w:t>
        </w:r>
        <w:r w:rsidRPr="005C0817">
          <w:rPr>
            <w:rStyle w:val="a5"/>
            <w:noProof/>
          </w:rPr>
          <w:t>1</w:t>
        </w:r>
        <w:r w:rsidRPr="005C0817">
          <w:rPr>
            <w:rStyle w:val="a5"/>
            <w:noProof/>
          </w:rPr>
          <w:t>章</w:t>
        </w:r>
        <w:r>
          <w:rPr>
            <w:rFonts w:asciiTheme="minorHAnsi" w:eastAsiaTheme="minorEastAsia" w:hAnsiTheme="minorHAnsi" w:cstheme="minorBidi"/>
            <w:b w:val="0"/>
            <w:bCs w:val="0"/>
            <w:caps w:val="0"/>
            <w:noProof/>
            <w:sz w:val="21"/>
            <w:szCs w:val="22"/>
          </w:rPr>
          <w:tab/>
        </w:r>
        <w:r w:rsidRPr="005C0817">
          <w:rPr>
            <w:rStyle w:val="a5"/>
            <w:noProof/>
            <w:highlight w:val="yellow"/>
          </w:rPr>
          <w:t>进销存管理系统概述</w:t>
        </w:r>
        <w:r>
          <w:rPr>
            <w:noProof/>
            <w:webHidden/>
          </w:rPr>
          <w:tab/>
        </w:r>
        <w:r>
          <w:rPr>
            <w:noProof/>
            <w:webHidden/>
          </w:rPr>
          <w:fldChar w:fldCharType="begin"/>
        </w:r>
        <w:r>
          <w:rPr>
            <w:noProof/>
            <w:webHidden/>
          </w:rPr>
          <w:instrText xml:space="preserve"> PAGEREF _Toc101853905 \h </w:instrText>
        </w:r>
        <w:r>
          <w:rPr>
            <w:noProof/>
            <w:webHidden/>
          </w:rPr>
        </w:r>
        <w:r>
          <w:rPr>
            <w:noProof/>
            <w:webHidden/>
          </w:rPr>
          <w:fldChar w:fldCharType="separate"/>
        </w:r>
        <w:r>
          <w:rPr>
            <w:noProof/>
            <w:webHidden/>
          </w:rPr>
          <w:t>2</w:t>
        </w:r>
        <w:r>
          <w:rPr>
            <w:noProof/>
            <w:webHidden/>
          </w:rPr>
          <w:fldChar w:fldCharType="end"/>
        </w:r>
      </w:hyperlink>
    </w:p>
    <w:p w14:paraId="0213B47C" w14:textId="3354FECD" w:rsidR="00F444ED" w:rsidRDefault="00F444ED">
      <w:pPr>
        <w:pStyle w:val="TOC1"/>
        <w:tabs>
          <w:tab w:val="left" w:pos="1260"/>
          <w:tab w:val="right" w:leader="dot" w:pos="8494"/>
        </w:tabs>
        <w:ind w:firstLine="402"/>
        <w:rPr>
          <w:rFonts w:asciiTheme="minorHAnsi" w:eastAsiaTheme="minorEastAsia" w:hAnsiTheme="minorHAnsi" w:cstheme="minorBidi"/>
          <w:b w:val="0"/>
          <w:bCs w:val="0"/>
          <w:caps w:val="0"/>
          <w:noProof/>
          <w:sz w:val="21"/>
          <w:szCs w:val="22"/>
        </w:rPr>
      </w:pPr>
      <w:hyperlink w:anchor="_Toc101853906" w:history="1">
        <w:r w:rsidRPr="005C0817">
          <w:rPr>
            <w:rStyle w:val="a5"/>
            <w:noProof/>
          </w:rPr>
          <w:t>第</w:t>
        </w:r>
        <w:r w:rsidRPr="005C0817">
          <w:rPr>
            <w:rStyle w:val="a5"/>
            <w:noProof/>
          </w:rPr>
          <w:t>2</w:t>
        </w:r>
        <w:r w:rsidRPr="005C0817">
          <w:rPr>
            <w:rStyle w:val="a5"/>
            <w:noProof/>
          </w:rPr>
          <w:t>章</w:t>
        </w:r>
        <w:r>
          <w:rPr>
            <w:rFonts w:asciiTheme="minorHAnsi" w:eastAsiaTheme="minorEastAsia" w:hAnsiTheme="minorHAnsi" w:cstheme="minorBidi"/>
            <w:b w:val="0"/>
            <w:bCs w:val="0"/>
            <w:caps w:val="0"/>
            <w:noProof/>
            <w:sz w:val="21"/>
            <w:szCs w:val="22"/>
          </w:rPr>
          <w:tab/>
        </w:r>
        <w:r w:rsidRPr="005C0817">
          <w:rPr>
            <w:rStyle w:val="a5"/>
            <w:noProof/>
            <w:highlight w:val="yellow"/>
          </w:rPr>
          <w:t>本系统的相关技术</w:t>
        </w:r>
        <w:r>
          <w:rPr>
            <w:noProof/>
            <w:webHidden/>
          </w:rPr>
          <w:tab/>
        </w:r>
        <w:r>
          <w:rPr>
            <w:noProof/>
            <w:webHidden/>
          </w:rPr>
          <w:fldChar w:fldCharType="begin"/>
        </w:r>
        <w:r>
          <w:rPr>
            <w:noProof/>
            <w:webHidden/>
          </w:rPr>
          <w:instrText xml:space="preserve"> PAGEREF _Toc101853906 \h </w:instrText>
        </w:r>
        <w:r>
          <w:rPr>
            <w:noProof/>
            <w:webHidden/>
          </w:rPr>
        </w:r>
        <w:r>
          <w:rPr>
            <w:noProof/>
            <w:webHidden/>
          </w:rPr>
          <w:fldChar w:fldCharType="separate"/>
        </w:r>
        <w:r>
          <w:rPr>
            <w:noProof/>
            <w:webHidden/>
          </w:rPr>
          <w:t>4</w:t>
        </w:r>
        <w:r>
          <w:rPr>
            <w:noProof/>
            <w:webHidden/>
          </w:rPr>
          <w:fldChar w:fldCharType="end"/>
        </w:r>
      </w:hyperlink>
    </w:p>
    <w:p w14:paraId="48FFB1EB" w14:textId="57FD5919" w:rsidR="00F444ED" w:rsidRDefault="00F444ED">
      <w:pPr>
        <w:pStyle w:val="TOC1"/>
        <w:tabs>
          <w:tab w:val="left" w:pos="1260"/>
          <w:tab w:val="right" w:leader="dot" w:pos="8494"/>
        </w:tabs>
        <w:ind w:firstLine="402"/>
        <w:rPr>
          <w:rFonts w:asciiTheme="minorHAnsi" w:eastAsiaTheme="minorEastAsia" w:hAnsiTheme="minorHAnsi" w:cstheme="minorBidi"/>
          <w:b w:val="0"/>
          <w:bCs w:val="0"/>
          <w:caps w:val="0"/>
          <w:noProof/>
          <w:sz w:val="21"/>
          <w:szCs w:val="22"/>
        </w:rPr>
      </w:pPr>
      <w:hyperlink w:anchor="_Toc101853907" w:history="1">
        <w:r w:rsidRPr="005C0817">
          <w:rPr>
            <w:rStyle w:val="a5"/>
            <w:noProof/>
          </w:rPr>
          <w:t>第</w:t>
        </w:r>
        <w:r w:rsidRPr="005C0817">
          <w:rPr>
            <w:rStyle w:val="a5"/>
            <w:noProof/>
          </w:rPr>
          <w:t>3</w:t>
        </w:r>
        <w:r w:rsidRPr="005C0817">
          <w:rPr>
            <w:rStyle w:val="a5"/>
            <w:noProof/>
          </w:rPr>
          <w:t>章</w:t>
        </w:r>
        <w:r>
          <w:rPr>
            <w:rFonts w:asciiTheme="minorHAnsi" w:eastAsiaTheme="minorEastAsia" w:hAnsiTheme="minorHAnsi" w:cstheme="minorBidi"/>
            <w:b w:val="0"/>
            <w:bCs w:val="0"/>
            <w:caps w:val="0"/>
            <w:noProof/>
            <w:sz w:val="21"/>
            <w:szCs w:val="22"/>
          </w:rPr>
          <w:tab/>
        </w:r>
        <w:r w:rsidRPr="005C0817">
          <w:rPr>
            <w:rStyle w:val="a5"/>
            <w:noProof/>
            <w:highlight w:val="yellow"/>
          </w:rPr>
          <w:t>需求分析</w:t>
        </w:r>
        <w:r>
          <w:rPr>
            <w:noProof/>
            <w:webHidden/>
          </w:rPr>
          <w:tab/>
        </w:r>
        <w:r>
          <w:rPr>
            <w:noProof/>
            <w:webHidden/>
          </w:rPr>
          <w:fldChar w:fldCharType="begin"/>
        </w:r>
        <w:r>
          <w:rPr>
            <w:noProof/>
            <w:webHidden/>
          </w:rPr>
          <w:instrText xml:space="preserve"> PAGEREF _Toc101853907 \h </w:instrText>
        </w:r>
        <w:r>
          <w:rPr>
            <w:noProof/>
            <w:webHidden/>
          </w:rPr>
        </w:r>
        <w:r>
          <w:rPr>
            <w:noProof/>
            <w:webHidden/>
          </w:rPr>
          <w:fldChar w:fldCharType="separate"/>
        </w:r>
        <w:r>
          <w:rPr>
            <w:noProof/>
            <w:webHidden/>
          </w:rPr>
          <w:t>5</w:t>
        </w:r>
        <w:r>
          <w:rPr>
            <w:noProof/>
            <w:webHidden/>
          </w:rPr>
          <w:fldChar w:fldCharType="end"/>
        </w:r>
      </w:hyperlink>
    </w:p>
    <w:p w14:paraId="1459590C" w14:textId="3FC9C6C2" w:rsidR="00F444ED" w:rsidRDefault="00F444ED">
      <w:pPr>
        <w:pStyle w:val="TOC1"/>
        <w:tabs>
          <w:tab w:val="left" w:pos="1260"/>
          <w:tab w:val="right" w:leader="dot" w:pos="8494"/>
        </w:tabs>
        <w:ind w:firstLine="402"/>
        <w:rPr>
          <w:rFonts w:asciiTheme="minorHAnsi" w:eastAsiaTheme="minorEastAsia" w:hAnsiTheme="minorHAnsi" w:cstheme="minorBidi"/>
          <w:b w:val="0"/>
          <w:bCs w:val="0"/>
          <w:caps w:val="0"/>
          <w:noProof/>
          <w:sz w:val="21"/>
          <w:szCs w:val="22"/>
        </w:rPr>
      </w:pPr>
      <w:hyperlink w:anchor="_Toc101853908" w:history="1">
        <w:r w:rsidRPr="005C0817">
          <w:rPr>
            <w:rStyle w:val="a5"/>
            <w:noProof/>
          </w:rPr>
          <w:t>第</w:t>
        </w:r>
        <w:r w:rsidRPr="005C0817">
          <w:rPr>
            <w:rStyle w:val="a5"/>
            <w:noProof/>
          </w:rPr>
          <w:t>4</w:t>
        </w:r>
        <w:r w:rsidRPr="005C0817">
          <w:rPr>
            <w:rStyle w:val="a5"/>
            <w:noProof/>
          </w:rPr>
          <w:t>章</w:t>
        </w:r>
        <w:r>
          <w:rPr>
            <w:rFonts w:asciiTheme="minorHAnsi" w:eastAsiaTheme="minorEastAsia" w:hAnsiTheme="minorHAnsi" w:cstheme="minorBidi"/>
            <w:b w:val="0"/>
            <w:bCs w:val="0"/>
            <w:caps w:val="0"/>
            <w:noProof/>
            <w:sz w:val="21"/>
            <w:szCs w:val="22"/>
          </w:rPr>
          <w:tab/>
        </w:r>
        <w:r w:rsidRPr="005C0817">
          <w:rPr>
            <w:rStyle w:val="a5"/>
            <w:noProof/>
            <w:highlight w:val="yellow"/>
          </w:rPr>
          <w:t>数据库设计</w:t>
        </w:r>
        <w:r>
          <w:rPr>
            <w:noProof/>
            <w:webHidden/>
          </w:rPr>
          <w:tab/>
        </w:r>
        <w:r>
          <w:rPr>
            <w:noProof/>
            <w:webHidden/>
          </w:rPr>
          <w:fldChar w:fldCharType="begin"/>
        </w:r>
        <w:r>
          <w:rPr>
            <w:noProof/>
            <w:webHidden/>
          </w:rPr>
          <w:instrText xml:space="preserve"> PAGEREF _Toc101853908 \h </w:instrText>
        </w:r>
        <w:r>
          <w:rPr>
            <w:noProof/>
            <w:webHidden/>
          </w:rPr>
        </w:r>
        <w:r>
          <w:rPr>
            <w:noProof/>
            <w:webHidden/>
          </w:rPr>
          <w:fldChar w:fldCharType="separate"/>
        </w:r>
        <w:r>
          <w:rPr>
            <w:noProof/>
            <w:webHidden/>
          </w:rPr>
          <w:t>7</w:t>
        </w:r>
        <w:r>
          <w:rPr>
            <w:noProof/>
            <w:webHidden/>
          </w:rPr>
          <w:fldChar w:fldCharType="end"/>
        </w:r>
      </w:hyperlink>
    </w:p>
    <w:p w14:paraId="42B9CF37" w14:textId="4634C3AF" w:rsidR="00F444ED" w:rsidRDefault="00F444ED">
      <w:pPr>
        <w:pStyle w:val="TOC1"/>
        <w:tabs>
          <w:tab w:val="right" w:leader="dot" w:pos="8494"/>
        </w:tabs>
        <w:ind w:firstLine="402"/>
        <w:rPr>
          <w:rFonts w:asciiTheme="minorHAnsi" w:eastAsiaTheme="minorEastAsia" w:hAnsiTheme="minorHAnsi" w:cstheme="minorBidi"/>
          <w:b w:val="0"/>
          <w:bCs w:val="0"/>
          <w:caps w:val="0"/>
          <w:noProof/>
          <w:sz w:val="21"/>
          <w:szCs w:val="22"/>
        </w:rPr>
      </w:pPr>
      <w:hyperlink w:anchor="_Toc101853909" w:history="1">
        <w:r w:rsidRPr="005C0817">
          <w:rPr>
            <w:rStyle w:val="a5"/>
            <w:noProof/>
            <w:highlight w:val="yellow"/>
          </w:rPr>
          <w:t>致</w:t>
        </w:r>
        <w:r w:rsidRPr="005C0817">
          <w:rPr>
            <w:rStyle w:val="a5"/>
            <w:noProof/>
            <w:highlight w:val="yellow"/>
          </w:rPr>
          <w:t xml:space="preserve">  </w:t>
        </w:r>
        <w:r w:rsidRPr="005C0817">
          <w:rPr>
            <w:rStyle w:val="a5"/>
            <w:noProof/>
            <w:highlight w:val="yellow"/>
          </w:rPr>
          <w:t>谢</w:t>
        </w:r>
        <w:r>
          <w:rPr>
            <w:noProof/>
            <w:webHidden/>
          </w:rPr>
          <w:tab/>
        </w:r>
        <w:r>
          <w:rPr>
            <w:noProof/>
            <w:webHidden/>
          </w:rPr>
          <w:fldChar w:fldCharType="begin"/>
        </w:r>
        <w:r>
          <w:rPr>
            <w:noProof/>
            <w:webHidden/>
          </w:rPr>
          <w:instrText xml:space="preserve"> PAGEREF _Toc101853909 \h </w:instrText>
        </w:r>
        <w:r>
          <w:rPr>
            <w:noProof/>
            <w:webHidden/>
          </w:rPr>
        </w:r>
        <w:r>
          <w:rPr>
            <w:noProof/>
            <w:webHidden/>
          </w:rPr>
          <w:fldChar w:fldCharType="separate"/>
        </w:r>
        <w:r>
          <w:rPr>
            <w:noProof/>
            <w:webHidden/>
          </w:rPr>
          <w:t>9</w:t>
        </w:r>
        <w:r>
          <w:rPr>
            <w:noProof/>
            <w:webHidden/>
          </w:rPr>
          <w:fldChar w:fldCharType="end"/>
        </w:r>
      </w:hyperlink>
    </w:p>
    <w:p w14:paraId="4786CE11" w14:textId="05E903FA" w:rsidR="00C32DEB" w:rsidRPr="00C32DEB" w:rsidRDefault="00F444ED" w:rsidP="000B650E">
      <w:pPr>
        <w:ind w:firstLineChars="0" w:firstLine="0"/>
        <w:rPr>
          <w:rFonts w:ascii="华文新魏" w:eastAsia="华文新魏" w:hint="eastAsia"/>
          <w:b/>
          <w:bCs/>
          <w:sz w:val="44"/>
          <w:szCs w:val="44"/>
        </w:rPr>
      </w:pPr>
      <w:r>
        <w:rPr>
          <w:rFonts w:ascii="华文新魏" w:eastAsia="华文新魏"/>
          <w:b/>
          <w:bCs/>
          <w:sz w:val="44"/>
          <w:szCs w:val="44"/>
        </w:rPr>
        <w:fldChar w:fldCharType="end"/>
      </w:r>
      <w:bookmarkStart w:id="14" w:name="_Toc101853852"/>
      <w:bookmarkStart w:id="15" w:name="_Toc101853905"/>
      <w:bookmarkEnd w:id="10"/>
      <w:bookmarkEnd w:id="11"/>
      <w:bookmarkEnd w:id="12"/>
    </w:p>
    <w:p w14:paraId="0E1A7E37" w14:textId="77777777" w:rsidR="00434E8F" w:rsidRDefault="000B650E">
      <w:pPr>
        <w:widowControl/>
        <w:ind w:firstLineChars="0" w:firstLine="0"/>
        <w:jc w:val="left"/>
      </w:pPr>
      <w:r w:rsidRPr="000B650E">
        <w:br w:type="page"/>
      </w:r>
    </w:p>
    <w:p w14:paraId="4959AFE7" w14:textId="2968BF40" w:rsidR="00434E8F" w:rsidRDefault="00434E8F" w:rsidP="00434E8F">
      <w:pPr>
        <w:pStyle w:val="1"/>
        <w:numPr>
          <w:ilvl w:val="0"/>
          <w:numId w:val="0"/>
        </w:numPr>
        <w:rPr>
          <w:noProof/>
        </w:rPr>
      </w:pPr>
      <w:r>
        <w:lastRenderedPageBreak/>
        <w:t>表目录</w:t>
      </w:r>
      <w:r>
        <w:fldChar w:fldCharType="begin"/>
      </w:r>
      <w:r>
        <w:instrText xml:space="preserve"> TOC \h \z \c "</w:instrText>
      </w:r>
      <w:r>
        <w:instrText>表</w:instrText>
      </w:r>
      <w:r>
        <w:instrText xml:space="preserve">" </w:instrText>
      </w:r>
      <w:r>
        <w:fldChar w:fldCharType="separate"/>
      </w:r>
    </w:p>
    <w:p w14:paraId="10BE06DD" w14:textId="24AE0B75" w:rsidR="00434E8F" w:rsidRDefault="00434E8F">
      <w:pPr>
        <w:pStyle w:val="af5"/>
        <w:tabs>
          <w:tab w:val="right" w:leader="dot" w:pos="8494"/>
        </w:tabs>
        <w:ind w:left="960" w:hanging="480"/>
        <w:rPr>
          <w:noProof/>
        </w:rPr>
      </w:pPr>
      <w:hyperlink w:anchor="_Toc101854648" w:history="1">
        <w:r w:rsidRPr="000772E1">
          <w:rPr>
            <w:rStyle w:val="a5"/>
            <w:noProof/>
          </w:rPr>
          <w:t>表</w:t>
        </w:r>
        <w:r w:rsidRPr="000772E1">
          <w:rPr>
            <w:rStyle w:val="a5"/>
            <w:noProof/>
          </w:rPr>
          <w:t xml:space="preserve"> 4</w:t>
        </w:r>
        <w:r w:rsidRPr="000772E1">
          <w:rPr>
            <w:rStyle w:val="a5"/>
            <w:noProof/>
          </w:rPr>
          <w:noBreakHyphen/>
          <w:t>1</w:t>
        </w:r>
        <w:r>
          <w:rPr>
            <w:noProof/>
            <w:webHidden/>
          </w:rPr>
          <w:tab/>
        </w:r>
        <w:r>
          <w:rPr>
            <w:noProof/>
            <w:webHidden/>
          </w:rPr>
          <w:fldChar w:fldCharType="begin"/>
        </w:r>
        <w:r>
          <w:rPr>
            <w:noProof/>
            <w:webHidden/>
          </w:rPr>
          <w:instrText xml:space="preserve"> PAGEREF _Toc101854648 \h </w:instrText>
        </w:r>
        <w:r>
          <w:rPr>
            <w:noProof/>
            <w:webHidden/>
          </w:rPr>
        </w:r>
        <w:r>
          <w:rPr>
            <w:noProof/>
            <w:webHidden/>
          </w:rPr>
          <w:fldChar w:fldCharType="separate"/>
        </w:r>
        <w:r>
          <w:rPr>
            <w:noProof/>
            <w:webHidden/>
          </w:rPr>
          <w:t>10</w:t>
        </w:r>
        <w:r>
          <w:rPr>
            <w:noProof/>
            <w:webHidden/>
          </w:rPr>
          <w:fldChar w:fldCharType="end"/>
        </w:r>
      </w:hyperlink>
    </w:p>
    <w:p w14:paraId="651A0CDF" w14:textId="4C6FF9B6" w:rsidR="00434E8F" w:rsidRDefault="00434E8F">
      <w:pPr>
        <w:pStyle w:val="af5"/>
        <w:tabs>
          <w:tab w:val="right" w:leader="dot" w:pos="8494"/>
        </w:tabs>
        <w:ind w:left="960" w:hanging="480"/>
        <w:rPr>
          <w:noProof/>
        </w:rPr>
      </w:pPr>
      <w:hyperlink w:anchor="_Toc101854649" w:history="1">
        <w:r w:rsidRPr="000772E1">
          <w:rPr>
            <w:rStyle w:val="a5"/>
            <w:noProof/>
          </w:rPr>
          <w:t>表</w:t>
        </w:r>
        <w:r w:rsidRPr="000772E1">
          <w:rPr>
            <w:rStyle w:val="a5"/>
            <w:noProof/>
          </w:rPr>
          <w:t xml:space="preserve"> 4</w:t>
        </w:r>
        <w:r w:rsidRPr="000772E1">
          <w:rPr>
            <w:rStyle w:val="a5"/>
            <w:noProof/>
          </w:rPr>
          <w:noBreakHyphen/>
          <w:t>2</w:t>
        </w:r>
        <w:r>
          <w:rPr>
            <w:noProof/>
            <w:webHidden/>
          </w:rPr>
          <w:tab/>
        </w:r>
        <w:r>
          <w:rPr>
            <w:noProof/>
            <w:webHidden/>
          </w:rPr>
          <w:fldChar w:fldCharType="begin"/>
        </w:r>
        <w:r>
          <w:rPr>
            <w:noProof/>
            <w:webHidden/>
          </w:rPr>
          <w:instrText xml:space="preserve"> PAGEREF _Toc101854649 \h </w:instrText>
        </w:r>
        <w:r>
          <w:rPr>
            <w:noProof/>
            <w:webHidden/>
          </w:rPr>
        </w:r>
        <w:r>
          <w:rPr>
            <w:noProof/>
            <w:webHidden/>
          </w:rPr>
          <w:fldChar w:fldCharType="separate"/>
        </w:r>
        <w:r>
          <w:rPr>
            <w:noProof/>
            <w:webHidden/>
          </w:rPr>
          <w:t>10</w:t>
        </w:r>
        <w:r>
          <w:rPr>
            <w:noProof/>
            <w:webHidden/>
          </w:rPr>
          <w:fldChar w:fldCharType="end"/>
        </w:r>
      </w:hyperlink>
    </w:p>
    <w:p w14:paraId="0D37492A" w14:textId="1CFE7846" w:rsidR="00434E8F" w:rsidRDefault="00434E8F" w:rsidP="00434E8F">
      <w:pPr>
        <w:widowControl/>
        <w:ind w:firstLineChars="0" w:firstLine="0"/>
        <w:jc w:val="left"/>
        <w:rPr>
          <w:rFonts w:hint="eastAsia"/>
        </w:rPr>
      </w:pPr>
      <w:r>
        <w:fldChar w:fldCharType="end"/>
      </w:r>
    </w:p>
    <w:p w14:paraId="1AC7B864" w14:textId="5A9021D1" w:rsidR="000B650E" w:rsidRPr="00434E8F" w:rsidRDefault="00434E8F" w:rsidP="00434E8F">
      <w:pPr>
        <w:widowControl/>
        <w:ind w:firstLineChars="0" w:firstLine="0"/>
        <w:jc w:val="left"/>
        <w:rPr>
          <w:rFonts w:hint="eastAsia"/>
        </w:rPr>
      </w:pPr>
      <w:r>
        <w:br w:type="page"/>
      </w:r>
    </w:p>
    <w:p w14:paraId="69B623C8" w14:textId="2E211638" w:rsidR="00F74A5D" w:rsidRDefault="00F74A5D" w:rsidP="00F74A5D">
      <w:pPr>
        <w:pStyle w:val="1"/>
        <w:numPr>
          <w:ilvl w:val="0"/>
          <w:numId w:val="0"/>
        </w:numPr>
        <w:rPr>
          <w:noProof/>
        </w:rPr>
      </w:pPr>
      <w:r w:rsidRPr="00F74A5D">
        <w:lastRenderedPageBreak/>
        <w:t>图目录</w:t>
      </w:r>
      <w:r>
        <w:rPr>
          <w:highlight w:val="yellow"/>
        </w:rPr>
        <w:fldChar w:fldCharType="begin"/>
      </w:r>
      <w:r>
        <w:rPr>
          <w:highlight w:val="yellow"/>
        </w:rPr>
        <w:instrText xml:space="preserve"> TOC \h \z \c "</w:instrText>
      </w:r>
      <w:r>
        <w:rPr>
          <w:highlight w:val="yellow"/>
        </w:rPr>
        <w:instrText>图</w:instrText>
      </w:r>
      <w:r>
        <w:rPr>
          <w:highlight w:val="yellow"/>
        </w:rPr>
        <w:instrText xml:space="preserve">" </w:instrText>
      </w:r>
      <w:r>
        <w:rPr>
          <w:highlight w:val="yellow"/>
        </w:rPr>
        <w:fldChar w:fldCharType="separate"/>
      </w:r>
    </w:p>
    <w:p w14:paraId="0B87981C" w14:textId="485D5846" w:rsidR="00F74A5D" w:rsidRDefault="00F74A5D">
      <w:pPr>
        <w:pStyle w:val="af5"/>
        <w:tabs>
          <w:tab w:val="right" w:leader="dot" w:pos="8494"/>
        </w:tabs>
        <w:ind w:left="960" w:hanging="480"/>
        <w:rPr>
          <w:rFonts w:asciiTheme="minorHAnsi" w:eastAsiaTheme="minorEastAsia" w:hAnsiTheme="minorHAnsi" w:cstheme="minorBidi"/>
          <w:noProof/>
          <w:sz w:val="21"/>
          <w:szCs w:val="22"/>
        </w:rPr>
      </w:pPr>
      <w:hyperlink w:anchor="_Toc101854741" w:history="1">
        <w:r w:rsidRPr="005C6C14">
          <w:rPr>
            <w:rStyle w:val="a5"/>
            <w:noProof/>
          </w:rPr>
          <w:t>图</w:t>
        </w:r>
        <w:r w:rsidRPr="005C6C14">
          <w:rPr>
            <w:rStyle w:val="a5"/>
            <w:noProof/>
          </w:rPr>
          <w:t xml:space="preserve"> 1</w:t>
        </w:r>
        <w:r w:rsidRPr="005C6C14">
          <w:rPr>
            <w:rStyle w:val="a5"/>
            <w:noProof/>
          </w:rPr>
          <w:noBreakHyphen/>
          <w:t>1</w:t>
        </w:r>
        <w:r>
          <w:rPr>
            <w:noProof/>
            <w:webHidden/>
          </w:rPr>
          <w:tab/>
        </w:r>
        <w:r>
          <w:rPr>
            <w:noProof/>
            <w:webHidden/>
          </w:rPr>
          <w:fldChar w:fldCharType="begin"/>
        </w:r>
        <w:r>
          <w:rPr>
            <w:noProof/>
            <w:webHidden/>
          </w:rPr>
          <w:instrText xml:space="preserve"> PAGEREF _Toc101854741 \h </w:instrText>
        </w:r>
        <w:r>
          <w:rPr>
            <w:noProof/>
            <w:webHidden/>
          </w:rPr>
        </w:r>
        <w:r>
          <w:rPr>
            <w:noProof/>
            <w:webHidden/>
          </w:rPr>
          <w:fldChar w:fldCharType="separate"/>
        </w:r>
        <w:r>
          <w:rPr>
            <w:noProof/>
            <w:webHidden/>
          </w:rPr>
          <w:t>5</w:t>
        </w:r>
        <w:r>
          <w:rPr>
            <w:noProof/>
            <w:webHidden/>
          </w:rPr>
          <w:fldChar w:fldCharType="end"/>
        </w:r>
      </w:hyperlink>
    </w:p>
    <w:p w14:paraId="6BE32596" w14:textId="42A55C56" w:rsidR="00F74A5D" w:rsidRDefault="00F74A5D">
      <w:pPr>
        <w:pStyle w:val="af5"/>
        <w:tabs>
          <w:tab w:val="right" w:leader="dot" w:pos="8494"/>
        </w:tabs>
        <w:ind w:left="960" w:hanging="480"/>
        <w:rPr>
          <w:rFonts w:asciiTheme="minorHAnsi" w:eastAsiaTheme="minorEastAsia" w:hAnsiTheme="minorHAnsi" w:cstheme="minorBidi"/>
          <w:noProof/>
          <w:sz w:val="21"/>
          <w:szCs w:val="22"/>
        </w:rPr>
      </w:pPr>
      <w:hyperlink w:anchor="_Toc101854742" w:history="1">
        <w:r w:rsidRPr="005C6C14">
          <w:rPr>
            <w:rStyle w:val="a5"/>
            <w:noProof/>
          </w:rPr>
          <w:t>图</w:t>
        </w:r>
        <w:r w:rsidRPr="005C6C14">
          <w:rPr>
            <w:rStyle w:val="a5"/>
            <w:noProof/>
          </w:rPr>
          <w:t xml:space="preserve"> 2</w:t>
        </w:r>
        <w:r w:rsidRPr="005C6C14">
          <w:rPr>
            <w:rStyle w:val="a5"/>
            <w:noProof/>
          </w:rPr>
          <w:noBreakHyphen/>
          <w:t>1</w:t>
        </w:r>
        <w:r>
          <w:rPr>
            <w:noProof/>
            <w:webHidden/>
          </w:rPr>
          <w:tab/>
        </w:r>
        <w:r>
          <w:rPr>
            <w:noProof/>
            <w:webHidden/>
          </w:rPr>
          <w:fldChar w:fldCharType="begin"/>
        </w:r>
        <w:r>
          <w:rPr>
            <w:noProof/>
            <w:webHidden/>
          </w:rPr>
          <w:instrText xml:space="preserve"> PAGEREF _Toc101854742 \h </w:instrText>
        </w:r>
        <w:r>
          <w:rPr>
            <w:noProof/>
            <w:webHidden/>
          </w:rPr>
        </w:r>
        <w:r>
          <w:rPr>
            <w:noProof/>
            <w:webHidden/>
          </w:rPr>
          <w:fldChar w:fldCharType="separate"/>
        </w:r>
        <w:r>
          <w:rPr>
            <w:noProof/>
            <w:webHidden/>
          </w:rPr>
          <w:t>7</w:t>
        </w:r>
        <w:r>
          <w:rPr>
            <w:noProof/>
            <w:webHidden/>
          </w:rPr>
          <w:fldChar w:fldCharType="end"/>
        </w:r>
      </w:hyperlink>
    </w:p>
    <w:p w14:paraId="0425ED46" w14:textId="6CF47972" w:rsidR="00F74A5D" w:rsidRDefault="00F74A5D">
      <w:pPr>
        <w:pStyle w:val="af5"/>
        <w:tabs>
          <w:tab w:val="right" w:leader="dot" w:pos="8494"/>
        </w:tabs>
        <w:ind w:left="960" w:hanging="480"/>
        <w:rPr>
          <w:rFonts w:asciiTheme="minorHAnsi" w:eastAsiaTheme="minorEastAsia" w:hAnsiTheme="minorHAnsi" w:cstheme="minorBidi"/>
          <w:noProof/>
          <w:sz w:val="21"/>
          <w:szCs w:val="22"/>
        </w:rPr>
      </w:pPr>
      <w:hyperlink w:anchor="_Toc101854743" w:history="1">
        <w:r w:rsidRPr="005C6C14">
          <w:rPr>
            <w:rStyle w:val="a5"/>
            <w:noProof/>
          </w:rPr>
          <w:t>图</w:t>
        </w:r>
        <w:r w:rsidRPr="005C6C14">
          <w:rPr>
            <w:rStyle w:val="a5"/>
            <w:noProof/>
          </w:rPr>
          <w:t xml:space="preserve"> 4</w:t>
        </w:r>
        <w:r w:rsidRPr="005C6C14">
          <w:rPr>
            <w:rStyle w:val="a5"/>
            <w:noProof/>
          </w:rPr>
          <w:noBreakHyphen/>
          <w:t>1</w:t>
        </w:r>
        <w:r>
          <w:rPr>
            <w:noProof/>
            <w:webHidden/>
          </w:rPr>
          <w:tab/>
        </w:r>
        <w:r>
          <w:rPr>
            <w:noProof/>
            <w:webHidden/>
          </w:rPr>
          <w:fldChar w:fldCharType="begin"/>
        </w:r>
        <w:r>
          <w:rPr>
            <w:noProof/>
            <w:webHidden/>
          </w:rPr>
          <w:instrText xml:space="preserve"> PAGEREF _Toc101854743 \h </w:instrText>
        </w:r>
        <w:r>
          <w:rPr>
            <w:noProof/>
            <w:webHidden/>
          </w:rPr>
        </w:r>
        <w:r>
          <w:rPr>
            <w:noProof/>
            <w:webHidden/>
          </w:rPr>
          <w:fldChar w:fldCharType="separate"/>
        </w:r>
        <w:r>
          <w:rPr>
            <w:noProof/>
            <w:webHidden/>
          </w:rPr>
          <w:t>12</w:t>
        </w:r>
        <w:r>
          <w:rPr>
            <w:noProof/>
            <w:webHidden/>
          </w:rPr>
          <w:fldChar w:fldCharType="end"/>
        </w:r>
      </w:hyperlink>
    </w:p>
    <w:p w14:paraId="3E0C3A9F" w14:textId="2ED23486" w:rsidR="00F74A5D" w:rsidRDefault="00F74A5D">
      <w:pPr>
        <w:pStyle w:val="af5"/>
        <w:tabs>
          <w:tab w:val="right" w:leader="dot" w:pos="8494"/>
        </w:tabs>
        <w:ind w:left="960" w:hanging="480"/>
        <w:rPr>
          <w:rFonts w:asciiTheme="minorHAnsi" w:eastAsiaTheme="minorEastAsia" w:hAnsiTheme="minorHAnsi" w:cstheme="minorBidi"/>
          <w:noProof/>
          <w:sz w:val="21"/>
          <w:szCs w:val="22"/>
        </w:rPr>
      </w:pPr>
      <w:hyperlink w:anchor="_Toc101854744" w:history="1">
        <w:r w:rsidRPr="005C6C14">
          <w:rPr>
            <w:rStyle w:val="a5"/>
            <w:noProof/>
          </w:rPr>
          <w:t>图</w:t>
        </w:r>
        <w:r w:rsidRPr="005C6C14">
          <w:rPr>
            <w:rStyle w:val="a5"/>
            <w:noProof/>
          </w:rPr>
          <w:t xml:space="preserve"> 4</w:t>
        </w:r>
        <w:r w:rsidRPr="005C6C14">
          <w:rPr>
            <w:rStyle w:val="a5"/>
            <w:noProof/>
          </w:rPr>
          <w:noBreakHyphen/>
          <w:t>2</w:t>
        </w:r>
        <w:r>
          <w:rPr>
            <w:noProof/>
            <w:webHidden/>
          </w:rPr>
          <w:tab/>
        </w:r>
        <w:r>
          <w:rPr>
            <w:noProof/>
            <w:webHidden/>
          </w:rPr>
          <w:fldChar w:fldCharType="begin"/>
        </w:r>
        <w:r>
          <w:rPr>
            <w:noProof/>
            <w:webHidden/>
          </w:rPr>
          <w:instrText xml:space="preserve"> PAGEREF _Toc101854744 \h </w:instrText>
        </w:r>
        <w:r>
          <w:rPr>
            <w:noProof/>
            <w:webHidden/>
          </w:rPr>
        </w:r>
        <w:r>
          <w:rPr>
            <w:noProof/>
            <w:webHidden/>
          </w:rPr>
          <w:fldChar w:fldCharType="separate"/>
        </w:r>
        <w:r>
          <w:rPr>
            <w:noProof/>
            <w:webHidden/>
          </w:rPr>
          <w:t>13</w:t>
        </w:r>
        <w:r>
          <w:rPr>
            <w:noProof/>
            <w:webHidden/>
          </w:rPr>
          <w:fldChar w:fldCharType="end"/>
        </w:r>
      </w:hyperlink>
    </w:p>
    <w:p w14:paraId="4013B94E" w14:textId="77777777" w:rsidR="00B84A15" w:rsidRDefault="00F74A5D">
      <w:pPr>
        <w:widowControl/>
        <w:ind w:firstLineChars="0" w:firstLine="0"/>
        <w:jc w:val="left"/>
        <w:rPr>
          <w:highlight w:val="yellow"/>
        </w:rPr>
        <w:sectPr w:rsidR="00B84A15" w:rsidSect="0063588E">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6" w:h="16838" w:code="9"/>
          <w:pgMar w:top="1418" w:right="1134" w:bottom="1418" w:left="1701" w:header="851" w:footer="851" w:gutter="567"/>
          <w:pgNumType w:fmt="upperRoman" w:start="0"/>
          <w:cols w:space="720"/>
          <w:titlePg/>
          <w:docGrid w:type="lines" w:linePitch="326"/>
        </w:sectPr>
      </w:pPr>
      <w:r>
        <w:rPr>
          <w:highlight w:val="yellow"/>
        </w:rPr>
        <w:fldChar w:fldCharType="end"/>
      </w:r>
    </w:p>
    <w:p w14:paraId="537AEC83" w14:textId="5F0E54A9" w:rsidR="00413294" w:rsidRPr="00A43E0B" w:rsidRDefault="00413294" w:rsidP="00F444ED">
      <w:pPr>
        <w:pStyle w:val="1"/>
        <w:ind w:firstLine="881"/>
      </w:pPr>
      <w:r w:rsidRPr="001A4CED">
        <w:rPr>
          <w:rFonts w:hint="eastAsia"/>
          <w:highlight w:val="yellow"/>
        </w:rPr>
        <w:lastRenderedPageBreak/>
        <w:t>进销存管理系统概述</w:t>
      </w:r>
      <w:bookmarkEnd w:id="13"/>
      <w:bookmarkEnd w:id="14"/>
      <w:bookmarkEnd w:id="15"/>
    </w:p>
    <w:p w14:paraId="2DD02E84" w14:textId="77777777" w:rsidR="00413294" w:rsidRPr="00A43E0B" w:rsidRDefault="00413294" w:rsidP="00A43E0B">
      <w:pPr>
        <w:ind w:firstLine="480"/>
      </w:pPr>
    </w:p>
    <w:p w14:paraId="26953806" w14:textId="77777777" w:rsidR="00413294" w:rsidRPr="00A43E0B" w:rsidRDefault="00413294" w:rsidP="008775F3">
      <w:pPr>
        <w:pStyle w:val="2"/>
        <w:ind w:firstLine="643"/>
      </w:pPr>
      <w:bookmarkStart w:id="16" w:name="_Toc355925124"/>
      <w:commentRangeStart w:id="17"/>
      <w:r w:rsidRPr="001A4CED">
        <w:rPr>
          <w:rFonts w:hint="eastAsia"/>
          <w:highlight w:val="red"/>
        </w:rPr>
        <w:t>引言</w:t>
      </w:r>
      <w:bookmarkEnd w:id="16"/>
      <w:commentRangeEnd w:id="17"/>
      <w:r w:rsidR="00290EDE">
        <w:rPr>
          <w:rStyle w:val="a3"/>
          <w:rFonts w:ascii="Times New Roman" w:eastAsia="宋体" w:hAnsi="Times New Roman"/>
          <w:b w:val="0"/>
          <w:bCs w:val="0"/>
        </w:rPr>
        <w:commentReference w:id="17"/>
      </w:r>
    </w:p>
    <w:p w14:paraId="45930F41"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本论文以华生化工</w:t>
      </w:r>
      <w:r w:rsidR="00FE1407" w:rsidRPr="00D67AFE">
        <w:rPr>
          <w:rFonts w:ascii="华文新魏" w:eastAsia="华文新魏" w:hint="eastAsia"/>
        </w:rPr>
        <w:t>贸易有限公司为虚拟对象，来为该企业设计一个进销存管理系统。</w:t>
      </w:r>
      <w:r w:rsidRPr="00D67AFE">
        <w:rPr>
          <w:rFonts w:ascii="华文新魏" w:eastAsia="华文新魏" w:hint="eastAsia"/>
        </w:rPr>
        <w:t>本论文</w:t>
      </w:r>
      <w:r w:rsidR="00FE1407" w:rsidRPr="00D67AFE">
        <w:rPr>
          <w:rFonts w:ascii="华文新魏" w:eastAsia="华文新魏" w:hint="eastAsia"/>
        </w:rPr>
        <w:t>主要介绍开发本系统的背景、目的和意义、运用到的一些相关技术、需求方面的分析、经济及社会一些可行性方面的研究、数据库的一些物理设计以及逻辑设计（主要的表的设计）、连接数据库方面的介绍、主要模块方面的设计与实现、一些细节方面小功能的设计、使用IIS发布网站、还有一些在设计过程中遇到的问题以及如何解决的。</w:t>
      </w:r>
    </w:p>
    <w:p w14:paraId="1557B43C" w14:textId="77777777" w:rsidR="005A2356" w:rsidRDefault="000A71C2" w:rsidP="005A2356">
      <w:pPr>
        <w:keepNext/>
        <w:ind w:firstLine="480"/>
        <w:jc w:val="center"/>
      </w:pPr>
      <w:r>
        <w:rPr>
          <w:rFonts w:ascii="宋体" w:hAnsi="宋体"/>
          <w:noProof/>
          <w:szCs w:val="21"/>
        </w:rPr>
        <w:drawing>
          <wp:inline distT="0" distB="0" distL="0" distR="0" wp14:anchorId="2D930C3D" wp14:editId="7D4940E5">
            <wp:extent cx="4229100" cy="3000375"/>
            <wp:effectExtent l="0" t="0" r="0" b="9525"/>
            <wp:docPr id="1" name="图片 1" descr="xinz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nze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3000375"/>
                    </a:xfrm>
                    <a:prstGeom prst="rect">
                      <a:avLst/>
                    </a:prstGeom>
                    <a:noFill/>
                    <a:ln>
                      <a:noFill/>
                    </a:ln>
                  </pic:spPr>
                </pic:pic>
              </a:graphicData>
            </a:graphic>
          </wp:inline>
        </w:drawing>
      </w:r>
    </w:p>
    <w:p w14:paraId="35BCF89F" w14:textId="322BD40F" w:rsidR="00EF1EF6" w:rsidRPr="00A43E0B" w:rsidRDefault="005A2356" w:rsidP="005A2356">
      <w:pPr>
        <w:pStyle w:val="af4"/>
      </w:pPr>
      <w:bookmarkStart w:id="18" w:name="_Toc1018547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18"/>
      <w:r>
        <w:fldChar w:fldCharType="end"/>
      </w:r>
    </w:p>
    <w:p w14:paraId="2D9AB498" w14:textId="64873F43" w:rsidR="00413294" w:rsidRPr="001A4CED" w:rsidRDefault="00413294" w:rsidP="008775F3">
      <w:pPr>
        <w:pStyle w:val="2"/>
        <w:ind w:firstLine="643"/>
        <w:rPr>
          <w:highlight w:val="red"/>
        </w:rPr>
      </w:pPr>
      <w:bookmarkStart w:id="19" w:name="_Toc535813134"/>
      <w:bookmarkStart w:id="20" w:name="_Toc535813416"/>
      <w:bookmarkStart w:id="21" w:name="_Toc85561537"/>
      <w:bookmarkStart w:id="22" w:name="_Toc355925125"/>
      <w:r w:rsidRPr="001A4CED">
        <w:rPr>
          <w:rFonts w:hint="eastAsia"/>
          <w:highlight w:val="red"/>
        </w:rPr>
        <w:t>课题背景</w:t>
      </w:r>
      <w:bookmarkEnd w:id="19"/>
      <w:bookmarkEnd w:id="20"/>
      <w:bookmarkEnd w:id="21"/>
      <w:bookmarkEnd w:id="22"/>
      <w:r w:rsidR="00290EDE">
        <w:rPr>
          <w:rStyle w:val="afd"/>
          <w:highlight w:val="red"/>
        </w:rPr>
        <w:footnoteReference w:id="1"/>
      </w:r>
    </w:p>
    <w:p w14:paraId="230EF3FA" w14:textId="79F08682" w:rsidR="00413294" w:rsidRPr="00D67AFE" w:rsidRDefault="00FE1407" w:rsidP="00CF0487">
      <w:pPr>
        <w:spacing w:line="300" w:lineRule="exact"/>
        <w:ind w:firstLine="480"/>
        <w:jc w:val="left"/>
        <w:rPr>
          <w:rFonts w:ascii="华文新魏" w:eastAsia="华文新魏"/>
        </w:rPr>
      </w:pPr>
      <w:r w:rsidRPr="00D67AFE">
        <w:rPr>
          <w:rFonts w:ascii="华文新魏" w:eastAsia="华文新魏" w:hint="eastAsia"/>
        </w:rPr>
        <w:t>时代在飞快的发展着，经济也随之飞速发展，企业与</w:t>
      </w:r>
      <w:r w:rsidR="00413294" w:rsidRPr="00D67AFE">
        <w:rPr>
          <w:rFonts w:ascii="华文新魏" w:eastAsia="华文新魏" w:hint="eastAsia"/>
        </w:rPr>
        <w:t>企业之间的竞争</w:t>
      </w:r>
      <w:r w:rsidRPr="00D67AFE">
        <w:rPr>
          <w:rFonts w:ascii="华文新魏" w:eastAsia="华文新魏" w:hint="eastAsia"/>
        </w:rPr>
        <w:t>也变得越来越激烈，彼此之间都不想</w:t>
      </w:r>
      <w:r w:rsidR="00413294" w:rsidRPr="00D67AFE">
        <w:rPr>
          <w:rFonts w:ascii="华文新魏" w:eastAsia="华文新魏" w:hint="eastAsia"/>
        </w:rPr>
        <w:t>被同行</w:t>
      </w:r>
      <w:r w:rsidRPr="00D67AFE">
        <w:rPr>
          <w:rFonts w:ascii="华文新魏" w:eastAsia="华文新魏" w:hint="eastAsia"/>
        </w:rPr>
        <w:t>所</w:t>
      </w:r>
      <w:r w:rsidR="00413294" w:rsidRPr="00D67AFE">
        <w:rPr>
          <w:rFonts w:ascii="华文新魏" w:eastAsia="华文新魏" w:hint="eastAsia"/>
        </w:rPr>
        <w:t>代替，</w:t>
      </w:r>
      <w:r w:rsidRPr="00D67AFE">
        <w:rPr>
          <w:rFonts w:ascii="华文新魏" w:eastAsia="华文新魏" w:hint="eastAsia"/>
        </w:rPr>
        <w:t>那么</w:t>
      </w:r>
      <w:r w:rsidR="00413294" w:rsidRPr="00D67AFE">
        <w:rPr>
          <w:rFonts w:ascii="华文新魏" w:eastAsia="华文新魏" w:hint="eastAsia"/>
        </w:rPr>
        <w:t>就必须改变企业的</w:t>
      </w:r>
      <w:r w:rsidR="008B251F" w:rsidRPr="00AB4226">
        <w:rPr>
          <w:rFonts w:hint="eastAsia"/>
          <w:b/>
          <w:color w:val="FF0000"/>
          <w:sz w:val="36"/>
        </w:rPr>
        <w:t>[</w:t>
      </w:r>
      <w:r w:rsidR="008B251F" w:rsidRPr="00AB4226">
        <w:rPr>
          <w:rFonts w:hint="eastAsia"/>
          <w:b/>
          <w:color w:val="FF0000"/>
          <w:sz w:val="36"/>
        </w:rPr>
        <w:t>参考文献</w:t>
      </w:r>
      <w:r w:rsidR="008B251F" w:rsidRPr="00AB4226">
        <w:rPr>
          <w:rFonts w:hint="eastAsia"/>
          <w:b/>
          <w:color w:val="FF0000"/>
          <w:sz w:val="36"/>
        </w:rPr>
        <w:t>]</w:t>
      </w:r>
      <w:r w:rsidR="00A16A2C">
        <w:rPr>
          <w:rStyle w:val="af8"/>
          <w:b/>
          <w:color w:val="FF0000"/>
          <w:sz w:val="36"/>
        </w:rPr>
        <w:endnoteReference w:id="1"/>
      </w:r>
      <w:r w:rsidR="00413294" w:rsidRPr="00D67AFE">
        <w:rPr>
          <w:rFonts w:ascii="华文新魏" w:eastAsia="华文新魏" w:hint="eastAsia"/>
        </w:rPr>
        <w:t>经营管理模式</w:t>
      </w:r>
      <w:r w:rsidRPr="00D67AFE">
        <w:rPr>
          <w:rFonts w:ascii="华文新魏" w:eastAsia="华文新魏" w:hint="eastAsia"/>
        </w:rPr>
        <w:t>（即由落后的手工记账方式便是信息化模式管理），</w:t>
      </w:r>
      <w:r w:rsidR="00413294" w:rsidRPr="00D67AFE">
        <w:rPr>
          <w:rFonts w:ascii="华文新魏" w:eastAsia="华文新魏" w:hint="eastAsia"/>
        </w:rPr>
        <w:t>从而</w:t>
      </w:r>
      <w:r w:rsidRPr="00D67AFE">
        <w:rPr>
          <w:rFonts w:ascii="华文新魏" w:eastAsia="华文新魏" w:hint="eastAsia"/>
        </w:rPr>
        <w:t>快速</w:t>
      </w:r>
      <w:r w:rsidR="00413294" w:rsidRPr="00D67AFE">
        <w:rPr>
          <w:rFonts w:ascii="华文新魏" w:eastAsia="华文新魏" w:hint="eastAsia"/>
        </w:rPr>
        <w:t>提高企业</w:t>
      </w:r>
      <w:r w:rsidRPr="00D67AFE">
        <w:rPr>
          <w:rFonts w:ascii="华文新魏" w:eastAsia="华文新魏" w:hint="eastAsia"/>
        </w:rPr>
        <w:t>的运转效率，加快企业的发展速度。与此同时因特网</w:t>
      </w:r>
      <w:r w:rsidR="00413294" w:rsidRPr="00D67AFE">
        <w:rPr>
          <w:rFonts w:ascii="华文新魏" w:eastAsia="华文新魏" w:hint="eastAsia"/>
        </w:rPr>
        <w:t>的飞速发展</w:t>
      </w:r>
      <w:r w:rsidRPr="00D67AFE">
        <w:rPr>
          <w:rFonts w:ascii="华文新魏" w:eastAsia="华文新魏" w:hint="eastAsia"/>
        </w:rPr>
        <w:t>也给各个企业提供了良好的契机，只要抓住合适的机会</w:t>
      </w:r>
      <w:r w:rsidR="00413294" w:rsidRPr="00D67AFE">
        <w:rPr>
          <w:rFonts w:ascii="华文新魏" w:eastAsia="华文新魏" w:hint="eastAsia"/>
        </w:rPr>
        <w:t>，</w:t>
      </w:r>
      <w:r w:rsidRPr="00D67AFE">
        <w:rPr>
          <w:rFonts w:ascii="华文新魏" w:eastAsia="华文新魏" w:hint="eastAsia"/>
        </w:rPr>
        <w:t>正确的选择适合企业自身的管理软件，那么就可以更好的管理企业，也可以从根本上提高企业的运转效率。如果选择本设计的系统，那么企业的管理人员</w:t>
      </w:r>
      <w:r w:rsidR="00413294" w:rsidRPr="00D67AFE">
        <w:rPr>
          <w:rFonts w:ascii="华文新魏" w:eastAsia="华文新魏" w:hint="eastAsia"/>
        </w:rPr>
        <w:t>就可以无论何时</w:t>
      </w:r>
      <w:r w:rsidRPr="00D67AFE">
        <w:rPr>
          <w:rFonts w:ascii="华文新魏" w:eastAsia="华文新魏" w:hint="eastAsia"/>
        </w:rPr>
        <w:t>、无论何地</w:t>
      </w:r>
      <w:r w:rsidR="00413294" w:rsidRPr="00D67AFE">
        <w:rPr>
          <w:rFonts w:ascii="华文新魏" w:eastAsia="华文新魏" w:hint="eastAsia"/>
        </w:rPr>
        <w:t>都可以对企业进行良好的管理。</w:t>
      </w:r>
      <w:r w:rsidRPr="00D67AFE">
        <w:rPr>
          <w:rFonts w:ascii="华文新魏" w:eastAsia="华文新魏" w:hint="eastAsia"/>
        </w:rPr>
        <w:t>与国外的信息化水平以及信息化覆盖率相比</w:t>
      </w:r>
      <w:r w:rsidR="00413294" w:rsidRPr="00D67AFE">
        <w:rPr>
          <w:rFonts w:ascii="华文新魏" w:eastAsia="华文新魏" w:hint="eastAsia"/>
        </w:rPr>
        <w:t>，我国的企业</w:t>
      </w:r>
      <w:r w:rsidR="00413294" w:rsidRPr="00D67AFE">
        <w:rPr>
          <w:rFonts w:ascii="华文新魏" w:eastAsia="华文新魏" w:hint="eastAsia"/>
        </w:rPr>
        <w:lastRenderedPageBreak/>
        <w:t>信息化水平</w:t>
      </w:r>
      <w:r w:rsidRPr="00D67AFE">
        <w:rPr>
          <w:rFonts w:ascii="华文新魏" w:eastAsia="华文新魏" w:hint="eastAsia"/>
        </w:rPr>
        <w:t>的确仍处于较低的位置，但是毋庸置疑，随着电脑知识</w:t>
      </w:r>
      <w:r w:rsidR="00413294" w:rsidRPr="00D67AFE">
        <w:rPr>
          <w:rFonts w:ascii="华文新魏" w:eastAsia="华文新魏" w:hint="eastAsia"/>
        </w:rPr>
        <w:t>的日趋简化和普及，</w:t>
      </w:r>
      <w:r w:rsidRPr="00D67AFE">
        <w:rPr>
          <w:rFonts w:ascii="华文新魏" w:eastAsia="华文新魏" w:hint="eastAsia"/>
        </w:rPr>
        <w:t>对企业进行信息化</w:t>
      </w:r>
      <w:r w:rsidR="00413294" w:rsidRPr="00D67AFE">
        <w:rPr>
          <w:rFonts w:ascii="华文新魏" w:eastAsia="华文新魏" w:hint="eastAsia"/>
        </w:rPr>
        <w:t>管理已成为</w:t>
      </w:r>
      <w:r w:rsidRPr="00D67AFE">
        <w:rPr>
          <w:rFonts w:ascii="华文新魏" w:eastAsia="华文新魏" w:hint="eastAsia"/>
        </w:rPr>
        <w:t>企业管理的</w:t>
      </w:r>
      <w:r w:rsidR="00413294" w:rsidRPr="00D67AFE">
        <w:rPr>
          <w:rFonts w:ascii="华文新魏" w:eastAsia="华文新魏" w:hint="eastAsia"/>
        </w:rPr>
        <w:t>主流趋势，</w:t>
      </w:r>
      <w:r w:rsidRPr="00D67AFE">
        <w:rPr>
          <w:rFonts w:ascii="华文新魏" w:eastAsia="华文新魏" w:hint="eastAsia"/>
        </w:rPr>
        <w:t>就像本设计的虚拟对象</w:t>
      </w:r>
      <w:r w:rsidR="00621A59" w:rsidRPr="00D67AFE">
        <w:rPr>
          <w:rFonts w:ascii="华文新魏" w:eastAsia="华文新魏" w:hint="eastAsia"/>
        </w:rPr>
        <w:t>（</w:t>
      </w:r>
      <w:r w:rsidRPr="00D67AFE">
        <w:rPr>
          <w:rFonts w:ascii="华文新魏" w:eastAsia="华文新魏" w:hint="eastAsia"/>
        </w:rPr>
        <w:t>华生化工贸易有限公司</w:t>
      </w:r>
      <w:r w:rsidR="00621A59" w:rsidRPr="00D67AFE">
        <w:rPr>
          <w:rFonts w:ascii="华文新魏" w:eastAsia="华文新魏" w:hint="eastAsia"/>
        </w:rPr>
        <w:t>）</w:t>
      </w:r>
      <w:r w:rsidRPr="00D67AFE">
        <w:rPr>
          <w:rFonts w:ascii="华文新魏" w:eastAsia="华文新魏" w:hint="eastAsia"/>
        </w:rPr>
        <w:t>来说，</w:t>
      </w:r>
      <w:r w:rsidR="00413294" w:rsidRPr="00D67AFE">
        <w:rPr>
          <w:rFonts w:ascii="华文新魏" w:eastAsia="华文新魏" w:hint="eastAsia"/>
        </w:rPr>
        <w:t>只有采用</w:t>
      </w:r>
      <w:r w:rsidRPr="00D67AFE">
        <w:rPr>
          <w:rFonts w:ascii="华文新魏" w:eastAsia="华文新魏" w:hint="eastAsia"/>
        </w:rPr>
        <w:t>本</w:t>
      </w:r>
      <w:r w:rsidR="00413294" w:rsidRPr="00D67AFE">
        <w:rPr>
          <w:rFonts w:ascii="华文新魏" w:eastAsia="华文新魏" w:hint="eastAsia"/>
        </w:rPr>
        <w:t>进销存管理系统来管理进货、销售、储存</w:t>
      </w:r>
      <w:r w:rsidRPr="00D67AFE">
        <w:rPr>
          <w:rFonts w:ascii="华文新魏" w:eastAsia="华文新魏" w:hint="eastAsia"/>
        </w:rPr>
        <w:t>的交易过程</w:t>
      </w:r>
      <w:r w:rsidR="00413294" w:rsidRPr="00D67AFE">
        <w:rPr>
          <w:rFonts w:ascii="华文新魏" w:eastAsia="华文新魏" w:hint="eastAsia"/>
        </w:rPr>
        <w:t>才不会</w:t>
      </w:r>
      <w:r w:rsidRPr="00D67AFE">
        <w:rPr>
          <w:rFonts w:ascii="华文新魏" w:eastAsia="华文新魏" w:hint="eastAsia"/>
        </w:rPr>
        <w:t>被同行所替代，或者说，也只有这样才不会</w:t>
      </w:r>
      <w:r w:rsidR="00413294" w:rsidRPr="00D67AFE">
        <w:rPr>
          <w:rFonts w:ascii="华文新魏" w:eastAsia="华文新魏" w:hint="eastAsia"/>
        </w:rPr>
        <w:t>被社会</w:t>
      </w:r>
      <w:r w:rsidRPr="00D67AFE">
        <w:rPr>
          <w:rFonts w:ascii="华文新魏" w:eastAsia="华文新魏" w:hint="eastAsia"/>
        </w:rPr>
        <w:t>所</w:t>
      </w:r>
      <w:r w:rsidR="00413294" w:rsidRPr="00D67AFE">
        <w:rPr>
          <w:rFonts w:ascii="华文新魏" w:eastAsia="华文新魏" w:hint="eastAsia"/>
        </w:rPr>
        <w:t>淘汰。</w:t>
      </w:r>
    </w:p>
    <w:p w14:paraId="0FB27F9C" w14:textId="77777777" w:rsidR="00413294" w:rsidRPr="001A4CED" w:rsidRDefault="00E7750D" w:rsidP="008775F3">
      <w:pPr>
        <w:pStyle w:val="2"/>
        <w:ind w:firstLine="643"/>
        <w:rPr>
          <w:highlight w:val="red"/>
        </w:rPr>
      </w:pPr>
      <w:bookmarkStart w:id="23" w:name="_Toc355925126"/>
      <w:bookmarkStart w:id="24" w:name="_Toc535813143"/>
      <w:bookmarkStart w:id="25" w:name="_Toc535813425"/>
      <w:bookmarkStart w:id="26" w:name="_Toc85561538"/>
      <w:r w:rsidRPr="001A4CED">
        <w:rPr>
          <w:rFonts w:hint="eastAsia"/>
          <w:highlight w:val="red"/>
        </w:rPr>
        <w:t>课题目的和意义</w:t>
      </w:r>
      <w:bookmarkEnd w:id="23"/>
      <w:r w:rsidRPr="001A4CED">
        <w:rPr>
          <w:rFonts w:hint="eastAsia"/>
          <w:highlight w:val="red"/>
        </w:rPr>
        <w:t xml:space="preserve"> </w:t>
      </w:r>
      <w:bookmarkEnd w:id="24"/>
      <w:bookmarkEnd w:id="25"/>
      <w:bookmarkEnd w:id="26"/>
    </w:p>
    <w:p w14:paraId="4DD64994"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课题的目的：</w:t>
      </w:r>
      <w:r w:rsidR="00FE1407" w:rsidRPr="00D67AFE">
        <w:rPr>
          <w:rFonts w:ascii="华文新魏" w:eastAsia="华文新魏" w:hint="eastAsia"/>
        </w:rPr>
        <w:t>对于自身来说</w:t>
      </w:r>
      <w:r w:rsidRPr="00D67AFE">
        <w:rPr>
          <w:rFonts w:ascii="华文新魏" w:eastAsia="华文新魏" w:hint="eastAsia"/>
        </w:rPr>
        <w:t>综合运用自己所学的</w:t>
      </w:r>
      <w:r w:rsidR="00FE1407" w:rsidRPr="00D67AFE">
        <w:rPr>
          <w:rFonts w:ascii="华文新魏" w:eastAsia="华文新魏" w:hint="eastAsia"/>
        </w:rPr>
        <w:t>关于计算机方面的</w:t>
      </w:r>
      <w:r w:rsidRPr="00D67AFE">
        <w:rPr>
          <w:rFonts w:ascii="华文新魏" w:eastAsia="华文新魏" w:hint="eastAsia"/>
        </w:rPr>
        <w:t>知识，把理论付诸于实践中，</w:t>
      </w:r>
      <w:r w:rsidR="00FE1407" w:rsidRPr="00D67AFE">
        <w:rPr>
          <w:rFonts w:ascii="华文新魏" w:eastAsia="华文新魏" w:hint="eastAsia"/>
        </w:rPr>
        <w:t>把思想化为现实，只有这样才能</w:t>
      </w:r>
      <w:r w:rsidRPr="00D67AFE">
        <w:rPr>
          <w:rFonts w:ascii="华文新魏" w:eastAsia="华文新魏" w:hint="eastAsia"/>
        </w:rPr>
        <w:t>真正做到学以致用</w:t>
      </w:r>
      <w:r w:rsidR="00FE1407" w:rsidRPr="00D67AFE">
        <w:rPr>
          <w:rFonts w:ascii="华文新魏" w:eastAsia="华文新魏" w:hint="eastAsia"/>
        </w:rPr>
        <w:t>、巩固自己的必备知识，并可以在这次实践中更深刻的了解设计软件、</w:t>
      </w:r>
      <w:r w:rsidRPr="00D67AFE">
        <w:rPr>
          <w:rFonts w:ascii="华文新魏" w:eastAsia="华文新魏" w:hint="eastAsia"/>
        </w:rPr>
        <w:t>开发软件的过程。</w:t>
      </w:r>
      <w:r w:rsidR="00FE1407" w:rsidRPr="00D67AFE">
        <w:rPr>
          <w:rFonts w:ascii="华文新魏" w:eastAsia="华文新魏" w:hint="eastAsia"/>
        </w:rPr>
        <w:t>对社会来说，开发出一套适合像华生化工贸易这样的公司的软件已迫在眉睫，也可以更好地让自己为社会尽一份自己的努力，从而报效祖国，报效社会。</w:t>
      </w:r>
    </w:p>
    <w:p w14:paraId="30D19EAA" w14:textId="3D4CD48C"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课题的意义：</w:t>
      </w:r>
      <w:r w:rsidR="00FE1407" w:rsidRPr="00D67AFE">
        <w:rPr>
          <w:rFonts w:ascii="华文新魏" w:eastAsia="华文新魏" w:hint="eastAsia"/>
        </w:rPr>
        <w:t>为了改变企业落后的手工记账的方式，</w:t>
      </w:r>
      <w:r w:rsidRPr="00D67AFE">
        <w:rPr>
          <w:rFonts w:ascii="华文新魏" w:eastAsia="华文新魏" w:hint="eastAsia"/>
        </w:rPr>
        <w:t>解决企业越加复杂的信息</w:t>
      </w:r>
      <w:r w:rsidR="00FE1407" w:rsidRPr="00D67AFE">
        <w:rPr>
          <w:rFonts w:ascii="华文新魏" w:eastAsia="华文新魏" w:hint="eastAsia"/>
        </w:rPr>
        <w:t>量方面的</w:t>
      </w:r>
      <w:r w:rsidRPr="00D67AFE">
        <w:rPr>
          <w:rFonts w:ascii="华文新魏" w:eastAsia="华文新魏" w:hint="eastAsia"/>
        </w:rPr>
        <w:t>管理，加快企业</w:t>
      </w:r>
      <w:r w:rsidR="00FE1407" w:rsidRPr="00D67AFE">
        <w:rPr>
          <w:rFonts w:ascii="华文新魏" w:eastAsia="华文新魏" w:hint="eastAsia"/>
        </w:rPr>
        <w:t>的发展，提高</w:t>
      </w:r>
      <w:r w:rsidRPr="00D67AFE">
        <w:rPr>
          <w:rFonts w:ascii="华文新魏" w:eastAsia="华文新魏" w:hint="eastAsia"/>
        </w:rPr>
        <w:t>企业的</w:t>
      </w:r>
      <w:r w:rsidR="00FE1407" w:rsidRPr="00D67AFE">
        <w:rPr>
          <w:rFonts w:ascii="华文新魏" w:eastAsia="华文新魏" w:hint="eastAsia"/>
        </w:rPr>
        <w:t>运转</w:t>
      </w:r>
      <w:r w:rsidRPr="00D67AFE">
        <w:rPr>
          <w:rFonts w:ascii="华文新魏" w:eastAsia="华文新魏" w:hint="eastAsia"/>
        </w:rPr>
        <w:t>效率</w:t>
      </w:r>
      <w:r w:rsidR="00FE1407" w:rsidRPr="00D67AFE">
        <w:rPr>
          <w:rFonts w:ascii="华文新魏" w:eastAsia="华文新魏" w:hint="eastAsia"/>
        </w:rPr>
        <w:t>从</w:t>
      </w:r>
      <w:r w:rsidRPr="00D67AFE">
        <w:rPr>
          <w:rFonts w:ascii="华文新魏" w:eastAsia="华文新魏" w:hint="eastAsia"/>
        </w:rPr>
        <w:t>而</w:t>
      </w:r>
      <w:r w:rsidR="00FE1407" w:rsidRPr="00D67AFE">
        <w:rPr>
          <w:rFonts w:ascii="华文新魏" w:eastAsia="华文新魏" w:hint="eastAsia"/>
        </w:rPr>
        <w:t>从企业的真正需</w:t>
      </w:r>
      <w:r w:rsidR="002C66D3" w:rsidRPr="00AB4226">
        <w:rPr>
          <w:rFonts w:hint="eastAsia"/>
          <w:b/>
          <w:color w:val="FF0000"/>
          <w:sz w:val="36"/>
        </w:rPr>
        <w:t>[</w:t>
      </w:r>
      <w:r w:rsidR="002C66D3" w:rsidRPr="00AB4226">
        <w:rPr>
          <w:rFonts w:hint="eastAsia"/>
          <w:b/>
          <w:color w:val="FF0000"/>
          <w:sz w:val="36"/>
        </w:rPr>
        <w:t>参考文献</w:t>
      </w:r>
      <w:r w:rsidR="002C66D3" w:rsidRPr="00AB4226">
        <w:rPr>
          <w:rFonts w:hint="eastAsia"/>
          <w:b/>
          <w:color w:val="FF0000"/>
          <w:sz w:val="36"/>
        </w:rPr>
        <w:t>]</w:t>
      </w:r>
      <w:r w:rsidR="00B82263">
        <w:rPr>
          <w:rStyle w:val="af8"/>
          <w:b/>
          <w:color w:val="FF0000"/>
          <w:sz w:val="36"/>
        </w:rPr>
        <w:endnoteReference w:id="2"/>
      </w:r>
      <w:r w:rsidR="00FE1407" w:rsidRPr="00D67AFE">
        <w:rPr>
          <w:rFonts w:ascii="华文新魏" w:eastAsia="华文新魏" w:hint="eastAsia"/>
        </w:rPr>
        <w:t>求方面出发，结合实际，虚拟的设计出一个最适合某一</w:t>
      </w:r>
      <w:r w:rsidRPr="00D67AFE">
        <w:rPr>
          <w:rFonts w:ascii="华文新魏" w:eastAsia="华文新魏" w:hint="eastAsia"/>
        </w:rPr>
        <w:t>企业的进销存管理软件</w:t>
      </w:r>
      <w:r w:rsidR="00FE1407" w:rsidRPr="00D67AFE">
        <w:rPr>
          <w:rFonts w:ascii="华文新魏" w:eastAsia="华文新魏" w:hint="eastAsia"/>
        </w:rPr>
        <w:t>，让企业发展的更好，也使我国的经济更好的发展，也发展的更好</w:t>
      </w:r>
      <w:r w:rsidRPr="00D67AFE">
        <w:rPr>
          <w:rFonts w:ascii="华文新魏" w:eastAsia="华文新魏" w:hint="eastAsia"/>
        </w:rPr>
        <w:t xml:space="preserve">。 </w:t>
      </w:r>
    </w:p>
    <w:p w14:paraId="74C0A8CF" w14:textId="77777777" w:rsidR="00413294" w:rsidRPr="001A4CED" w:rsidRDefault="00413294" w:rsidP="008775F3">
      <w:pPr>
        <w:pStyle w:val="2"/>
        <w:ind w:firstLine="643"/>
        <w:rPr>
          <w:highlight w:val="red"/>
        </w:rPr>
      </w:pPr>
      <w:bookmarkStart w:id="27" w:name="_Toc355925127"/>
      <w:r w:rsidRPr="001A4CED">
        <w:rPr>
          <w:rFonts w:hint="eastAsia"/>
          <w:highlight w:val="red"/>
        </w:rPr>
        <w:t>本章小结</w:t>
      </w:r>
      <w:bookmarkEnd w:id="27"/>
    </w:p>
    <w:p w14:paraId="1E19113A" w14:textId="77777777" w:rsidR="00A07E2C"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本章介绍了进销存管理系统的概述，主要包括了引言、课题背景、课题目的和意义三个部分。</w:t>
      </w:r>
      <w:r w:rsidR="00FE1407" w:rsidRPr="00D67AFE">
        <w:rPr>
          <w:rFonts w:ascii="华文新魏" w:eastAsia="华文新魏" w:hint="eastAsia"/>
        </w:rPr>
        <w:t>引言主要阐述在本论文中主要涉及的各个方面像系统的概述、系统的相关技术、需求分析、数据库设计、主要模块设计、IIS网站发布等，课题背景主要阐述为何要开发本系统，以及开发本系统有优点或好处，课题目的和意义主要阐述了，自己为何要开发本系统、社会为何需要像本系统这样的软件。</w:t>
      </w:r>
      <w:r w:rsidRPr="00D67AFE">
        <w:rPr>
          <w:rFonts w:ascii="华文新魏" w:eastAsia="华文新魏" w:hint="eastAsia"/>
        </w:rPr>
        <w:t>在本章中可以了解到本论文的</w:t>
      </w:r>
      <w:r w:rsidR="00FE1407" w:rsidRPr="00D67AFE">
        <w:rPr>
          <w:rFonts w:ascii="华文新魏" w:eastAsia="华文新魏" w:hint="eastAsia"/>
        </w:rPr>
        <w:t>大体</w:t>
      </w:r>
      <w:r w:rsidRPr="00D67AFE">
        <w:rPr>
          <w:rFonts w:ascii="华文新魏" w:eastAsia="华文新魏" w:hint="eastAsia"/>
        </w:rPr>
        <w:t>思路以及主要</w:t>
      </w:r>
      <w:r w:rsidR="00FE1407" w:rsidRPr="00D67AFE">
        <w:rPr>
          <w:rFonts w:ascii="华文新魏" w:eastAsia="华文新魏" w:hint="eastAsia"/>
        </w:rPr>
        <w:t>阐述</w:t>
      </w:r>
      <w:r w:rsidRPr="00D67AFE">
        <w:rPr>
          <w:rFonts w:ascii="华文新魏" w:eastAsia="华文新魏" w:hint="eastAsia"/>
        </w:rPr>
        <w:t>内容等。</w:t>
      </w:r>
      <w:r w:rsidR="00FE1407" w:rsidRPr="00D67AFE">
        <w:rPr>
          <w:rFonts w:ascii="华文新魏" w:eastAsia="华文新魏" w:hint="eastAsia"/>
        </w:rPr>
        <w:t>关于本论文的具体思路以及详细阐述具体可在后面章节中查看，这里不做多余论述。</w:t>
      </w:r>
      <w:bookmarkStart w:id="28" w:name="_Toc535813140"/>
      <w:bookmarkStart w:id="29" w:name="_Toc535813422"/>
      <w:bookmarkStart w:id="30" w:name="_Toc85561540"/>
      <w:bookmarkStart w:id="31" w:name="_Toc355925128"/>
    </w:p>
    <w:p w14:paraId="42B693A5" w14:textId="77777777" w:rsidR="00A07E2C" w:rsidRPr="00D67AFE" w:rsidRDefault="00A07E2C" w:rsidP="00CF0487">
      <w:pPr>
        <w:spacing w:line="300" w:lineRule="exact"/>
        <w:ind w:firstLine="480"/>
        <w:jc w:val="left"/>
        <w:rPr>
          <w:rFonts w:ascii="华文新魏" w:eastAsia="华文新魏"/>
        </w:rPr>
      </w:pPr>
    </w:p>
    <w:p w14:paraId="714AF5E8" w14:textId="77777777" w:rsidR="00413294" w:rsidRPr="00A43E0B" w:rsidRDefault="00413294" w:rsidP="00F444ED">
      <w:pPr>
        <w:pStyle w:val="1"/>
        <w:ind w:firstLine="881"/>
      </w:pPr>
      <w:bookmarkStart w:id="32" w:name="_Toc101853853"/>
      <w:bookmarkStart w:id="33" w:name="_Toc101853906"/>
      <w:bookmarkEnd w:id="28"/>
      <w:bookmarkEnd w:id="29"/>
      <w:bookmarkEnd w:id="30"/>
      <w:r w:rsidRPr="001A4CED">
        <w:rPr>
          <w:rFonts w:hint="eastAsia"/>
          <w:highlight w:val="yellow"/>
        </w:rPr>
        <w:t>本系统的相关技术</w:t>
      </w:r>
      <w:bookmarkEnd w:id="31"/>
      <w:bookmarkEnd w:id="32"/>
      <w:bookmarkEnd w:id="33"/>
    </w:p>
    <w:p w14:paraId="63C8C4BB" w14:textId="77777777" w:rsidR="00413294" w:rsidRPr="00D67AFE" w:rsidRDefault="00413294" w:rsidP="00CF0487">
      <w:pPr>
        <w:spacing w:line="300" w:lineRule="exact"/>
        <w:ind w:firstLine="480"/>
        <w:jc w:val="left"/>
        <w:rPr>
          <w:rFonts w:ascii="华文新魏" w:eastAsia="华文新魏"/>
        </w:rPr>
      </w:pPr>
    </w:p>
    <w:p w14:paraId="28303917" w14:textId="77777777" w:rsidR="00413294" w:rsidRPr="001A4CED" w:rsidRDefault="00413294" w:rsidP="008775F3">
      <w:pPr>
        <w:pStyle w:val="2"/>
        <w:ind w:firstLine="643"/>
        <w:rPr>
          <w:highlight w:val="red"/>
        </w:rPr>
      </w:pPr>
      <w:bookmarkStart w:id="34" w:name="_Toc355925129"/>
      <w:r w:rsidRPr="001A4CED">
        <w:rPr>
          <w:rFonts w:hint="eastAsia"/>
          <w:highlight w:val="red"/>
        </w:rPr>
        <w:t>系统运行环境</w:t>
      </w:r>
      <w:bookmarkEnd w:id="34"/>
    </w:p>
    <w:p w14:paraId="5D0AE432" w14:textId="77777777" w:rsidR="00413294" w:rsidRPr="00A43E0B" w:rsidRDefault="004F377F" w:rsidP="008775F3">
      <w:pPr>
        <w:pStyle w:val="3"/>
        <w:ind w:firstLine="562"/>
      </w:pPr>
      <w:bookmarkStart w:id="35" w:name="_Toc355925130"/>
      <w:r w:rsidRPr="001A4CED">
        <w:rPr>
          <w:rFonts w:hint="eastAsia"/>
          <w:highlight w:val="blue"/>
        </w:rPr>
        <w:t>网站开发环境</w:t>
      </w:r>
      <w:bookmarkEnd w:id="35"/>
    </w:p>
    <w:p w14:paraId="05E13EE4" w14:textId="77777777" w:rsidR="004F377F" w:rsidRPr="00D67AFE" w:rsidRDefault="004F377F" w:rsidP="00CF0487">
      <w:pPr>
        <w:spacing w:line="300" w:lineRule="exact"/>
        <w:ind w:firstLine="480"/>
        <w:jc w:val="left"/>
        <w:rPr>
          <w:rFonts w:ascii="华文新魏" w:eastAsia="华文新魏"/>
        </w:rPr>
      </w:pPr>
      <w:r w:rsidRPr="00D67AFE">
        <w:rPr>
          <w:rFonts w:ascii="华文新魏" w:eastAsia="华文新魏" w:hint="eastAsia"/>
        </w:rPr>
        <w:t>网站开发环境：Microsoft Visual Studio 2010 集成开发环境</w:t>
      </w:r>
    </w:p>
    <w:p w14:paraId="2D365372" w14:textId="77777777" w:rsidR="004F377F" w:rsidRPr="00D67AFE" w:rsidRDefault="004F377F" w:rsidP="00CF0487">
      <w:pPr>
        <w:spacing w:line="300" w:lineRule="exact"/>
        <w:ind w:firstLine="480"/>
        <w:jc w:val="left"/>
        <w:rPr>
          <w:rFonts w:ascii="华文新魏" w:eastAsia="华文新魏"/>
        </w:rPr>
      </w:pPr>
      <w:r w:rsidRPr="00D67AFE">
        <w:rPr>
          <w:rFonts w:ascii="华文新魏" w:eastAsia="华文新魏" w:hint="eastAsia"/>
        </w:rPr>
        <w:t>网站开发语言：C#</w:t>
      </w:r>
    </w:p>
    <w:p w14:paraId="182C131C" w14:textId="77777777" w:rsidR="004F377F" w:rsidRPr="00D67AFE" w:rsidRDefault="004F377F" w:rsidP="00CF0487">
      <w:pPr>
        <w:spacing w:line="300" w:lineRule="exact"/>
        <w:ind w:firstLine="480"/>
        <w:jc w:val="left"/>
        <w:rPr>
          <w:rFonts w:ascii="华文新魏" w:eastAsia="华文新魏"/>
        </w:rPr>
      </w:pPr>
      <w:r w:rsidRPr="00D67AFE">
        <w:rPr>
          <w:rFonts w:ascii="华文新魏" w:eastAsia="华文新魏" w:hint="eastAsia"/>
        </w:rPr>
        <w:t>网站后台数据库：SQL Server 2008</w:t>
      </w:r>
    </w:p>
    <w:p w14:paraId="6DE5D2B7" w14:textId="77777777" w:rsidR="0060089B" w:rsidRPr="00D67AFE" w:rsidRDefault="0095692D" w:rsidP="00CF0487">
      <w:pPr>
        <w:spacing w:line="300" w:lineRule="exact"/>
        <w:ind w:firstLine="480"/>
        <w:jc w:val="left"/>
        <w:rPr>
          <w:rFonts w:ascii="华文新魏" w:eastAsia="华文新魏"/>
        </w:rPr>
      </w:pPr>
      <w:r w:rsidRPr="00D67AFE">
        <w:rPr>
          <w:rFonts w:ascii="华文新魏" w:eastAsia="华文新魏" w:hint="eastAsia"/>
        </w:rPr>
        <w:t>网站</w:t>
      </w:r>
      <w:r w:rsidR="0060089B" w:rsidRPr="00D67AFE">
        <w:rPr>
          <w:rFonts w:ascii="华文新魏" w:eastAsia="华文新魏" w:hint="eastAsia"/>
        </w:rPr>
        <w:t>页面设计：Dreamweaver</w:t>
      </w:r>
      <w:r w:rsidRPr="00D67AFE">
        <w:rPr>
          <w:rFonts w:ascii="华文新魏" w:eastAsia="华文新魏" w:hint="eastAsia"/>
        </w:rPr>
        <w:t>、HTML等</w:t>
      </w:r>
    </w:p>
    <w:p w14:paraId="24D1A381" w14:textId="77777777" w:rsidR="004F377F" w:rsidRPr="001A4CED" w:rsidRDefault="004F377F" w:rsidP="008775F3">
      <w:pPr>
        <w:pStyle w:val="3"/>
        <w:ind w:firstLine="562"/>
        <w:rPr>
          <w:highlight w:val="blue"/>
        </w:rPr>
      </w:pPr>
      <w:bookmarkStart w:id="36" w:name="_Toc355925131"/>
      <w:r w:rsidRPr="001A4CED">
        <w:rPr>
          <w:rFonts w:hint="eastAsia"/>
          <w:highlight w:val="blue"/>
        </w:rPr>
        <w:lastRenderedPageBreak/>
        <w:t>服务器端</w:t>
      </w:r>
      <w:bookmarkEnd w:id="36"/>
    </w:p>
    <w:p w14:paraId="197A4A6E" w14:textId="77777777" w:rsidR="004F377F" w:rsidRPr="00D67AFE" w:rsidRDefault="00560C36" w:rsidP="00CF0487">
      <w:pPr>
        <w:spacing w:line="300" w:lineRule="exact"/>
        <w:ind w:firstLine="480"/>
        <w:jc w:val="left"/>
        <w:rPr>
          <w:rFonts w:ascii="华文新魏" w:eastAsia="华文新魏"/>
        </w:rPr>
      </w:pPr>
      <w:r w:rsidRPr="00D67AFE">
        <w:rPr>
          <w:rFonts w:ascii="华文新魏" w:eastAsia="华文新魏" w:hint="eastAsia"/>
        </w:rPr>
        <w:t>操作系统：</w:t>
      </w:r>
      <w:r w:rsidRPr="00D67AFE">
        <w:rPr>
          <w:rFonts w:ascii="华文新魏" w:eastAsia="华文新魏" w:hint="eastAsia"/>
        </w:rPr>
        <w:tab/>
        <w:t>Windows 7</w:t>
      </w:r>
    </w:p>
    <w:p w14:paraId="03862B24" w14:textId="77777777" w:rsidR="00560C36" w:rsidRPr="00D67AFE" w:rsidRDefault="00560C36" w:rsidP="00CF0487">
      <w:pPr>
        <w:spacing w:line="300" w:lineRule="exact"/>
        <w:ind w:firstLine="480"/>
        <w:jc w:val="left"/>
        <w:rPr>
          <w:rFonts w:ascii="华文新魏" w:eastAsia="华文新魏"/>
        </w:rPr>
      </w:pPr>
      <w:r w:rsidRPr="00D67AFE">
        <w:rPr>
          <w:rFonts w:ascii="华文新魏" w:eastAsia="华文新魏" w:hint="eastAsia"/>
        </w:rPr>
        <w:t>Web服务器：IIS</w:t>
      </w:r>
      <w:r w:rsidR="0060089B" w:rsidRPr="00D67AFE">
        <w:rPr>
          <w:rFonts w:ascii="华文新魏" w:eastAsia="华文新魏" w:hint="eastAsia"/>
        </w:rPr>
        <w:t xml:space="preserve"> </w:t>
      </w:r>
      <w:r w:rsidR="000E2AB1" w:rsidRPr="00D67AFE">
        <w:rPr>
          <w:rFonts w:ascii="华文新魏" w:eastAsia="华文新魏" w:hint="eastAsia"/>
        </w:rPr>
        <w:t>7</w:t>
      </w:r>
      <w:r w:rsidRPr="00D67AFE">
        <w:rPr>
          <w:rFonts w:ascii="华文新魏" w:eastAsia="华文新魏" w:hint="eastAsia"/>
        </w:rPr>
        <w:t>.0</w:t>
      </w:r>
    </w:p>
    <w:p w14:paraId="15E0B90D" w14:textId="77777777" w:rsidR="005A2356" w:rsidRDefault="000A71C2" w:rsidP="005A2356">
      <w:pPr>
        <w:keepNext/>
        <w:ind w:firstLine="480"/>
        <w:jc w:val="center"/>
      </w:pPr>
      <w:r>
        <w:rPr>
          <w:noProof/>
          <w:szCs w:val="24"/>
        </w:rPr>
        <w:drawing>
          <wp:inline distT="0" distB="0" distL="0" distR="0" wp14:anchorId="7E4B8EFE" wp14:editId="33B9A594">
            <wp:extent cx="3409950" cy="2390775"/>
            <wp:effectExtent l="0" t="0" r="0" b="9525"/>
            <wp:docPr id="2" name="图片 2" descr="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2390775"/>
                    </a:xfrm>
                    <a:prstGeom prst="rect">
                      <a:avLst/>
                    </a:prstGeom>
                    <a:noFill/>
                    <a:ln>
                      <a:noFill/>
                    </a:ln>
                  </pic:spPr>
                </pic:pic>
              </a:graphicData>
            </a:graphic>
          </wp:inline>
        </w:drawing>
      </w:r>
    </w:p>
    <w:p w14:paraId="4D31BB00" w14:textId="2C8A2ADB" w:rsidR="00EF1EF6" w:rsidRDefault="005A2356" w:rsidP="005A2356">
      <w:pPr>
        <w:pStyle w:val="af4"/>
        <w:rPr>
          <w:szCs w:val="24"/>
        </w:rPr>
      </w:pPr>
      <w:bookmarkStart w:id="37" w:name="_Toc10185474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37"/>
      <w:r>
        <w:fldChar w:fldCharType="end"/>
      </w:r>
    </w:p>
    <w:p w14:paraId="07DFCE50" w14:textId="77777777" w:rsidR="00560C36" w:rsidRPr="00D67AFE" w:rsidRDefault="00560C36" w:rsidP="00CF0487">
      <w:pPr>
        <w:spacing w:line="300" w:lineRule="exact"/>
        <w:ind w:firstLine="480"/>
        <w:jc w:val="left"/>
        <w:rPr>
          <w:rFonts w:ascii="华文新魏" w:eastAsia="华文新魏"/>
        </w:rPr>
      </w:pPr>
      <w:r w:rsidRPr="00D67AFE">
        <w:rPr>
          <w:rFonts w:ascii="华文新魏" w:eastAsia="华文新魏" w:hint="eastAsia"/>
        </w:rPr>
        <w:t>数据库服务器：SQL Server 2008</w:t>
      </w:r>
    </w:p>
    <w:p w14:paraId="2FFA8856" w14:textId="77777777" w:rsidR="00560C36" w:rsidRPr="00A43E0B" w:rsidRDefault="00560C36" w:rsidP="008775F3">
      <w:pPr>
        <w:pStyle w:val="3"/>
        <w:ind w:firstLine="562"/>
      </w:pPr>
      <w:bookmarkStart w:id="38" w:name="_Toc355925132"/>
      <w:r w:rsidRPr="001A4CED">
        <w:rPr>
          <w:rFonts w:hint="eastAsia"/>
          <w:highlight w:val="blue"/>
        </w:rPr>
        <w:t>客户端</w:t>
      </w:r>
      <w:bookmarkEnd w:id="38"/>
    </w:p>
    <w:p w14:paraId="394D2AB4" w14:textId="77777777" w:rsidR="00560C36" w:rsidRPr="00D67AFE" w:rsidRDefault="00560C36" w:rsidP="00CF0487">
      <w:pPr>
        <w:spacing w:line="300" w:lineRule="exact"/>
        <w:ind w:firstLine="480"/>
        <w:jc w:val="left"/>
        <w:rPr>
          <w:rFonts w:ascii="华文新魏" w:eastAsia="华文新魏"/>
        </w:rPr>
      </w:pPr>
      <w:r w:rsidRPr="00D67AFE">
        <w:rPr>
          <w:rFonts w:ascii="华文新魏" w:eastAsia="华文新魏" w:hint="eastAsia"/>
        </w:rPr>
        <w:t>浏览器：Internet Explorer 9.0</w:t>
      </w:r>
    </w:p>
    <w:p w14:paraId="606BFE9A" w14:textId="77777777" w:rsidR="00560C36" w:rsidRPr="00D67AFE" w:rsidRDefault="00560C36" w:rsidP="00CF0487">
      <w:pPr>
        <w:spacing w:line="300" w:lineRule="exact"/>
        <w:ind w:firstLine="480"/>
        <w:jc w:val="left"/>
        <w:rPr>
          <w:rFonts w:ascii="华文新魏" w:eastAsia="华文新魏"/>
        </w:rPr>
      </w:pPr>
      <w:r w:rsidRPr="00D67AFE">
        <w:rPr>
          <w:rFonts w:ascii="华文新魏" w:eastAsia="华文新魏" w:hint="eastAsia"/>
        </w:rPr>
        <w:t>分辨率：最佳效果1366像素 * 768像素</w:t>
      </w:r>
    </w:p>
    <w:p w14:paraId="2A13312A" w14:textId="77777777" w:rsidR="00413294" w:rsidRPr="001A4CED" w:rsidRDefault="00413294" w:rsidP="008775F3">
      <w:pPr>
        <w:pStyle w:val="2"/>
        <w:ind w:firstLine="643"/>
        <w:rPr>
          <w:highlight w:val="red"/>
        </w:rPr>
      </w:pPr>
      <w:bookmarkStart w:id="39" w:name="_Toc355925133"/>
      <w:r w:rsidRPr="001A4CED">
        <w:rPr>
          <w:rFonts w:hint="eastAsia"/>
          <w:highlight w:val="red"/>
        </w:rPr>
        <w:t>运用技术简介</w:t>
      </w:r>
      <w:bookmarkEnd w:id="39"/>
    </w:p>
    <w:p w14:paraId="3D51DC38" w14:textId="77777777" w:rsidR="00413294" w:rsidRPr="00A43E0B" w:rsidRDefault="00413294" w:rsidP="008775F3">
      <w:pPr>
        <w:pStyle w:val="3"/>
        <w:ind w:firstLine="562"/>
      </w:pPr>
      <w:bookmarkStart w:id="40" w:name="_Toc355925134"/>
      <w:r w:rsidRPr="001A4CED">
        <w:rPr>
          <w:rFonts w:hint="eastAsia"/>
          <w:highlight w:val="blue"/>
        </w:rPr>
        <w:t xml:space="preserve">SQL Server </w:t>
      </w:r>
      <w:r w:rsidRPr="001A4CED">
        <w:rPr>
          <w:rFonts w:hint="eastAsia"/>
          <w:highlight w:val="blue"/>
        </w:rPr>
        <w:t>简介</w:t>
      </w:r>
      <w:bookmarkEnd w:id="40"/>
    </w:p>
    <w:p w14:paraId="087A2085"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SQL</w:t>
      </w:r>
      <w:r w:rsidR="00142FE8" w:rsidRPr="00D67AFE">
        <w:rPr>
          <w:rFonts w:ascii="华文新魏" w:eastAsia="华文新魏" w:hint="eastAsia"/>
        </w:rPr>
        <w:t>即</w:t>
      </w:r>
      <w:r w:rsidRPr="00D67AFE">
        <w:rPr>
          <w:rFonts w:ascii="华文新魏" w:eastAsia="华文新魏" w:hint="eastAsia"/>
        </w:rPr>
        <w:t>Structured Query Language</w:t>
      </w:r>
      <w:r w:rsidR="00813CB9" w:rsidRPr="00D67AFE">
        <w:rPr>
          <w:rFonts w:ascii="华文新魏" w:eastAsia="华文新魏" w:hint="eastAsia"/>
        </w:rPr>
        <w:t>。</w:t>
      </w:r>
      <w:r w:rsidR="0060089B" w:rsidRPr="00D67AFE">
        <w:rPr>
          <w:rFonts w:ascii="华文新魏" w:eastAsia="华文新魏" w:hint="eastAsia"/>
        </w:rPr>
        <w:t>它</w:t>
      </w:r>
      <w:r w:rsidR="00813CB9" w:rsidRPr="00D67AFE">
        <w:rPr>
          <w:rFonts w:ascii="华文新魏" w:eastAsia="华文新魏" w:hint="eastAsia"/>
        </w:rPr>
        <w:t>被用来当作</w:t>
      </w:r>
      <w:r w:rsidRPr="00D67AFE">
        <w:rPr>
          <w:rFonts w:ascii="华文新魏" w:eastAsia="华文新魏" w:hint="eastAsia"/>
        </w:rPr>
        <w:t>结构化语言查询。</w:t>
      </w:r>
      <w:r w:rsidR="00813CB9" w:rsidRPr="00D67AFE">
        <w:rPr>
          <w:rFonts w:ascii="华文新魏" w:eastAsia="华文新魏" w:hint="eastAsia"/>
        </w:rPr>
        <w:t>它主要是用来与数据库进行一些连接等操作的，以方便</w:t>
      </w:r>
      <w:r w:rsidR="0060089B" w:rsidRPr="00D67AFE">
        <w:rPr>
          <w:rFonts w:ascii="华文新魏" w:eastAsia="华文新魏" w:hint="eastAsia"/>
        </w:rPr>
        <w:t>达到沟通</w:t>
      </w:r>
      <w:r w:rsidRPr="00D67AFE">
        <w:rPr>
          <w:rFonts w:ascii="华文新魏" w:eastAsia="华文新魏" w:hint="eastAsia"/>
        </w:rPr>
        <w:t>作用。</w:t>
      </w:r>
    </w:p>
    <w:p w14:paraId="503E4F6E"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SQL语句</w:t>
      </w:r>
      <w:r w:rsidR="00813CB9" w:rsidRPr="00D67AFE">
        <w:rPr>
          <w:rFonts w:ascii="华文新魏" w:eastAsia="华文新魏" w:hint="eastAsia"/>
        </w:rPr>
        <w:t>经常被</w:t>
      </w:r>
      <w:r w:rsidRPr="00D67AFE">
        <w:rPr>
          <w:rFonts w:ascii="华文新魏" w:eastAsia="华文新魏" w:hint="eastAsia"/>
        </w:rPr>
        <w:t>用来执行数据库的一些</w:t>
      </w:r>
      <w:r w:rsidR="00813CB9" w:rsidRPr="00D67AFE">
        <w:rPr>
          <w:rFonts w:ascii="华文新魏" w:eastAsia="华文新魏" w:hint="eastAsia"/>
        </w:rPr>
        <w:t>比较</w:t>
      </w:r>
      <w:r w:rsidRPr="00D67AFE">
        <w:rPr>
          <w:rFonts w:ascii="华文新魏" w:eastAsia="华文新魏" w:hint="eastAsia"/>
        </w:rPr>
        <w:t>基本</w:t>
      </w:r>
      <w:r w:rsidR="00813CB9" w:rsidRPr="00D67AFE">
        <w:rPr>
          <w:rFonts w:ascii="华文新魏" w:eastAsia="华文新魏" w:hint="eastAsia"/>
        </w:rPr>
        <w:t>的</w:t>
      </w:r>
      <w:r w:rsidRPr="00D67AFE">
        <w:rPr>
          <w:rFonts w:ascii="华文新魏" w:eastAsia="华文新魏" w:hint="eastAsia"/>
        </w:rPr>
        <w:t>操作，一般</w:t>
      </w:r>
      <w:r w:rsidR="00813CB9" w:rsidRPr="00D67AFE">
        <w:rPr>
          <w:rFonts w:ascii="华文新魏" w:eastAsia="华文新魏" w:hint="eastAsia"/>
        </w:rPr>
        <w:t>常用的主要</w:t>
      </w:r>
      <w:r w:rsidRPr="00D67AFE">
        <w:rPr>
          <w:rFonts w:ascii="华文新魏" w:eastAsia="华文新魏" w:hint="eastAsia"/>
        </w:rPr>
        <w:t>有增（insert）、删（delete）、改（update）、查（select）</w:t>
      </w:r>
      <w:r w:rsidR="00813CB9" w:rsidRPr="00D67AFE">
        <w:rPr>
          <w:rFonts w:ascii="华文新魏" w:eastAsia="华文新魏" w:hint="eastAsia"/>
        </w:rPr>
        <w:t>这四</w:t>
      </w:r>
      <w:r w:rsidRPr="00D67AFE">
        <w:rPr>
          <w:rFonts w:ascii="华文新魏" w:eastAsia="华文新魏" w:hint="eastAsia"/>
        </w:rPr>
        <w:t>种。</w:t>
      </w:r>
    </w:p>
    <w:p w14:paraId="017A02E3"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比较常用的</w:t>
      </w:r>
      <w:proofErr w:type="spellStart"/>
      <w:r w:rsidRPr="00D67AFE">
        <w:rPr>
          <w:rFonts w:ascii="华文新魏" w:eastAsia="华文新魏" w:hint="eastAsia"/>
        </w:rPr>
        <w:t>sql</w:t>
      </w:r>
      <w:proofErr w:type="spellEnd"/>
      <w:r w:rsidRPr="00D67AFE">
        <w:rPr>
          <w:rFonts w:ascii="华文新魏" w:eastAsia="华文新魏" w:hint="eastAsia"/>
        </w:rPr>
        <w:t>语句</w:t>
      </w:r>
      <w:r w:rsidR="00813CB9" w:rsidRPr="00D67AFE">
        <w:rPr>
          <w:rFonts w:ascii="华文新魏" w:eastAsia="华文新魏" w:hint="eastAsia"/>
        </w:rPr>
        <w:t>描述</w:t>
      </w:r>
      <w:r w:rsidRPr="00D67AFE">
        <w:rPr>
          <w:rFonts w:ascii="华文新魏" w:eastAsia="华文新魏" w:hint="eastAsia"/>
        </w:rPr>
        <w:t>如下：</w:t>
      </w:r>
    </w:p>
    <w:p w14:paraId="40CD5C5D"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1.select * from 表名 where 条件;——选择操作</w:t>
      </w:r>
    </w:p>
    <w:p w14:paraId="215D2179"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2.delete  from 表名 where 条件;——删除操作</w:t>
      </w:r>
    </w:p>
    <w:p w14:paraId="0CD9DB0E"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3.update表名set 列名 = 属性值 where 条件;——更新操作</w:t>
      </w:r>
    </w:p>
    <w:p w14:paraId="1CB54F20"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4.insert into表名（列名, 列名）values(属性值,属性值)——增加操作</w:t>
      </w:r>
    </w:p>
    <w:p w14:paraId="72A94A73"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5.</w:t>
      </w:r>
      <w:r w:rsidRPr="00D67AFE">
        <w:rPr>
          <w:rFonts w:ascii="华文新魏" w:eastAsia="华文新魏"/>
        </w:rPr>
        <w:t>select</w:t>
      </w:r>
      <w:r w:rsidRPr="00D67AFE">
        <w:rPr>
          <w:rFonts w:ascii="华文新魏" w:eastAsia="华文新魏" w:hint="eastAsia"/>
        </w:rPr>
        <w:t xml:space="preserve"> </w:t>
      </w:r>
      <w:r w:rsidRPr="00D67AFE">
        <w:rPr>
          <w:rFonts w:ascii="华文新魏" w:eastAsia="华文新魏"/>
        </w:rPr>
        <w:t>*</w:t>
      </w:r>
      <w:r w:rsidRPr="00D67AFE">
        <w:rPr>
          <w:rFonts w:ascii="华文新魏" w:eastAsia="华文新魏" w:hint="eastAsia"/>
        </w:rPr>
        <w:t xml:space="preserve"> </w:t>
      </w:r>
      <w:r w:rsidRPr="00D67AFE">
        <w:rPr>
          <w:rFonts w:ascii="华文新魏" w:eastAsia="华文新魏"/>
        </w:rPr>
        <w:t>from</w:t>
      </w:r>
      <w:r w:rsidRPr="00D67AFE">
        <w:rPr>
          <w:rFonts w:ascii="华文新魏" w:eastAsia="华文新魏" w:hint="eastAsia"/>
        </w:rPr>
        <w:t>表名</w:t>
      </w:r>
      <w:r w:rsidRPr="00D67AFE">
        <w:rPr>
          <w:rFonts w:ascii="华文新魏" w:eastAsia="华文新魏"/>
        </w:rPr>
        <w:t>where</w:t>
      </w:r>
      <w:r w:rsidRPr="00D67AFE">
        <w:rPr>
          <w:rFonts w:ascii="华文新魏" w:eastAsia="华文新魏" w:hint="eastAsia"/>
        </w:rPr>
        <w:t>列名</w:t>
      </w:r>
      <w:r w:rsidRPr="00D67AFE">
        <w:rPr>
          <w:rFonts w:ascii="华文新魏" w:eastAsia="华文新魏"/>
        </w:rPr>
        <w:t>like</w:t>
      </w:r>
      <w:r w:rsidRPr="00D67AFE">
        <w:rPr>
          <w:rFonts w:ascii="华文新魏" w:eastAsia="华文新魏" w:hint="eastAsia"/>
        </w:rPr>
        <w:t xml:space="preserve"> ‘%属性值</w:t>
      </w:r>
      <w:r w:rsidRPr="00D67AFE">
        <w:rPr>
          <w:rFonts w:ascii="华文新魏" w:eastAsia="华文新魏"/>
        </w:rPr>
        <w:t>%</w:t>
      </w:r>
      <w:r w:rsidRPr="00D67AFE">
        <w:rPr>
          <w:rFonts w:ascii="华文新魏" w:eastAsia="华文新魏" w:hint="eastAsia"/>
        </w:rPr>
        <w:t xml:space="preserve"> </w:t>
      </w:r>
      <w:r w:rsidRPr="00D67AFE">
        <w:rPr>
          <w:rFonts w:ascii="华文新魏" w:eastAsia="华文新魏"/>
        </w:rPr>
        <w:t>‘</w:t>
      </w:r>
      <w:r w:rsidRPr="00D67AFE">
        <w:rPr>
          <w:rFonts w:ascii="华文新魏" w:eastAsia="华文新魏" w:hint="eastAsia"/>
        </w:rPr>
        <w:t>;——查找操作</w:t>
      </w:r>
    </w:p>
    <w:p w14:paraId="639A1716"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6.select * from表名order by列名, 列名[desc]/[</w:t>
      </w:r>
      <w:proofErr w:type="spellStart"/>
      <w:r w:rsidRPr="00D67AFE">
        <w:rPr>
          <w:rFonts w:ascii="华文新魏" w:eastAsia="华文新魏" w:hint="eastAsia"/>
        </w:rPr>
        <w:t>asc</w:t>
      </w:r>
      <w:proofErr w:type="spellEnd"/>
      <w:r w:rsidRPr="00D67AFE">
        <w:rPr>
          <w:rFonts w:ascii="华文新魏" w:eastAsia="华文新魏" w:hint="eastAsia"/>
        </w:rPr>
        <w:t>];——降序排列/升序排列</w:t>
      </w:r>
    </w:p>
    <w:p w14:paraId="297483D4" w14:textId="77777777" w:rsidR="00413294" w:rsidRPr="001A4CED" w:rsidRDefault="00413294" w:rsidP="008775F3">
      <w:pPr>
        <w:pStyle w:val="3"/>
        <w:ind w:firstLine="562"/>
        <w:rPr>
          <w:highlight w:val="blue"/>
        </w:rPr>
      </w:pPr>
      <w:bookmarkStart w:id="41" w:name="_Toc355925135"/>
      <w:r w:rsidRPr="001A4CED">
        <w:rPr>
          <w:rFonts w:hint="eastAsia"/>
          <w:highlight w:val="blue"/>
        </w:rPr>
        <w:lastRenderedPageBreak/>
        <w:t xml:space="preserve">Visual studio </w:t>
      </w:r>
      <w:r w:rsidRPr="001A4CED">
        <w:rPr>
          <w:rFonts w:hint="eastAsia"/>
          <w:highlight w:val="blue"/>
        </w:rPr>
        <w:t>简介</w:t>
      </w:r>
      <w:bookmarkEnd w:id="41"/>
    </w:p>
    <w:p w14:paraId="75F237E0" w14:textId="16ACA4F6" w:rsidR="00413294"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微软</w:t>
      </w:r>
      <w:r w:rsidR="00413294" w:rsidRPr="00D67AFE">
        <w:rPr>
          <w:rFonts w:ascii="华文新魏" w:eastAsia="华文新魏" w:hint="eastAsia"/>
        </w:rPr>
        <w:t>于97年推出了Visual studio</w:t>
      </w:r>
      <w:r w:rsidRPr="00D67AFE">
        <w:rPr>
          <w:rFonts w:ascii="华文新魏" w:eastAsia="华文新魏" w:hint="eastAsia"/>
        </w:rPr>
        <w:t xml:space="preserve"> </w:t>
      </w:r>
      <w:r w:rsidR="00413294" w:rsidRPr="00D67AFE">
        <w:rPr>
          <w:rFonts w:ascii="华文新魏" w:eastAsia="华文新魏" w:hint="eastAsia"/>
        </w:rPr>
        <w:t>97版本；98年推出了Visual studio</w:t>
      </w:r>
      <w:r w:rsidRPr="00D67AFE">
        <w:rPr>
          <w:rFonts w:ascii="华文新魏" w:eastAsia="华文新魏" w:hint="eastAsia"/>
        </w:rPr>
        <w:t xml:space="preserve"> </w:t>
      </w:r>
      <w:r w:rsidR="00413294" w:rsidRPr="00D67AFE">
        <w:rPr>
          <w:rFonts w:ascii="华文新魏" w:eastAsia="华文新魏" w:hint="eastAsia"/>
        </w:rPr>
        <w:t xml:space="preserve"> 6.0版本；02年推出了Visual studio </w:t>
      </w:r>
      <w:r w:rsidRPr="00D67AFE">
        <w:rPr>
          <w:rFonts w:ascii="华文新魏" w:eastAsia="华文新魏" w:hint="eastAsia"/>
        </w:rPr>
        <w:t xml:space="preserve"> </w:t>
      </w:r>
      <w:r w:rsidR="00413294" w:rsidRPr="00D67AFE">
        <w:rPr>
          <w:rFonts w:ascii="华文新魏" w:eastAsia="华文新魏" w:hint="eastAsia"/>
        </w:rPr>
        <w:t>7.0</w:t>
      </w:r>
      <w:r w:rsidRPr="00D67AFE">
        <w:rPr>
          <w:rFonts w:ascii="华文新魏" w:eastAsia="华文新魏" w:hint="eastAsia"/>
        </w:rPr>
        <w:t>版本也就是</w:t>
      </w:r>
      <w:r w:rsidR="00142FE8" w:rsidRPr="00D67AFE">
        <w:rPr>
          <w:rFonts w:ascii="华文新魏" w:eastAsia="华文新魏" w:hint="eastAsia"/>
        </w:rPr>
        <w:t>现在</w:t>
      </w:r>
      <w:r w:rsidRPr="00D67AFE">
        <w:rPr>
          <w:rFonts w:ascii="华文新魏" w:eastAsia="华文新魏" w:hint="eastAsia"/>
        </w:rPr>
        <w:t>常说的</w:t>
      </w:r>
      <w:r w:rsidR="00413294" w:rsidRPr="00D67AFE">
        <w:rPr>
          <w:rFonts w:ascii="华文新魏" w:eastAsia="华文新魏" w:hint="eastAsia"/>
        </w:rPr>
        <w:t>Visual Studio .NET</w:t>
      </w:r>
      <w:r w:rsidRPr="00D67AFE">
        <w:rPr>
          <w:rFonts w:ascii="华文新魏" w:eastAsia="华文新魏" w:hint="eastAsia"/>
        </w:rPr>
        <w:t>版本</w:t>
      </w:r>
      <w:r w:rsidR="00413294" w:rsidRPr="00D67AFE">
        <w:rPr>
          <w:rFonts w:ascii="华文新魏" w:eastAsia="华文新魏" w:hint="eastAsia"/>
        </w:rPr>
        <w:t>，同时引入</w:t>
      </w:r>
      <w:r w:rsidRPr="00D67AFE">
        <w:rPr>
          <w:rFonts w:ascii="华文新魏" w:eastAsia="华文新魏" w:hint="eastAsia"/>
        </w:rPr>
        <w:t>了</w:t>
      </w:r>
      <w:r w:rsidR="00413294" w:rsidRPr="00D67AFE">
        <w:rPr>
          <w:rFonts w:ascii="华文新魏" w:eastAsia="华文新魏" w:hint="eastAsia"/>
        </w:rPr>
        <w:t>建立</w:t>
      </w:r>
      <w:r w:rsidRPr="00D67AFE">
        <w:rPr>
          <w:rFonts w:ascii="华文新魏" w:eastAsia="华文新魏" w:hint="eastAsia"/>
        </w:rPr>
        <w:t>在</w:t>
      </w:r>
      <w:r w:rsidR="00413294" w:rsidRPr="00D67AFE">
        <w:rPr>
          <w:rFonts w:ascii="华文新魏" w:eastAsia="华文新魏" w:hint="eastAsia"/>
        </w:rPr>
        <w:t>.NET框架的托管代码机制和C#（</w:t>
      </w:r>
      <w:r w:rsidRPr="00D67AFE">
        <w:rPr>
          <w:rFonts w:ascii="华文新魏" w:eastAsia="华文新魏" w:hint="eastAsia"/>
        </w:rPr>
        <w:t>读作</w:t>
      </w:r>
      <w:r w:rsidR="00413294" w:rsidRPr="00D67AFE">
        <w:rPr>
          <w:rFonts w:ascii="华文新魏" w:eastAsia="华文新魏" w:hint="eastAsia"/>
        </w:rPr>
        <w:t xml:space="preserve">C Sharp）；03年推出了Visual Studio </w:t>
      </w:r>
      <w:r w:rsidRPr="00D67AFE">
        <w:rPr>
          <w:rFonts w:ascii="华文新魏" w:eastAsia="华文新魏" w:hint="eastAsia"/>
        </w:rPr>
        <w:t xml:space="preserve"> </w:t>
      </w:r>
      <w:r w:rsidR="00413294" w:rsidRPr="00D67AFE">
        <w:rPr>
          <w:rFonts w:ascii="华文新魏" w:eastAsia="华文新魏" w:hint="eastAsia"/>
        </w:rPr>
        <w:t xml:space="preserve">2003版本；05年推出了Visual Studio </w:t>
      </w:r>
      <w:r w:rsidRPr="00D67AFE">
        <w:rPr>
          <w:rFonts w:ascii="华文新魏" w:eastAsia="华文新魏" w:hint="eastAsia"/>
        </w:rPr>
        <w:t xml:space="preserve"> </w:t>
      </w:r>
      <w:r w:rsidR="00413294" w:rsidRPr="00D67AFE">
        <w:rPr>
          <w:rFonts w:ascii="华文新魏" w:eastAsia="华文新魏" w:hint="eastAsia"/>
        </w:rPr>
        <w:t>2005版本；2007年推出了Visual Studio</w:t>
      </w:r>
      <w:r w:rsidRPr="00D67AFE">
        <w:rPr>
          <w:rFonts w:ascii="华文新魏" w:eastAsia="华文新魏" w:hint="eastAsia"/>
        </w:rPr>
        <w:t xml:space="preserve"> </w:t>
      </w:r>
      <w:r w:rsidR="00413294" w:rsidRPr="00D67AFE">
        <w:rPr>
          <w:rFonts w:ascii="华文新魏" w:eastAsia="华文新魏" w:hint="eastAsia"/>
        </w:rPr>
        <w:t>2008版本；10年发布</w:t>
      </w:r>
      <w:r w:rsidR="002C66D3" w:rsidRPr="00AB4226">
        <w:rPr>
          <w:rFonts w:hint="eastAsia"/>
          <w:b/>
          <w:color w:val="FF0000"/>
          <w:sz w:val="36"/>
        </w:rPr>
        <w:t>[</w:t>
      </w:r>
      <w:r w:rsidR="002C66D3" w:rsidRPr="00AB4226">
        <w:rPr>
          <w:rFonts w:hint="eastAsia"/>
          <w:b/>
          <w:color w:val="FF0000"/>
          <w:sz w:val="36"/>
        </w:rPr>
        <w:t>参考文献</w:t>
      </w:r>
      <w:r w:rsidR="002C66D3" w:rsidRPr="00AB4226">
        <w:rPr>
          <w:rFonts w:hint="eastAsia"/>
          <w:b/>
          <w:color w:val="FF0000"/>
          <w:sz w:val="36"/>
        </w:rPr>
        <w:t>]</w:t>
      </w:r>
      <w:r w:rsidR="00B82263">
        <w:rPr>
          <w:rStyle w:val="af8"/>
          <w:b/>
          <w:color w:val="FF0000"/>
          <w:sz w:val="36"/>
        </w:rPr>
        <w:endnoteReference w:id="3"/>
      </w:r>
      <w:r w:rsidR="00413294" w:rsidRPr="00D67AFE">
        <w:rPr>
          <w:rFonts w:ascii="华文新魏" w:eastAsia="华文新魏" w:hint="eastAsia"/>
        </w:rPr>
        <w:t>了Visual Studio 2010版本、.NET Framework 4.0。本系统使用的即为</w:t>
      </w:r>
      <w:r w:rsidRPr="00D67AFE">
        <w:rPr>
          <w:rFonts w:ascii="华文新魏" w:eastAsia="华文新魏" w:hint="eastAsia"/>
        </w:rPr>
        <w:t>比较新的版本，即</w:t>
      </w:r>
      <w:r w:rsidR="00413294" w:rsidRPr="00D67AFE">
        <w:rPr>
          <w:rFonts w:ascii="华文新魏" w:eastAsia="华文新魏" w:hint="eastAsia"/>
        </w:rPr>
        <w:t>Visual Studio 2010</w:t>
      </w:r>
      <w:r w:rsidRPr="00D67AFE">
        <w:rPr>
          <w:rFonts w:ascii="华文新魏" w:eastAsia="华文新魏" w:hint="eastAsia"/>
        </w:rPr>
        <w:t>版本</w:t>
      </w:r>
      <w:r w:rsidR="00413294" w:rsidRPr="00D67AFE">
        <w:rPr>
          <w:rFonts w:ascii="华文新魏" w:eastAsia="华文新魏" w:hint="eastAsia"/>
        </w:rPr>
        <w:t>。</w:t>
      </w:r>
    </w:p>
    <w:p w14:paraId="685680BD" w14:textId="77777777" w:rsidR="0060089B" w:rsidRPr="00D67AFE" w:rsidRDefault="0060089B" w:rsidP="00CF0487">
      <w:pPr>
        <w:spacing w:line="300" w:lineRule="exact"/>
        <w:ind w:firstLine="480"/>
        <w:jc w:val="left"/>
        <w:rPr>
          <w:rFonts w:ascii="华文新魏" w:eastAsia="华文新魏"/>
        </w:rPr>
      </w:pPr>
      <w:r w:rsidRPr="00D67AFE">
        <w:rPr>
          <w:rFonts w:ascii="华文新魏" w:eastAsia="华文新魏" w:hint="eastAsia"/>
        </w:rPr>
        <w:t>在Visual Studio 2010这个版本中，微软像其中添加很多新的功能，还将一些现有的功能进行扩展、补充。比如，在Visual Studio 2010这个版本中新添加的即时生成序列图（序列图也叫顺序图），这个新添加的功能非常漂亮，只要右键菜单选择生成图表的选项即可。</w:t>
      </w:r>
    </w:p>
    <w:p w14:paraId="5995AFF2" w14:textId="77777777" w:rsidR="00413294" w:rsidRPr="001A4CED" w:rsidRDefault="00413294" w:rsidP="008775F3">
      <w:pPr>
        <w:pStyle w:val="3"/>
        <w:ind w:firstLine="562"/>
        <w:rPr>
          <w:highlight w:val="blue"/>
        </w:rPr>
      </w:pPr>
      <w:bookmarkStart w:id="42" w:name="_Toc355925136"/>
      <w:r w:rsidRPr="001A4CED">
        <w:rPr>
          <w:rFonts w:hint="eastAsia"/>
          <w:highlight w:val="blue"/>
        </w:rPr>
        <w:t>ASP.NET Web</w:t>
      </w:r>
      <w:r w:rsidRPr="001A4CED">
        <w:rPr>
          <w:rFonts w:hint="eastAsia"/>
          <w:highlight w:val="blue"/>
        </w:rPr>
        <w:t>应用程序简介</w:t>
      </w:r>
      <w:bookmarkEnd w:id="42"/>
    </w:p>
    <w:p w14:paraId="5E8BB639" w14:textId="77777777" w:rsidR="00621A59" w:rsidRPr="00D67AFE" w:rsidRDefault="000E1988" w:rsidP="00CF0487">
      <w:pPr>
        <w:spacing w:line="300" w:lineRule="exact"/>
        <w:ind w:firstLine="480"/>
        <w:jc w:val="left"/>
        <w:rPr>
          <w:rFonts w:ascii="华文新魏" w:eastAsia="华文新魏"/>
        </w:rPr>
      </w:pPr>
      <w:r w:rsidRPr="00D67AFE">
        <w:rPr>
          <w:rFonts w:ascii="华文新魏" w:eastAsia="华文新魏" w:hint="eastAsia"/>
        </w:rPr>
        <w:t>ASP.NET Web应用程序通常也被称为网站，在ASP.NET Web应用程序这个项目中，包含了三个很重要的界面，即设计界面、拆分界面</w:t>
      </w:r>
      <w:proofErr w:type="gramStart"/>
      <w:r w:rsidRPr="00D67AFE">
        <w:rPr>
          <w:rFonts w:ascii="华文新魏" w:eastAsia="华文新魏" w:hint="eastAsia"/>
        </w:rPr>
        <w:t>以及源</w:t>
      </w:r>
      <w:proofErr w:type="gramEnd"/>
      <w:r w:rsidRPr="00D67AFE">
        <w:rPr>
          <w:rFonts w:ascii="华文新魏" w:eastAsia="华文新魏" w:hint="eastAsia"/>
        </w:rPr>
        <w:t>界面。在设计界面左侧，有一个工具栏（如果没有，可以打开视图菜单，点击工具栏这个选项），在工具栏里包含了很多非常实用的控件，当用户在设计界面时，只要将需要的控件拖拽至自己所需的位置即可，此时，源界面将会自动生成该控件的代码，无需用户再手动编写，方便实用。在拆分界面，有界面和源代码两种，方便用户对照查看。在源界面，主要是一些源码的编写，比如有时需要将一些控件绑定一些指定的数据，那么此时就可以在源界面输入代码，生成所需功能。</w:t>
      </w:r>
    </w:p>
    <w:p w14:paraId="30DA8458" w14:textId="0E359DC4" w:rsidR="000E1988" w:rsidRPr="00D67AFE" w:rsidRDefault="000E1988" w:rsidP="00CF0487">
      <w:pPr>
        <w:spacing w:line="300" w:lineRule="exact"/>
        <w:ind w:firstLine="480"/>
        <w:jc w:val="left"/>
        <w:rPr>
          <w:rFonts w:ascii="华文新魏" w:eastAsia="华文新魏"/>
        </w:rPr>
      </w:pPr>
      <w:r w:rsidRPr="00D67AFE">
        <w:rPr>
          <w:rFonts w:ascii="华文新魏" w:eastAsia="华文新魏" w:hint="eastAsia"/>
        </w:rPr>
        <w:t>ASP.NET Web应用程序中还有一个比较重要的模块，即后台代</w:t>
      </w:r>
      <w:r w:rsidR="002C66D3" w:rsidRPr="00AB4226">
        <w:rPr>
          <w:rFonts w:hint="eastAsia"/>
          <w:b/>
          <w:color w:val="FF0000"/>
          <w:sz w:val="36"/>
        </w:rPr>
        <w:t>[</w:t>
      </w:r>
      <w:r w:rsidR="002C66D3" w:rsidRPr="00AB4226">
        <w:rPr>
          <w:rFonts w:hint="eastAsia"/>
          <w:b/>
          <w:color w:val="FF0000"/>
          <w:sz w:val="36"/>
        </w:rPr>
        <w:t>参考文献</w:t>
      </w:r>
      <w:r w:rsidR="002C66D3" w:rsidRPr="00AB4226">
        <w:rPr>
          <w:rFonts w:hint="eastAsia"/>
          <w:b/>
          <w:color w:val="FF0000"/>
          <w:sz w:val="36"/>
        </w:rPr>
        <w:t>]</w:t>
      </w:r>
      <w:r w:rsidR="00B82263">
        <w:rPr>
          <w:rStyle w:val="af8"/>
          <w:b/>
          <w:color w:val="FF0000"/>
          <w:sz w:val="36"/>
        </w:rPr>
        <w:endnoteReference w:id="4"/>
      </w:r>
      <w:r w:rsidRPr="00D67AFE">
        <w:rPr>
          <w:rFonts w:ascii="华文新魏" w:eastAsia="华文新魏" w:hint="eastAsia"/>
        </w:rPr>
        <w:t>码模块。后台代码模块是网站运行的基础，在软件开发中也是非常重要的，并且不可缺少的一部分。</w:t>
      </w:r>
      <w:r w:rsidR="0017620C" w:rsidRPr="00D67AFE">
        <w:rPr>
          <w:rFonts w:ascii="华文新魏" w:eastAsia="华文新魏" w:hint="eastAsia"/>
        </w:rPr>
        <w:t>前台设计界面一般是.</w:t>
      </w:r>
      <w:proofErr w:type="spellStart"/>
      <w:r w:rsidR="0017620C" w:rsidRPr="00D67AFE">
        <w:rPr>
          <w:rFonts w:ascii="华文新魏" w:eastAsia="华文新魏" w:hint="eastAsia"/>
        </w:rPr>
        <w:t>aspx</w:t>
      </w:r>
      <w:proofErr w:type="spellEnd"/>
      <w:r w:rsidR="0017620C" w:rsidRPr="00D67AFE">
        <w:rPr>
          <w:rFonts w:ascii="华文新魏" w:eastAsia="华文新魏" w:hint="eastAsia"/>
        </w:rPr>
        <w:t>为后缀名的文件，而后台代码文件是在该文件基础上再加上.cs为后缀名结尾的文件。有时，如果用户想要编写某个控件的click事件的时候也可以采用双击该控件的快捷方式来进入后台代码的编写模块。在后台代码模块中比较重要的一部分就是命名空间的引用，在C#中，很多的方法都是包含在它里面的。所以对于这点开发人员也需要有一定的了解，这样也能提高工作效率，减少不必要时间的花费。</w:t>
      </w:r>
    </w:p>
    <w:p w14:paraId="4A14036D" w14:textId="77777777" w:rsidR="00413294" w:rsidRPr="001A4CED" w:rsidRDefault="00413294" w:rsidP="008775F3">
      <w:pPr>
        <w:pStyle w:val="2"/>
        <w:ind w:firstLine="643"/>
        <w:rPr>
          <w:highlight w:val="red"/>
        </w:rPr>
      </w:pPr>
      <w:bookmarkStart w:id="43" w:name="_Toc355925137"/>
      <w:r w:rsidRPr="001A4CED">
        <w:rPr>
          <w:rFonts w:hint="eastAsia"/>
          <w:highlight w:val="red"/>
        </w:rPr>
        <w:t>本章小结</w:t>
      </w:r>
      <w:bookmarkEnd w:id="43"/>
    </w:p>
    <w:p w14:paraId="7CD4562B"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本章介绍了开发进销存系统所需的运行环境以及一些主要的应用技术。</w:t>
      </w:r>
      <w:r w:rsidR="0095692D" w:rsidRPr="00D67AFE">
        <w:rPr>
          <w:rFonts w:ascii="华文新魏" w:eastAsia="华文新魏" w:hint="eastAsia"/>
        </w:rPr>
        <w:t>运行环境主要</w:t>
      </w:r>
      <w:r w:rsidR="00505646" w:rsidRPr="00D67AFE">
        <w:rPr>
          <w:rFonts w:ascii="华文新魏" w:eastAsia="华文新魏" w:hint="eastAsia"/>
        </w:rPr>
        <w:t xml:space="preserve">分为三个部分介绍，即网站的开发环境、服务器端、客户端。网站的开发环境主要为Visual </w:t>
      </w:r>
      <w:r w:rsidR="00505646" w:rsidRPr="00D67AFE">
        <w:rPr>
          <w:rFonts w:ascii="华文新魏" w:eastAsia="华文新魏"/>
        </w:rPr>
        <w:t>Studio</w:t>
      </w:r>
      <w:r w:rsidR="00505646" w:rsidRPr="00D67AFE">
        <w:rPr>
          <w:rFonts w:ascii="华文新魏" w:eastAsia="华文新魏" w:hint="eastAsia"/>
        </w:rPr>
        <w:t xml:space="preserve"> 2010、SQL Server 2008、开发语言为C#等；服务器端主要为Windows 7、Internet Information Service；而对客户端来说，IE浏览版本</w:t>
      </w:r>
      <w:r w:rsidR="00B9180B" w:rsidRPr="00D67AFE">
        <w:rPr>
          <w:rFonts w:ascii="华文新魏" w:eastAsia="华文新魏" w:hint="eastAsia"/>
        </w:rPr>
        <w:t>最好使用9.0，屏幕分辨率使用1366像素*768像素为最佳。</w:t>
      </w:r>
      <w:r w:rsidRPr="00D67AFE">
        <w:rPr>
          <w:rFonts w:ascii="华文新魏" w:eastAsia="华文新魏" w:hint="eastAsia"/>
        </w:rPr>
        <w:t>除此之外，</w:t>
      </w:r>
      <w:r w:rsidR="00B9180B" w:rsidRPr="00D67AFE">
        <w:rPr>
          <w:rFonts w:ascii="华文新魏" w:eastAsia="华文新魏" w:hint="eastAsia"/>
        </w:rPr>
        <w:t>本章还大致介绍了一些用到的相关技术</w:t>
      </w:r>
      <w:r w:rsidR="000E1247" w:rsidRPr="00D67AFE">
        <w:rPr>
          <w:rFonts w:ascii="华文新魏" w:eastAsia="华文新魏" w:hint="eastAsia"/>
        </w:rPr>
        <w:t>，有SQL Server的介绍、Visual studio</w:t>
      </w:r>
      <w:r w:rsidR="00F6416C" w:rsidRPr="00D67AFE">
        <w:rPr>
          <w:rFonts w:ascii="华文新魏" w:eastAsia="华文新魏" w:hint="eastAsia"/>
        </w:rPr>
        <w:t>的介绍以及</w:t>
      </w:r>
      <w:r w:rsidR="000E1247" w:rsidRPr="00D67AFE">
        <w:rPr>
          <w:rFonts w:ascii="华文新魏" w:eastAsia="华文新魏" w:hint="eastAsia"/>
        </w:rPr>
        <w:t>ASP.NET Web应用程序的</w:t>
      </w:r>
      <w:r w:rsidR="004A3F60" w:rsidRPr="00D67AFE">
        <w:rPr>
          <w:rFonts w:ascii="华文新魏" w:eastAsia="华文新魏" w:hint="eastAsia"/>
        </w:rPr>
        <w:t>大致</w:t>
      </w:r>
      <w:r w:rsidR="000E1247" w:rsidRPr="00D67AFE">
        <w:rPr>
          <w:rFonts w:ascii="华文新魏" w:eastAsia="华文新魏" w:hint="eastAsia"/>
        </w:rPr>
        <w:t>介绍。</w:t>
      </w:r>
      <w:r w:rsidR="00B9180B" w:rsidRPr="00D67AFE">
        <w:rPr>
          <w:rFonts w:ascii="华文新魏" w:eastAsia="华文新魏" w:hint="eastAsia"/>
        </w:rPr>
        <w:t xml:space="preserve"> </w:t>
      </w:r>
    </w:p>
    <w:p w14:paraId="78FAAD33" w14:textId="77777777" w:rsidR="00A07E2C" w:rsidRPr="00D67AFE" w:rsidRDefault="00A07E2C" w:rsidP="00CF0487">
      <w:pPr>
        <w:spacing w:line="300" w:lineRule="exact"/>
        <w:ind w:firstLine="480"/>
        <w:jc w:val="left"/>
        <w:rPr>
          <w:rFonts w:ascii="华文新魏" w:eastAsia="华文新魏"/>
        </w:rPr>
      </w:pPr>
    </w:p>
    <w:p w14:paraId="43D367DA" w14:textId="77777777" w:rsidR="00413294" w:rsidRPr="00A43E0B" w:rsidRDefault="00413294" w:rsidP="00F444ED">
      <w:pPr>
        <w:pStyle w:val="1"/>
        <w:ind w:firstLine="881"/>
      </w:pPr>
      <w:bookmarkStart w:id="44" w:name="_Toc355925138"/>
      <w:bookmarkStart w:id="45" w:name="_Toc101853854"/>
      <w:bookmarkStart w:id="46" w:name="_Toc101853907"/>
      <w:r w:rsidRPr="001A4CED">
        <w:rPr>
          <w:rFonts w:hint="eastAsia"/>
          <w:highlight w:val="yellow"/>
        </w:rPr>
        <w:lastRenderedPageBreak/>
        <w:t>需求分析</w:t>
      </w:r>
      <w:bookmarkEnd w:id="44"/>
      <w:bookmarkEnd w:id="45"/>
      <w:bookmarkEnd w:id="46"/>
    </w:p>
    <w:p w14:paraId="2043E672" w14:textId="77777777" w:rsidR="00413294" w:rsidRPr="001A4CED" w:rsidRDefault="00413294" w:rsidP="008775F3">
      <w:pPr>
        <w:pStyle w:val="2"/>
        <w:ind w:firstLine="643"/>
        <w:rPr>
          <w:highlight w:val="red"/>
        </w:rPr>
      </w:pPr>
      <w:bookmarkStart w:id="47" w:name="_Toc355925139"/>
      <w:r w:rsidRPr="001A4CED">
        <w:rPr>
          <w:rFonts w:hint="eastAsia"/>
          <w:highlight w:val="red"/>
        </w:rPr>
        <w:t>需求分析概要</w:t>
      </w:r>
      <w:bookmarkEnd w:id="47"/>
    </w:p>
    <w:p w14:paraId="67EC6B7E" w14:textId="6D8AB18D" w:rsidR="00413294" w:rsidRPr="00D67AFE" w:rsidRDefault="00580E7F" w:rsidP="00CF0487">
      <w:pPr>
        <w:spacing w:line="300" w:lineRule="exact"/>
        <w:ind w:firstLine="480"/>
        <w:jc w:val="left"/>
        <w:rPr>
          <w:rFonts w:ascii="华文新魏" w:eastAsia="华文新魏"/>
        </w:rPr>
      </w:pPr>
      <w:r w:rsidRPr="00D67AFE">
        <w:rPr>
          <w:rFonts w:ascii="华文新魏" w:eastAsia="华文新魏" w:hint="eastAsia"/>
        </w:rPr>
        <w:t>在开发进销存管理系统之前，首先需要进行的步骤是需求分析</w:t>
      </w:r>
      <w:r w:rsidR="00413294" w:rsidRPr="00D67AFE">
        <w:rPr>
          <w:rFonts w:ascii="华文新魏" w:eastAsia="华文新魏" w:hint="eastAsia"/>
        </w:rPr>
        <w:t>。在需求分析阶段主要</w:t>
      </w:r>
      <w:r w:rsidRPr="00D67AFE">
        <w:rPr>
          <w:rFonts w:ascii="华文新魏" w:eastAsia="华文新魏" w:hint="eastAsia"/>
        </w:rPr>
        <w:t>的工作有如下的一些</w:t>
      </w:r>
      <w:r w:rsidR="00413294" w:rsidRPr="00D67AFE">
        <w:rPr>
          <w:rFonts w:ascii="华文新魏" w:eastAsia="华文新魏" w:hint="eastAsia"/>
        </w:rPr>
        <w:t>：确定系统的一些</w:t>
      </w:r>
      <w:r w:rsidRPr="00D67AFE">
        <w:rPr>
          <w:rFonts w:ascii="华文新魏" w:eastAsia="华文新魏" w:hint="eastAsia"/>
        </w:rPr>
        <w:t>具体要求，主要为了解所要开发的进销存管理</w:t>
      </w:r>
      <w:r w:rsidR="00413294" w:rsidRPr="00D67AFE">
        <w:rPr>
          <w:rFonts w:ascii="华文新魏" w:eastAsia="华文新魏" w:hint="eastAsia"/>
        </w:rPr>
        <w:t>系统</w:t>
      </w:r>
      <w:r w:rsidRPr="00D67AFE">
        <w:rPr>
          <w:rFonts w:ascii="华文新魏" w:eastAsia="华文新魏" w:hint="eastAsia"/>
        </w:rPr>
        <w:t>的</w:t>
      </w:r>
      <w:r w:rsidR="00413294" w:rsidRPr="00D67AFE">
        <w:rPr>
          <w:rFonts w:ascii="华文新魏" w:eastAsia="华文新魏" w:hint="eastAsia"/>
        </w:rPr>
        <w:t>功能</w:t>
      </w:r>
      <w:r w:rsidRPr="00D67AFE">
        <w:rPr>
          <w:rFonts w:ascii="华文新魏" w:eastAsia="华文新魏" w:hint="eastAsia"/>
        </w:rPr>
        <w:t>上面</w:t>
      </w:r>
      <w:r w:rsidR="00413294" w:rsidRPr="00D67AFE">
        <w:rPr>
          <w:rFonts w:ascii="华文新魏" w:eastAsia="华文新魏" w:hint="eastAsia"/>
        </w:rPr>
        <w:t>的要求</w:t>
      </w:r>
      <w:r w:rsidRPr="00D67AFE">
        <w:rPr>
          <w:rFonts w:ascii="华文新魏" w:eastAsia="华文新魏" w:hint="eastAsia"/>
        </w:rPr>
        <w:t>（具体以虚拟对象，华生化工贸易有限公司的具体要求为基础</w:t>
      </w:r>
      <w:r w:rsidR="002C66D3" w:rsidRPr="00AB4226">
        <w:rPr>
          <w:rFonts w:hint="eastAsia"/>
          <w:b/>
          <w:color w:val="FF0000"/>
          <w:sz w:val="36"/>
        </w:rPr>
        <w:t>[</w:t>
      </w:r>
      <w:r w:rsidR="002C66D3" w:rsidRPr="00AB4226">
        <w:rPr>
          <w:rFonts w:hint="eastAsia"/>
          <w:b/>
          <w:color w:val="FF0000"/>
          <w:sz w:val="36"/>
        </w:rPr>
        <w:t>参考文献</w:t>
      </w:r>
      <w:r w:rsidR="002C66D3" w:rsidRPr="00AB4226">
        <w:rPr>
          <w:rFonts w:hint="eastAsia"/>
          <w:b/>
          <w:color w:val="FF0000"/>
          <w:sz w:val="36"/>
        </w:rPr>
        <w:t>]</w:t>
      </w:r>
      <w:r w:rsidR="00B82263">
        <w:rPr>
          <w:rStyle w:val="af8"/>
          <w:b/>
          <w:color w:val="FF0000"/>
          <w:sz w:val="36"/>
        </w:rPr>
        <w:endnoteReference w:id="5"/>
      </w:r>
      <w:r w:rsidRPr="00D67AFE">
        <w:rPr>
          <w:rFonts w:ascii="华文新魏" w:eastAsia="华文新魏" w:hint="eastAsia"/>
        </w:rPr>
        <w:t>）即系统性能方面的要求、运行方面要求以及将来</w:t>
      </w:r>
      <w:r w:rsidR="0006052D" w:rsidRPr="00D67AFE">
        <w:rPr>
          <w:rFonts w:ascii="华文新魏" w:eastAsia="华文新魏" w:hint="eastAsia"/>
        </w:rPr>
        <w:t>客户有</w:t>
      </w:r>
      <w:r w:rsidRPr="00D67AFE">
        <w:rPr>
          <w:rFonts w:ascii="华文新魏" w:eastAsia="华文新魏" w:hint="eastAsia"/>
        </w:rPr>
        <w:t>可能提出的要求</w:t>
      </w:r>
      <w:r w:rsidR="00413294" w:rsidRPr="00D67AFE">
        <w:rPr>
          <w:rFonts w:ascii="华文新魏" w:eastAsia="华文新魏" w:hint="eastAsia"/>
        </w:rPr>
        <w:t>、分析系统的数据要求即使用数据结构来体现数据元素之间的逻辑关系</w:t>
      </w:r>
      <w:r w:rsidR="0006052D" w:rsidRPr="00D67AFE">
        <w:rPr>
          <w:rFonts w:ascii="华文新魏" w:eastAsia="华文新魏" w:hint="eastAsia"/>
        </w:rPr>
        <w:t>或者物理关系、了解大致的系统的逻辑模型（</w:t>
      </w:r>
      <w:r w:rsidR="00413294" w:rsidRPr="00D67AFE">
        <w:rPr>
          <w:rFonts w:ascii="华文新魏" w:eastAsia="华文新魏" w:hint="eastAsia"/>
        </w:rPr>
        <w:t>通常为数据流</w:t>
      </w:r>
      <w:r w:rsidR="0006052D" w:rsidRPr="00D67AFE">
        <w:rPr>
          <w:rFonts w:ascii="华文新魏" w:eastAsia="华文新魏" w:hint="eastAsia"/>
        </w:rPr>
        <w:t>）</w:t>
      </w:r>
      <w:r w:rsidR="00413294" w:rsidRPr="00D67AFE">
        <w:rPr>
          <w:rFonts w:ascii="华文新魏" w:eastAsia="华文新魏" w:hint="eastAsia"/>
        </w:rPr>
        <w:t>。最后也是很重要的</w:t>
      </w:r>
      <w:r w:rsidR="0006052D" w:rsidRPr="00D67AFE">
        <w:rPr>
          <w:rFonts w:ascii="华文新魏" w:eastAsia="华文新魏" w:hint="eastAsia"/>
        </w:rPr>
        <w:t>即</w:t>
      </w:r>
      <w:r w:rsidR="00413294" w:rsidRPr="00D67AFE">
        <w:rPr>
          <w:rFonts w:ascii="华文新魏" w:eastAsia="华文新魏" w:hint="eastAsia"/>
        </w:rPr>
        <w:t>修正系统原本的开发计划</w:t>
      </w:r>
      <w:r w:rsidR="0006052D" w:rsidRPr="00D67AFE">
        <w:rPr>
          <w:rFonts w:ascii="华文新魏" w:eastAsia="华文新魏" w:hint="eastAsia"/>
        </w:rPr>
        <w:t>，任何系统开发的原本计划在后期都会因为实际的要求，或者客户的新要求而改变，这时需求分析的重要性也就自然而然得到了好很好地体现。</w:t>
      </w:r>
    </w:p>
    <w:p w14:paraId="73E4B6EF" w14:textId="77777777" w:rsidR="00413294" w:rsidRPr="001A4CED" w:rsidRDefault="00413294" w:rsidP="008775F3">
      <w:pPr>
        <w:pStyle w:val="2"/>
        <w:ind w:firstLine="643"/>
        <w:rPr>
          <w:highlight w:val="red"/>
        </w:rPr>
      </w:pPr>
      <w:bookmarkStart w:id="48" w:name="_Toc355925140"/>
      <w:r w:rsidRPr="001A4CED">
        <w:rPr>
          <w:rFonts w:hint="eastAsia"/>
          <w:highlight w:val="red"/>
        </w:rPr>
        <w:t>可行性分析</w:t>
      </w:r>
      <w:bookmarkEnd w:id="48"/>
    </w:p>
    <w:p w14:paraId="284AD9D3"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通过对开发</w:t>
      </w:r>
      <w:r w:rsidR="00583306" w:rsidRPr="00D67AFE">
        <w:rPr>
          <w:rFonts w:ascii="华文新魏" w:eastAsia="华文新魏" w:hint="eastAsia"/>
        </w:rPr>
        <w:t>本</w:t>
      </w:r>
      <w:r w:rsidRPr="00D67AFE">
        <w:rPr>
          <w:rFonts w:ascii="华文新魏" w:eastAsia="华文新魏" w:hint="eastAsia"/>
        </w:rPr>
        <w:t>进销存管理系统的可行性研究分析来总结本系统被开发的</w:t>
      </w:r>
      <w:r w:rsidR="00583306" w:rsidRPr="00D67AFE">
        <w:rPr>
          <w:rFonts w:ascii="华文新魏" w:eastAsia="华文新魏" w:hint="eastAsia"/>
        </w:rPr>
        <w:t>经济</w:t>
      </w:r>
      <w:r w:rsidRPr="00D67AFE">
        <w:rPr>
          <w:rFonts w:ascii="华文新魏" w:eastAsia="华文新魏" w:hint="eastAsia"/>
        </w:rPr>
        <w:t>价值</w:t>
      </w:r>
      <w:r w:rsidR="00583306" w:rsidRPr="00D67AFE">
        <w:rPr>
          <w:rFonts w:ascii="华文新魏" w:eastAsia="华文新魏" w:hint="eastAsia"/>
        </w:rPr>
        <w:t>以及社会价值等</w:t>
      </w:r>
      <w:r w:rsidRPr="00D67AFE">
        <w:rPr>
          <w:rFonts w:ascii="华文新魏" w:eastAsia="华文新魏" w:hint="eastAsia"/>
        </w:rPr>
        <w:t>到底有</w:t>
      </w:r>
      <w:r w:rsidR="00583306" w:rsidRPr="00D67AFE">
        <w:rPr>
          <w:rFonts w:ascii="华文新魏" w:eastAsia="华文新魏" w:hint="eastAsia"/>
        </w:rPr>
        <w:t>多大。</w:t>
      </w:r>
    </w:p>
    <w:p w14:paraId="5A9335D0"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经济可行性</w:t>
      </w:r>
    </w:p>
    <w:p w14:paraId="5C845550"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 xml:space="preserve">    首先，一个企业想要在激烈的竞争中存活下来，</w:t>
      </w:r>
      <w:r w:rsidR="007E4198" w:rsidRPr="00D67AFE">
        <w:rPr>
          <w:rFonts w:ascii="华文新魏" w:eastAsia="华文新魏" w:hint="eastAsia"/>
        </w:rPr>
        <w:t>或者说不被同一行业替代，不被社会所淘汰，</w:t>
      </w:r>
      <w:r w:rsidRPr="00D67AFE">
        <w:rPr>
          <w:rFonts w:ascii="华文新魏" w:eastAsia="华文新魏" w:hint="eastAsia"/>
        </w:rPr>
        <w:t>那么</w:t>
      </w:r>
      <w:r w:rsidR="007E4198" w:rsidRPr="00D67AFE">
        <w:rPr>
          <w:rFonts w:ascii="华文新魏" w:eastAsia="华文新魏" w:hint="eastAsia"/>
        </w:rPr>
        <w:t>该</w:t>
      </w:r>
      <w:r w:rsidRPr="00D67AFE">
        <w:rPr>
          <w:rFonts w:ascii="华文新魏" w:eastAsia="华文新魏" w:hint="eastAsia"/>
        </w:rPr>
        <w:t>创造的</w:t>
      </w:r>
      <w:r w:rsidR="007E4198" w:rsidRPr="00D67AFE">
        <w:rPr>
          <w:rFonts w:ascii="华文新魏" w:eastAsia="华文新魏" w:hint="eastAsia"/>
        </w:rPr>
        <w:t>剩余</w:t>
      </w:r>
      <w:r w:rsidRPr="00D67AFE">
        <w:rPr>
          <w:rFonts w:ascii="华文新魏" w:eastAsia="华文新魏" w:hint="eastAsia"/>
        </w:rPr>
        <w:t>价值就成了衡量</w:t>
      </w:r>
      <w:r w:rsidR="007E4198" w:rsidRPr="00D67AFE">
        <w:rPr>
          <w:rFonts w:ascii="华文新魏" w:eastAsia="华文新魏" w:hint="eastAsia"/>
        </w:rPr>
        <w:t>该企业是否有发展的巨大潜力</w:t>
      </w:r>
      <w:r w:rsidRPr="00D67AFE">
        <w:rPr>
          <w:rFonts w:ascii="华文新魏" w:eastAsia="华文新魏" w:hint="eastAsia"/>
        </w:rPr>
        <w:t>的</w:t>
      </w:r>
      <w:r w:rsidR="007E4198" w:rsidRPr="00D67AFE">
        <w:rPr>
          <w:rFonts w:ascii="华文新魏" w:eastAsia="华文新魏" w:hint="eastAsia"/>
        </w:rPr>
        <w:t>一个标志</w:t>
      </w:r>
      <w:r w:rsidRPr="00D67AFE">
        <w:rPr>
          <w:rFonts w:ascii="华文新魏" w:eastAsia="华文新魏" w:hint="eastAsia"/>
        </w:rPr>
        <w:t>。如何让一个企业创造的</w:t>
      </w:r>
      <w:r w:rsidR="007E4198" w:rsidRPr="00D67AFE">
        <w:rPr>
          <w:rFonts w:ascii="华文新魏" w:eastAsia="华文新魏" w:hint="eastAsia"/>
        </w:rPr>
        <w:t>剩余</w:t>
      </w:r>
      <w:r w:rsidRPr="00D67AFE">
        <w:rPr>
          <w:rFonts w:ascii="华文新魏" w:eastAsia="华文新魏" w:hint="eastAsia"/>
        </w:rPr>
        <w:t>价值足够多，一般</w:t>
      </w:r>
      <w:r w:rsidR="007E4198" w:rsidRPr="00D67AFE">
        <w:rPr>
          <w:rFonts w:ascii="华文新魏" w:eastAsia="华文新魏" w:hint="eastAsia"/>
        </w:rPr>
        <w:t>企业都会采用如下两种方法即开源或者</w:t>
      </w:r>
      <w:r w:rsidRPr="00D67AFE">
        <w:rPr>
          <w:rFonts w:ascii="华文新魏" w:eastAsia="华文新魏" w:hint="eastAsia"/>
        </w:rPr>
        <w:t>节流。就节流来说，</w:t>
      </w:r>
      <w:r w:rsidR="007E4198" w:rsidRPr="00D67AFE">
        <w:rPr>
          <w:rFonts w:ascii="华文新魏" w:eastAsia="华文新魏" w:hint="eastAsia"/>
        </w:rPr>
        <w:t>企业通常采用的方式是裁员或者减薪</w:t>
      </w:r>
      <w:r w:rsidRPr="00D67AFE">
        <w:rPr>
          <w:rFonts w:ascii="华文新魏" w:eastAsia="华文新魏" w:hint="eastAsia"/>
        </w:rPr>
        <w:t>，但是</w:t>
      </w:r>
      <w:r w:rsidR="007E4198" w:rsidRPr="00D67AFE">
        <w:rPr>
          <w:rFonts w:ascii="华文新魏" w:eastAsia="华文新魏" w:hint="eastAsia"/>
        </w:rPr>
        <w:t>这样的操作只会使得企业员工惶惶不可终日，并且员工也不团结，不会努力的为公司创造更多的剩余价值，只会像机器人一样完成自己的工作，毫无创新，也毫无生气可言。因此需要换一种方式解决这个问题，就是可以让公司实现</w:t>
      </w:r>
      <w:r w:rsidRPr="00D67AFE">
        <w:rPr>
          <w:rFonts w:ascii="华文新魏" w:eastAsia="华文新魏" w:hint="eastAsia"/>
        </w:rPr>
        <w:t>信息化，这样</w:t>
      </w:r>
      <w:r w:rsidR="00304496" w:rsidRPr="00D67AFE">
        <w:rPr>
          <w:rFonts w:ascii="华文新魏" w:eastAsia="华文新魏" w:hint="eastAsia"/>
        </w:rPr>
        <w:t>也</w:t>
      </w:r>
      <w:r w:rsidRPr="00D67AFE">
        <w:rPr>
          <w:rFonts w:ascii="华文新魏" w:eastAsia="华文新魏" w:hint="eastAsia"/>
        </w:rPr>
        <w:t>就可以创造剩余人力，剩余人力可以</w:t>
      </w:r>
      <w:r w:rsidR="00304496" w:rsidRPr="00D67AFE">
        <w:rPr>
          <w:rFonts w:ascii="华文新魏" w:eastAsia="华文新魏" w:hint="eastAsia"/>
        </w:rPr>
        <w:t>为其他同事分担其他事务，这样</w:t>
      </w:r>
      <w:r w:rsidRPr="00D67AFE">
        <w:rPr>
          <w:rFonts w:ascii="华文新魏" w:eastAsia="华文新魏" w:hint="eastAsia"/>
        </w:rPr>
        <w:t>也</w:t>
      </w:r>
      <w:r w:rsidR="00304496" w:rsidRPr="00D67AFE">
        <w:rPr>
          <w:rFonts w:ascii="华文新魏" w:eastAsia="华文新魏" w:hint="eastAsia"/>
        </w:rPr>
        <w:t>就</w:t>
      </w:r>
      <w:r w:rsidRPr="00D67AFE">
        <w:rPr>
          <w:rFonts w:ascii="华文新魏" w:eastAsia="华文新魏" w:hint="eastAsia"/>
        </w:rPr>
        <w:t>可以提高企业的运转效率。因此开发一个进销存管理系统来代替手工记账的落后方式还是很重要的，</w:t>
      </w:r>
      <w:r w:rsidR="00304496" w:rsidRPr="00D67AFE">
        <w:rPr>
          <w:rFonts w:ascii="华文新魏" w:eastAsia="华文新魏" w:hint="eastAsia"/>
        </w:rPr>
        <w:t>并</w:t>
      </w:r>
      <w:r w:rsidRPr="00D67AFE">
        <w:rPr>
          <w:rFonts w:ascii="华文新魏" w:eastAsia="华文新魏" w:hint="eastAsia"/>
        </w:rPr>
        <w:t>且在经济方面也具有可行性，</w:t>
      </w:r>
      <w:r w:rsidR="00304496" w:rsidRPr="00D67AFE">
        <w:rPr>
          <w:rFonts w:ascii="华文新魏" w:eastAsia="华文新魏" w:hint="eastAsia"/>
        </w:rPr>
        <w:t xml:space="preserve">一个进销存管理系统购买后一劳永逸，每年如果必须的话也只要付少量的后台服务费而已，没有其他费用。在经济方面不用支付太多，只是在购买软件时可能会花费一定的费用，但是从长远角度看问题，企业要想更好的发展，就必须信息化，所以在经济方面也是完全可行的。 </w:t>
      </w:r>
    </w:p>
    <w:p w14:paraId="5BC9B55A"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技术可行性</w:t>
      </w:r>
    </w:p>
    <w:p w14:paraId="643F2EFC"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 xml:space="preserve">    </w:t>
      </w:r>
      <w:r w:rsidR="00E116E7" w:rsidRPr="00D67AFE">
        <w:rPr>
          <w:rFonts w:ascii="华文新魏" w:eastAsia="华文新魏" w:hint="eastAsia"/>
        </w:rPr>
        <w:t>随着电脑知识的普及，现在的员工一般都会具备不错的</w:t>
      </w:r>
      <w:r w:rsidRPr="00D67AFE">
        <w:rPr>
          <w:rFonts w:ascii="华文新魏" w:eastAsia="华文新魏" w:hint="eastAsia"/>
        </w:rPr>
        <w:t>电脑基础</w:t>
      </w:r>
      <w:r w:rsidR="00E116E7" w:rsidRPr="00D67AFE">
        <w:rPr>
          <w:rFonts w:ascii="华文新魏" w:eastAsia="华文新魏" w:hint="eastAsia"/>
        </w:rPr>
        <w:t>知识</w:t>
      </w:r>
      <w:r w:rsidRPr="00D67AFE">
        <w:rPr>
          <w:rFonts w:ascii="华文新魏" w:eastAsia="华文新魏" w:hint="eastAsia"/>
        </w:rPr>
        <w:t>。</w:t>
      </w:r>
      <w:r w:rsidR="00E116E7" w:rsidRPr="00D67AFE">
        <w:rPr>
          <w:rFonts w:ascii="华文新魏" w:eastAsia="华文新魏" w:hint="eastAsia"/>
        </w:rPr>
        <w:t>本进销存管理系统</w:t>
      </w:r>
      <w:r w:rsidRPr="00D67AFE">
        <w:rPr>
          <w:rFonts w:ascii="华文新魏" w:eastAsia="华文新魏" w:hint="eastAsia"/>
        </w:rPr>
        <w:t>基本上</w:t>
      </w:r>
      <w:r w:rsidR="00E116E7" w:rsidRPr="00D67AFE">
        <w:rPr>
          <w:rFonts w:ascii="华文新魏" w:eastAsia="华文新魏" w:hint="eastAsia"/>
        </w:rPr>
        <w:t>只需要会一般的电脑基础知识，而且加上一般购买软件后都会有工作人员对客户进行培训的，所以技术方面完全不需要担心</w:t>
      </w:r>
      <w:r w:rsidRPr="00D67AFE">
        <w:rPr>
          <w:rFonts w:ascii="华文新魏" w:eastAsia="华文新魏" w:hint="eastAsia"/>
        </w:rPr>
        <w:t>。</w:t>
      </w:r>
      <w:r w:rsidR="00E116E7" w:rsidRPr="00D67AFE">
        <w:rPr>
          <w:rFonts w:ascii="华文新魏" w:eastAsia="华文新魏" w:hint="eastAsia"/>
        </w:rPr>
        <w:t>本进销存管理系统</w:t>
      </w:r>
      <w:r w:rsidRPr="00D67AFE">
        <w:rPr>
          <w:rFonts w:ascii="华文新魏" w:eastAsia="华文新魏" w:hint="eastAsia"/>
        </w:rPr>
        <w:t>只</w:t>
      </w:r>
      <w:r w:rsidR="00E116E7" w:rsidRPr="00D67AFE">
        <w:rPr>
          <w:rFonts w:ascii="华文新魏" w:eastAsia="华文新魏" w:hint="eastAsia"/>
        </w:rPr>
        <w:t>需</w:t>
      </w:r>
      <w:r w:rsidRPr="00D67AFE">
        <w:rPr>
          <w:rFonts w:ascii="华文新魏" w:eastAsia="华文新魏" w:hint="eastAsia"/>
        </w:rPr>
        <w:t>要操作人员管理一些货物</w:t>
      </w:r>
      <w:r w:rsidR="00E116E7" w:rsidRPr="00D67AFE">
        <w:rPr>
          <w:rFonts w:ascii="华文新魏" w:eastAsia="华文新魏" w:hint="eastAsia"/>
        </w:rPr>
        <w:t>的信息、客户或者供货商的信息资金等的支入支出以及订购合同、销售合同等的新增、更新、</w:t>
      </w:r>
      <w:r w:rsidRPr="00D67AFE">
        <w:rPr>
          <w:rFonts w:ascii="华文新魏" w:eastAsia="华文新魏" w:hint="eastAsia"/>
        </w:rPr>
        <w:t>删除等</w:t>
      </w:r>
      <w:r w:rsidR="00E116E7" w:rsidRPr="00D67AFE">
        <w:rPr>
          <w:rFonts w:ascii="华文新魏" w:eastAsia="华文新魏" w:hint="eastAsia"/>
        </w:rPr>
        <w:t>简单操作就可以了。因此，综上，</w:t>
      </w:r>
      <w:r w:rsidRPr="00D67AFE">
        <w:rPr>
          <w:rFonts w:ascii="华文新魏" w:eastAsia="华文新魏" w:hint="eastAsia"/>
        </w:rPr>
        <w:t>在技术方面，不存在操作人员</w:t>
      </w:r>
      <w:r w:rsidR="00E116E7" w:rsidRPr="00D67AFE">
        <w:rPr>
          <w:rFonts w:ascii="华文新魏" w:eastAsia="华文新魏" w:hint="eastAsia"/>
        </w:rPr>
        <w:t>觉得系统太过复杂而不会使用的状况</w:t>
      </w:r>
      <w:r w:rsidRPr="00D67AFE">
        <w:rPr>
          <w:rFonts w:ascii="华文新魏" w:eastAsia="华文新魏" w:hint="eastAsia"/>
        </w:rPr>
        <w:t>，</w:t>
      </w:r>
      <w:r w:rsidR="00E116E7" w:rsidRPr="00D67AFE">
        <w:rPr>
          <w:rFonts w:ascii="华文新魏" w:eastAsia="华文新魏" w:hint="eastAsia"/>
        </w:rPr>
        <w:t>在</w:t>
      </w:r>
      <w:r w:rsidRPr="00D67AFE">
        <w:rPr>
          <w:rFonts w:ascii="华文新魏" w:eastAsia="华文新魏" w:hint="eastAsia"/>
        </w:rPr>
        <w:t>技术上</w:t>
      </w:r>
      <w:r w:rsidR="00E116E7" w:rsidRPr="00D67AFE">
        <w:rPr>
          <w:rFonts w:ascii="华文新魏" w:eastAsia="华文新魏" w:hint="eastAsia"/>
        </w:rPr>
        <w:t>是</w:t>
      </w:r>
      <w:r w:rsidRPr="00D67AFE">
        <w:rPr>
          <w:rFonts w:ascii="华文新魏" w:eastAsia="华文新魏" w:hint="eastAsia"/>
        </w:rPr>
        <w:t>完全可行。</w:t>
      </w:r>
    </w:p>
    <w:p w14:paraId="66FA6BF6"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社会可行性</w:t>
      </w:r>
    </w:p>
    <w:p w14:paraId="300CA438"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 xml:space="preserve">    </w:t>
      </w:r>
      <w:r w:rsidR="00EC4E3F" w:rsidRPr="00D67AFE">
        <w:rPr>
          <w:rFonts w:ascii="华文新魏" w:eastAsia="华文新魏" w:hint="eastAsia"/>
        </w:rPr>
        <w:t>就我国的国</w:t>
      </w:r>
      <w:r w:rsidR="00BE056E" w:rsidRPr="00D67AFE">
        <w:rPr>
          <w:rFonts w:ascii="华文新魏" w:eastAsia="华文新魏" w:hint="eastAsia"/>
        </w:rPr>
        <w:t>情来说，我国在各方面的发展程度远远不如欧美那些发达国</w:t>
      </w:r>
      <w:r w:rsidR="00BE056E" w:rsidRPr="00D67AFE">
        <w:rPr>
          <w:rFonts w:ascii="华文新魏" w:eastAsia="华文新魏" w:hint="eastAsia"/>
        </w:rPr>
        <w:lastRenderedPageBreak/>
        <w:t>家</w:t>
      </w:r>
      <w:r w:rsidRPr="00D67AFE">
        <w:rPr>
          <w:rFonts w:ascii="华文新魏" w:eastAsia="华文新魏" w:hint="eastAsia"/>
        </w:rPr>
        <w:t>，想要</w:t>
      </w:r>
      <w:r w:rsidR="00BE056E" w:rsidRPr="00D67AFE">
        <w:rPr>
          <w:rFonts w:ascii="华文新魏" w:eastAsia="华文新魏" w:hint="eastAsia"/>
        </w:rPr>
        <w:t>改变这一形势，</w:t>
      </w:r>
      <w:r w:rsidRPr="00D67AFE">
        <w:rPr>
          <w:rFonts w:ascii="华文新魏" w:eastAsia="华文新魏" w:hint="eastAsia"/>
        </w:rPr>
        <w:t>赶超欧美国家</w:t>
      </w:r>
      <w:r w:rsidR="00BE056E" w:rsidRPr="00D67AFE">
        <w:rPr>
          <w:rFonts w:ascii="华文新魏" w:eastAsia="华文新魏" w:hint="eastAsia"/>
        </w:rPr>
        <w:t>在各方面的</w:t>
      </w:r>
      <w:r w:rsidRPr="00D67AFE">
        <w:rPr>
          <w:rFonts w:ascii="华文新魏" w:eastAsia="华文新魏" w:hint="eastAsia"/>
        </w:rPr>
        <w:t>的发展速度，</w:t>
      </w:r>
      <w:r w:rsidR="00BE056E" w:rsidRPr="00D67AFE">
        <w:rPr>
          <w:rFonts w:ascii="华文新魏" w:eastAsia="华文新魏" w:hint="eastAsia"/>
        </w:rPr>
        <w:t>那么</w:t>
      </w:r>
      <w:r w:rsidRPr="00D67AFE">
        <w:rPr>
          <w:rFonts w:ascii="华文新魏" w:eastAsia="华文新魏" w:hint="eastAsia"/>
        </w:rPr>
        <w:t>实现企业的信息化</w:t>
      </w:r>
      <w:r w:rsidR="00BE056E" w:rsidRPr="00D67AFE">
        <w:rPr>
          <w:rFonts w:ascii="华文新魏" w:eastAsia="华文新魏" w:hint="eastAsia"/>
        </w:rPr>
        <w:t>便</w:t>
      </w:r>
      <w:r w:rsidRPr="00D67AFE">
        <w:rPr>
          <w:rFonts w:ascii="华文新魏" w:eastAsia="华文新魏" w:hint="eastAsia"/>
        </w:rPr>
        <w:t>是必不可少的</w:t>
      </w:r>
      <w:r w:rsidR="00BE056E" w:rsidRPr="00D67AFE">
        <w:rPr>
          <w:rFonts w:ascii="华文新魏" w:eastAsia="华文新魏" w:hint="eastAsia"/>
        </w:rPr>
        <w:t>条件</w:t>
      </w:r>
      <w:r w:rsidRPr="00D67AFE">
        <w:rPr>
          <w:rFonts w:ascii="华文新魏" w:eastAsia="华文新魏" w:hint="eastAsia"/>
        </w:rPr>
        <w:t>。</w:t>
      </w:r>
      <w:r w:rsidR="00BE056E" w:rsidRPr="00D67AFE">
        <w:rPr>
          <w:rFonts w:ascii="华文新魏" w:eastAsia="华文新魏" w:hint="eastAsia"/>
        </w:rPr>
        <w:t>本</w:t>
      </w:r>
      <w:r w:rsidRPr="00D67AFE">
        <w:rPr>
          <w:rFonts w:ascii="华文新魏" w:eastAsia="华文新魏" w:hint="eastAsia"/>
        </w:rPr>
        <w:t>进销存管理系统可以更好地帮助企业货物</w:t>
      </w:r>
      <w:r w:rsidR="00BE056E" w:rsidRPr="00D67AFE">
        <w:rPr>
          <w:rFonts w:ascii="华文新魏" w:eastAsia="华文新魏" w:hint="eastAsia"/>
        </w:rPr>
        <w:t>操作管理员快速有效的管理企业正常的</w:t>
      </w:r>
      <w:r w:rsidRPr="00D67AFE">
        <w:rPr>
          <w:rFonts w:ascii="华文新魏" w:eastAsia="华文新魏" w:hint="eastAsia"/>
        </w:rPr>
        <w:t>运转，从而也</w:t>
      </w:r>
      <w:r w:rsidR="00BE056E" w:rsidRPr="00D67AFE">
        <w:rPr>
          <w:rFonts w:ascii="华文新魏" w:eastAsia="华文新魏" w:hint="eastAsia"/>
        </w:rPr>
        <w:t>能从一方面</w:t>
      </w:r>
      <w:r w:rsidRPr="00D67AFE">
        <w:rPr>
          <w:rFonts w:ascii="华文新魏" w:eastAsia="华文新魏" w:hint="eastAsia"/>
        </w:rPr>
        <w:t>加速社会的发展。</w:t>
      </w:r>
      <w:r w:rsidR="00BE056E" w:rsidRPr="00D67AFE">
        <w:rPr>
          <w:rFonts w:ascii="华文新魏" w:eastAsia="华文新魏" w:hint="eastAsia"/>
        </w:rPr>
        <w:t>在社会可行性上面也毫无疑问是可行的。</w:t>
      </w:r>
    </w:p>
    <w:p w14:paraId="7004C8BD" w14:textId="77777777" w:rsidR="00413294" w:rsidRPr="001A4CED" w:rsidRDefault="00413294" w:rsidP="008775F3">
      <w:pPr>
        <w:pStyle w:val="2"/>
        <w:ind w:firstLine="643"/>
        <w:rPr>
          <w:highlight w:val="red"/>
        </w:rPr>
      </w:pPr>
      <w:bookmarkStart w:id="49" w:name="_Toc355925141"/>
      <w:r w:rsidRPr="001A4CED">
        <w:rPr>
          <w:rFonts w:hint="eastAsia"/>
          <w:highlight w:val="red"/>
        </w:rPr>
        <w:t>本章小结</w:t>
      </w:r>
      <w:bookmarkEnd w:id="49"/>
    </w:p>
    <w:p w14:paraId="0295F70C" w14:textId="77777777" w:rsidR="00A07E2C" w:rsidRPr="00D67AFE" w:rsidRDefault="00BE056E" w:rsidP="00CF0487">
      <w:pPr>
        <w:spacing w:line="300" w:lineRule="exact"/>
        <w:ind w:firstLine="480"/>
        <w:jc w:val="left"/>
        <w:rPr>
          <w:rFonts w:ascii="华文新魏" w:eastAsia="华文新魏"/>
        </w:rPr>
      </w:pPr>
      <w:r w:rsidRPr="00D67AFE">
        <w:rPr>
          <w:rFonts w:ascii="华文新魏" w:eastAsia="华文新魏" w:hint="eastAsia"/>
        </w:rPr>
        <w:t>本章主要介绍了需求分析以及</w:t>
      </w:r>
      <w:r w:rsidR="00413294" w:rsidRPr="00D67AFE">
        <w:rPr>
          <w:rFonts w:ascii="华文新魏" w:eastAsia="华文新魏" w:hint="eastAsia"/>
        </w:rPr>
        <w:t>可行性</w:t>
      </w:r>
      <w:r w:rsidRPr="00D67AFE">
        <w:rPr>
          <w:rFonts w:ascii="华文新魏" w:eastAsia="华文新魏" w:hint="eastAsia"/>
        </w:rPr>
        <w:t>方面的研究</w:t>
      </w:r>
      <w:r w:rsidR="00413294" w:rsidRPr="00D67AFE">
        <w:rPr>
          <w:rFonts w:ascii="华文新魏" w:eastAsia="华文新魏" w:hint="eastAsia"/>
        </w:rPr>
        <w:t>分析，通过需求分析</w:t>
      </w:r>
      <w:r w:rsidRPr="00D67AFE">
        <w:rPr>
          <w:rFonts w:ascii="华文新魏" w:eastAsia="华文新魏" w:hint="eastAsia"/>
        </w:rPr>
        <w:t>开发设计人员</w:t>
      </w:r>
      <w:r w:rsidR="00413294" w:rsidRPr="00D67AFE">
        <w:rPr>
          <w:rFonts w:ascii="华文新魏" w:eastAsia="华文新魏" w:hint="eastAsia"/>
        </w:rPr>
        <w:t>可以详细</w:t>
      </w:r>
      <w:r w:rsidRPr="00D67AFE">
        <w:rPr>
          <w:rFonts w:ascii="华文新魏" w:eastAsia="华文新魏" w:hint="eastAsia"/>
        </w:rPr>
        <w:t>了解客户所需要的，从而设计出最符合</w:t>
      </w:r>
      <w:r w:rsidR="00B1150E" w:rsidRPr="00D67AFE">
        <w:rPr>
          <w:rFonts w:ascii="华文新魏" w:eastAsia="华文新魏" w:hint="eastAsia"/>
        </w:rPr>
        <w:t>客户要求的，可以帮助客户更好的管理企业的软件。</w:t>
      </w:r>
      <w:r w:rsidR="00413294" w:rsidRPr="00D67AFE">
        <w:rPr>
          <w:rFonts w:ascii="华文新魏" w:eastAsia="华文新魏" w:hint="eastAsia"/>
        </w:rPr>
        <w:t>通过可行性</w:t>
      </w:r>
      <w:r w:rsidR="00B1150E" w:rsidRPr="00D67AFE">
        <w:rPr>
          <w:rFonts w:ascii="华文新魏" w:eastAsia="华文新魏" w:hint="eastAsia"/>
        </w:rPr>
        <w:t>的研究分析可以分析出想要预期设计开发出的系统究竟</w:t>
      </w:r>
      <w:r w:rsidR="00413294" w:rsidRPr="00D67AFE">
        <w:rPr>
          <w:rFonts w:ascii="华文新魏" w:eastAsia="华文新魏" w:hint="eastAsia"/>
        </w:rPr>
        <w:t>是否可行</w:t>
      </w:r>
      <w:r w:rsidR="00B1150E" w:rsidRPr="00D67AFE">
        <w:rPr>
          <w:rFonts w:ascii="华文新魏" w:eastAsia="华文新魏" w:hint="eastAsia"/>
        </w:rPr>
        <w:t>，是否具有价值去花费人力物力去进行开发，并投入使用。</w:t>
      </w:r>
      <w:bookmarkStart w:id="50" w:name="_Toc355925142"/>
    </w:p>
    <w:p w14:paraId="4E33288D" w14:textId="77777777" w:rsidR="00A07E2C" w:rsidRPr="00D67AFE" w:rsidRDefault="00A07E2C" w:rsidP="00CF0487">
      <w:pPr>
        <w:spacing w:line="300" w:lineRule="exact"/>
        <w:ind w:firstLine="480"/>
        <w:jc w:val="left"/>
        <w:rPr>
          <w:rFonts w:ascii="华文新魏" w:eastAsia="华文新魏"/>
        </w:rPr>
      </w:pPr>
    </w:p>
    <w:p w14:paraId="1BA794F9" w14:textId="77777777" w:rsidR="00A07E2C" w:rsidRPr="00D67AFE" w:rsidRDefault="00A07E2C" w:rsidP="00CF0487">
      <w:pPr>
        <w:spacing w:line="300" w:lineRule="exact"/>
        <w:ind w:firstLine="480"/>
        <w:jc w:val="left"/>
        <w:rPr>
          <w:rFonts w:ascii="华文新魏" w:eastAsia="华文新魏"/>
        </w:rPr>
      </w:pPr>
    </w:p>
    <w:p w14:paraId="070AE695" w14:textId="77777777" w:rsidR="00413294" w:rsidRPr="00A43E0B" w:rsidRDefault="00413294" w:rsidP="00F444ED">
      <w:pPr>
        <w:pStyle w:val="1"/>
        <w:ind w:firstLine="881"/>
      </w:pPr>
      <w:bookmarkStart w:id="51" w:name="_Toc101853855"/>
      <w:bookmarkStart w:id="52" w:name="_Toc101853908"/>
      <w:r w:rsidRPr="001A4CED">
        <w:rPr>
          <w:rFonts w:hint="eastAsia"/>
          <w:highlight w:val="yellow"/>
        </w:rPr>
        <w:t>数据库设计</w:t>
      </w:r>
      <w:bookmarkEnd w:id="50"/>
      <w:bookmarkEnd w:id="51"/>
      <w:bookmarkEnd w:id="52"/>
    </w:p>
    <w:p w14:paraId="483C989A" w14:textId="77777777" w:rsidR="00413294" w:rsidRPr="001A4CED" w:rsidRDefault="00413294" w:rsidP="008775F3">
      <w:pPr>
        <w:pStyle w:val="2"/>
        <w:ind w:firstLine="643"/>
        <w:rPr>
          <w:highlight w:val="red"/>
        </w:rPr>
      </w:pPr>
      <w:bookmarkStart w:id="53" w:name="_Toc355925143"/>
      <w:r w:rsidRPr="001A4CED">
        <w:rPr>
          <w:rFonts w:hint="eastAsia"/>
          <w:highlight w:val="red"/>
        </w:rPr>
        <w:t>数据库分析</w:t>
      </w:r>
      <w:bookmarkEnd w:id="53"/>
    </w:p>
    <w:p w14:paraId="57B727CE"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本系统设计的进销存管理系统是一个ASP.NET Web应用系统，只要将其布置到指定的服务器上，那么只要有网络访问的条件，输入网址后，无论何时何地都可以进行访问，这样就解决了多用户在多地操作的状况，提高了时效性，也为一些企业的管理人员提供了便利，而不像那些桌面应用程序一样，只能在本机上面运行，不能进行网络数据共享。</w:t>
      </w:r>
    </w:p>
    <w:p w14:paraId="287EFE34" w14:textId="77777777" w:rsidR="00413294" w:rsidRPr="001A4CED" w:rsidRDefault="00413294" w:rsidP="008775F3">
      <w:pPr>
        <w:pStyle w:val="2"/>
        <w:ind w:firstLine="643"/>
        <w:rPr>
          <w:highlight w:val="red"/>
        </w:rPr>
      </w:pPr>
      <w:bookmarkStart w:id="54" w:name="_Toc355925144"/>
      <w:r w:rsidRPr="001A4CED">
        <w:rPr>
          <w:rFonts w:hint="eastAsia"/>
          <w:highlight w:val="red"/>
        </w:rPr>
        <w:t>数据库逻辑设计</w:t>
      </w:r>
      <w:bookmarkEnd w:id="54"/>
    </w:p>
    <w:p w14:paraId="2AEAC7BD"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逻辑设计：本设计的进销存系统数据库的逻辑结构，只是与本系统涉及的华生化工</w:t>
      </w:r>
      <w:r w:rsidR="00D14969" w:rsidRPr="00D67AFE">
        <w:rPr>
          <w:rFonts w:ascii="华文新魏" w:eastAsia="华文新魏" w:hint="eastAsia"/>
        </w:rPr>
        <w:t>贸易</w:t>
      </w:r>
      <w:r w:rsidRPr="00D67AFE">
        <w:rPr>
          <w:rFonts w:ascii="华文新魏" w:eastAsia="华文新魏" w:hint="eastAsia"/>
        </w:rPr>
        <w:t>的业务逻辑设计有关，与具体的数据库管理系统并没有太多关系。</w:t>
      </w:r>
    </w:p>
    <w:p w14:paraId="0BFD7601"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如下主要列出的是在本系统中用到的一些比较重要的模块中的表</w:t>
      </w:r>
      <w:r w:rsidR="00D14969" w:rsidRPr="00D67AFE">
        <w:rPr>
          <w:rFonts w:ascii="华文新魏" w:eastAsia="华文新魏" w:hint="eastAsia"/>
        </w:rPr>
        <w:t>的设计</w:t>
      </w:r>
      <w:r w:rsidRPr="00D67AFE">
        <w:rPr>
          <w:rFonts w:ascii="华文新魏" w:eastAsia="华文新魏" w:hint="eastAsia"/>
        </w:rPr>
        <w:t>。</w:t>
      </w:r>
    </w:p>
    <w:p w14:paraId="15A4BDC3"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1.供货商表（包括类型、名称、简称、地址、邮政编码、电话、传真、邮件、联系人、联系人电话、开户银行、银行账号、类型）</w:t>
      </w:r>
    </w:p>
    <w:p w14:paraId="6C109A8F"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2.商品信息表（包括名称、简称、产地、实际库存量、合同库存量、规格、包装、批号、批准文号、备注）</w:t>
      </w:r>
    </w:p>
    <w:p w14:paraId="54064D0B" w14:textId="5FCF286E"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3.订购合同表（包括订购合同编号、供货商id、合同状态、结算方式、签约日期、仓库管理费、运费、商品总金额、合同总金额、预付日期。</w:t>
      </w:r>
      <w:r w:rsidR="002C66D3" w:rsidRPr="00AB4226">
        <w:rPr>
          <w:rFonts w:hint="eastAsia"/>
          <w:b/>
          <w:color w:val="FF0000"/>
          <w:sz w:val="36"/>
        </w:rPr>
        <w:t>[</w:t>
      </w:r>
      <w:r w:rsidR="002C66D3" w:rsidRPr="00AB4226">
        <w:rPr>
          <w:rFonts w:hint="eastAsia"/>
          <w:b/>
          <w:color w:val="FF0000"/>
          <w:sz w:val="36"/>
        </w:rPr>
        <w:t>参考文献</w:t>
      </w:r>
      <w:r w:rsidR="002C66D3" w:rsidRPr="00AB4226">
        <w:rPr>
          <w:rFonts w:hint="eastAsia"/>
          <w:b/>
          <w:color w:val="FF0000"/>
          <w:sz w:val="36"/>
        </w:rPr>
        <w:t>]</w:t>
      </w:r>
      <w:r w:rsidR="00B82263">
        <w:rPr>
          <w:rStyle w:val="af8"/>
          <w:b/>
          <w:color w:val="FF0000"/>
          <w:sz w:val="36"/>
        </w:rPr>
        <w:endnoteReference w:id="6"/>
      </w:r>
      <w:r w:rsidRPr="00D67AFE">
        <w:rPr>
          <w:rFonts w:ascii="华文新魏" w:eastAsia="华文新魏" w:hint="eastAsia"/>
        </w:rPr>
        <w:t>实付日期、入库日期、备注、仓储税、运费税、商品税）</w:t>
      </w:r>
    </w:p>
    <w:p w14:paraId="10C68AD2"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4.销售合同表（包括销售合同编号、订购合同编号、供货商id、合同状态、结算方式、签约日期、预收日期、实收日期、出库日期、合同总金额、商品总金额、商品税、仓库管理费、仓储税、运费、运费税、备注）</w:t>
      </w:r>
    </w:p>
    <w:p w14:paraId="2BC85C61"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5.资金来源表（包括标题、资金来源、总金额、借贷银行、利率、划入时间、到期时间、备注）</w:t>
      </w:r>
    </w:p>
    <w:p w14:paraId="408CB0A8" w14:textId="77777777" w:rsidR="00413294" w:rsidRPr="001A4CED" w:rsidRDefault="00413294" w:rsidP="008775F3">
      <w:pPr>
        <w:pStyle w:val="2"/>
        <w:ind w:firstLine="643"/>
        <w:rPr>
          <w:highlight w:val="red"/>
        </w:rPr>
      </w:pPr>
      <w:bookmarkStart w:id="55" w:name="_Toc355925145"/>
      <w:r w:rsidRPr="001A4CED">
        <w:rPr>
          <w:rFonts w:hint="eastAsia"/>
          <w:highlight w:val="red"/>
        </w:rPr>
        <w:lastRenderedPageBreak/>
        <w:t>数据库的物理设计</w:t>
      </w:r>
      <w:bookmarkEnd w:id="55"/>
    </w:p>
    <w:p w14:paraId="7061F871"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商品信息表</w:t>
      </w:r>
    </w:p>
    <w:p w14:paraId="7984F7F7" w14:textId="77777777" w:rsidR="00413294" w:rsidRPr="00A43E0B" w:rsidRDefault="00413294" w:rsidP="00A43E0B">
      <w:pPr>
        <w:ind w:firstLine="480"/>
      </w:pPr>
    </w:p>
    <w:p w14:paraId="75174D55" w14:textId="0F4C00DB" w:rsidR="002A318D" w:rsidRDefault="002A318D" w:rsidP="002A318D">
      <w:pPr>
        <w:pStyle w:val="af4"/>
        <w:keepNext/>
      </w:pPr>
      <w:bookmarkStart w:id="56" w:name="_Toc1018546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bookmarkEnd w:id="56"/>
      <w:r>
        <w:fldChar w:fldCharType="end"/>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0"/>
        <w:gridCol w:w="3001"/>
        <w:gridCol w:w="3001"/>
      </w:tblGrid>
      <w:tr w:rsidR="00413294" w:rsidRPr="00A43E0B" w14:paraId="25E45C75" w14:textId="77777777" w:rsidTr="002A318D">
        <w:trPr>
          <w:jc w:val="center"/>
        </w:trPr>
        <w:tc>
          <w:tcPr>
            <w:tcW w:w="3000" w:type="dxa"/>
          </w:tcPr>
          <w:p w14:paraId="7D29B4BD" w14:textId="77777777" w:rsidR="00413294" w:rsidRPr="00A43E0B" w:rsidRDefault="00413294" w:rsidP="00A43E0B">
            <w:pPr>
              <w:ind w:firstLine="480"/>
            </w:pPr>
            <w:r w:rsidRPr="00A43E0B">
              <w:rPr>
                <w:rFonts w:hint="eastAsia"/>
              </w:rPr>
              <w:t>列名</w:t>
            </w:r>
          </w:p>
        </w:tc>
        <w:tc>
          <w:tcPr>
            <w:tcW w:w="3001" w:type="dxa"/>
          </w:tcPr>
          <w:p w14:paraId="4407BA29" w14:textId="77777777" w:rsidR="00413294" w:rsidRPr="00A43E0B" w:rsidRDefault="00413294" w:rsidP="00A43E0B">
            <w:pPr>
              <w:ind w:firstLine="480"/>
            </w:pPr>
            <w:r w:rsidRPr="00A43E0B">
              <w:rPr>
                <w:rFonts w:hint="eastAsia"/>
              </w:rPr>
              <w:t>数据类型</w:t>
            </w:r>
          </w:p>
        </w:tc>
        <w:tc>
          <w:tcPr>
            <w:tcW w:w="3001" w:type="dxa"/>
          </w:tcPr>
          <w:p w14:paraId="777D8857" w14:textId="77777777" w:rsidR="00413294" w:rsidRPr="00A43E0B" w:rsidRDefault="00413294" w:rsidP="00A43E0B">
            <w:pPr>
              <w:ind w:firstLine="480"/>
            </w:pPr>
            <w:r w:rsidRPr="00A43E0B">
              <w:rPr>
                <w:rFonts w:hint="eastAsia"/>
              </w:rPr>
              <w:t>允许为空</w:t>
            </w:r>
          </w:p>
        </w:tc>
      </w:tr>
      <w:tr w:rsidR="00413294" w:rsidRPr="00A43E0B" w14:paraId="28885E03" w14:textId="77777777" w:rsidTr="002A318D">
        <w:trPr>
          <w:jc w:val="center"/>
        </w:trPr>
        <w:tc>
          <w:tcPr>
            <w:tcW w:w="3000" w:type="dxa"/>
          </w:tcPr>
          <w:p w14:paraId="44BBA8E1" w14:textId="77777777" w:rsidR="00413294" w:rsidRPr="00A43E0B" w:rsidRDefault="00413294" w:rsidP="00A43E0B">
            <w:pPr>
              <w:ind w:firstLine="480"/>
            </w:pPr>
            <w:r w:rsidRPr="00A43E0B">
              <w:rPr>
                <w:rFonts w:hint="eastAsia"/>
              </w:rPr>
              <w:t>id</w:t>
            </w:r>
          </w:p>
        </w:tc>
        <w:tc>
          <w:tcPr>
            <w:tcW w:w="3001" w:type="dxa"/>
          </w:tcPr>
          <w:p w14:paraId="6E4A984D" w14:textId="77777777" w:rsidR="00413294" w:rsidRPr="00A43E0B" w:rsidRDefault="00413294" w:rsidP="00A43E0B">
            <w:pPr>
              <w:ind w:firstLine="480"/>
            </w:pPr>
            <w:r w:rsidRPr="00A43E0B">
              <w:rPr>
                <w:rFonts w:hint="eastAsia"/>
              </w:rPr>
              <w:t>int</w:t>
            </w:r>
          </w:p>
        </w:tc>
        <w:tc>
          <w:tcPr>
            <w:tcW w:w="3001" w:type="dxa"/>
          </w:tcPr>
          <w:p w14:paraId="3EC1B6A3" w14:textId="77777777" w:rsidR="00413294" w:rsidRPr="00A43E0B" w:rsidRDefault="00413294" w:rsidP="00A43E0B">
            <w:pPr>
              <w:ind w:firstLine="480"/>
            </w:pPr>
            <w:r w:rsidRPr="00A43E0B">
              <w:rPr>
                <w:rFonts w:hint="eastAsia"/>
              </w:rPr>
              <w:t>否</w:t>
            </w:r>
          </w:p>
        </w:tc>
      </w:tr>
      <w:tr w:rsidR="00413294" w:rsidRPr="00A43E0B" w14:paraId="22085C72" w14:textId="77777777" w:rsidTr="002A318D">
        <w:trPr>
          <w:jc w:val="center"/>
        </w:trPr>
        <w:tc>
          <w:tcPr>
            <w:tcW w:w="3000" w:type="dxa"/>
          </w:tcPr>
          <w:p w14:paraId="128B67EB" w14:textId="77777777" w:rsidR="00413294" w:rsidRPr="00A43E0B" w:rsidRDefault="00413294" w:rsidP="00A43E0B">
            <w:pPr>
              <w:ind w:firstLine="480"/>
            </w:pPr>
            <w:r w:rsidRPr="00A43E0B">
              <w:rPr>
                <w:rFonts w:hint="eastAsia"/>
              </w:rPr>
              <w:t>名称</w:t>
            </w:r>
          </w:p>
        </w:tc>
        <w:tc>
          <w:tcPr>
            <w:tcW w:w="3001" w:type="dxa"/>
          </w:tcPr>
          <w:p w14:paraId="091E5926"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6C4EB1D0" w14:textId="77777777" w:rsidR="00413294" w:rsidRPr="00A43E0B" w:rsidRDefault="00413294" w:rsidP="00A43E0B">
            <w:pPr>
              <w:ind w:firstLine="480"/>
            </w:pPr>
            <w:r w:rsidRPr="00A43E0B">
              <w:rPr>
                <w:rFonts w:hint="eastAsia"/>
              </w:rPr>
              <w:t>是</w:t>
            </w:r>
          </w:p>
        </w:tc>
      </w:tr>
      <w:tr w:rsidR="00413294" w:rsidRPr="00A43E0B" w14:paraId="6624116F" w14:textId="77777777" w:rsidTr="002A318D">
        <w:trPr>
          <w:jc w:val="center"/>
        </w:trPr>
        <w:tc>
          <w:tcPr>
            <w:tcW w:w="3000" w:type="dxa"/>
          </w:tcPr>
          <w:p w14:paraId="35CF39D6" w14:textId="77777777" w:rsidR="00413294" w:rsidRPr="00A43E0B" w:rsidRDefault="00413294" w:rsidP="00A43E0B">
            <w:pPr>
              <w:ind w:firstLine="480"/>
            </w:pPr>
            <w:r w:rsidRPr="00A43E0B">
              <w:rPr>
                <w:rFonts w:hint="eastAsia"/>
              </w:rPr>
              <w:t>简称</w:t>
            </w:r>
          </w:p>
        </w:tc>
        <w:tc>
          <w:tcPr>
            <w:tcW w:w="3001" w:type="dxa"/>
          </w:tcPr>
          <w:p w14:paraId="69EA97F6"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67D4B4AC" w14:textId="77777777" w:rsidR="00413294" w:rsidRPr="00A43E0B" w:rsidRDefault="00413294" w:rsidP="00A43E0B">
            <w:pPr>
              <w:ind w:firstLine="480"/>
            </w:pPr>
            <w:r w:rsidRPr="00A43E0B">
              <w:rPr>
                <w:rFonts w:hint="eastAsia"/>
              </w:rPr>
              <w:t>是</w:t>
            </w:r>
          </w:p>
        </w:tc>
      </w:tr>
      <w:tr w:rsidR="00413294" w:rsidRPr="00A43E0B" w14:paraId="054C750A" w14:textId="77777777" w:rsidTr="002A318D">
        <w:trPr>
          <w:jc w:val="center"/>
        </w:trPr>
        <w:tc>
          <w:tcPr>
            <w:tcW w:w="3000" w:type="dxa"/>
          </w:tcPr>
          <w:p w14:paraId="10BDBF32" w14:textId="77777777" w:rsidR="00413294" w:rsidRPr="00A43E0B" w:rsidRDefault="00413294" w:rsidP="00A43E0B">
            <w:pPr>
              <w:ind w:firstLine="480"/>
            </w:pPr>
            <w:r w:rsidRPr="00A43E0B">
              <w:rPr>
                <w:rFonts w:hint="eastAsia"/>
              </w:rPr>
              <w:t>地址</w:t>
            </w:r>
          </w:p>
        </w:tc>
        <w:tc>
          <w:tcPr>
            <w:tcW w:w="3001" w:type="dxa"/>
          </w:tcPr>
          <w:p w14:paraId="5A5C9BE8"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2DD5FCB5" w14:textId="77777777" w:rsidR="00413294" w:rsidRPr="00A43E0B" w:rsidRDefault="00413294" w:rsidP="00A43E0B">
            <w:pPr>
              <w:ind w:firstLine="480"/>
            </w:pPr>
            <w:r w:rsidRPr="00A43E0B">
              <w:rPr>
                <w:rFonts w:hint="eastAsia"/>
              </w:rPr>
              <w:t>是</w:t>
            </w:r>
          </w:p>
        </w:tc>
      </w:tr>
      <w:tr w:rsidR="00413294" w:rsidRPr="00A43E0B" w14:paraId="43B39B52" w14:textId="77777777" w:rsidTr="002A318D">
        <w:trPr>
          <w:jc w:val="center"/>
        </w:trPr>
        <w:tc>
          <w:tcPr>
            <w:tcW w:w="3000" w:type="dxa"/>
          </w:tcPr>
          <w:p w14:paraId="6132A678" w14:textId="77777777" w:rsidR="00413294" w:rsidRPr="00A43E0B" w:rsidRDefault="00413294" w:rsidP="00A43E0B">
            <w:pPr>
              <w:ind w:firstLine="480"/>
            </w:pPr>
            <w:r w:rsidRPr="00A43E0B">
              <w:rPr>
                <w:rFonts w:hint="eastAsia"/>
              </w:rPr>
              <w:t>邮政编码</w:t>
            </w:r>
          </w:p>
        </w:tc>
        <w:tc>
          <w:tcPr>
            <w:tcW w:w="3001" w:type="dxa"/>
          </w:tcPr>
          <w:p w14:paraId="6F293F61"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1C715AC3" w14:textId="77777777" w:rsidR="00413294" w:rsidRPr="00A43E0B" w:rsidRDefault="00413294" w:rsidP="00A43E0B">
            <w:pPr>
              <w:ind w:firstLine="480"/>
            </w:pPr>
            <w:r w:rsidRPr="00A43E0B">
              <w:rPr>
                <w:rFonts w:hint="eastAsia"/>
              </w:rPr>
              <w:t>是</w:t>
            </w:r>
          </w:p>
        </w:tc>
      </w:tr>
      <w:tr w:rsidR="00413294" w:rsidRPr="00A43E0B" w14:paraId="2C297F12" w14:textId="77777777" w:rsidTr="002A318D">
        <w:trPr>
          <w:jc w:val="center"/>
        </w:trPr>
        <w:tc>
          <w:tcPr>
            <w:tcW w:w="3000" w:type="dxa"/>
          </w:tcPr>
          <w:p w14:paraId="5C5A6045" w14:textId="77777777" w:rsidR="00413294" w:rsidRPr="00A43E0B" w:rsidRDefault="00413294" w:rsidP="00A43E0B">
            <w:pPr>
              <w:ind w:firstLine="480"/>
            </w:pPr>
            <w:r w:rsidRPr="00A43E0B">
              <w:rPr>
                <w:rFonts w:hint="eastAsia"/>
              </w:rPr>
              <w:t>电话</w:t>
            </w:r>
          </w:p>
        </w:tc>
        <w:tc>
          <w:tcPr>
            <w:tcW w:w="3001" w:type="dxa"/>
          </w:tcPr>
          <w:p w14:paraId="122C1BD9"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41351312" w14:textId="77777777" w:rsidR="00413294" w:rsidRPr="00A43E0B" w:rsidRDefault="00413294" w:rsidP="00A43E0B">
            <w:pPr>
              <w:ind w:firstLine="480"/>
            </w:pPr>
            <w:r w:rsidRPr="00A43E0B">
              <w:rPr>
                <w:rFonts w:hint="eastAsia"/>
              </w:rPr>
              <w:t>是</w:t>
            </w:r>
          </w:p>
        </w:tc>
      </w:tr>
      <w:tr w:rsidR="00413294" w:rsidRPr="00A43E0B" w14:paraId="1A3AC575" w14:textId="77777777" w:rsidTr="002A318D">
        <w:trPr>
          <w:jc w:val="center"/>
        </w:trPr>
        <w:tc>
          <w:tcPr>
            <w:tcW w:w="3000" w:type="dxa"/>
          </w:tcPr>
          <w:p w14:paraId="4EFC8DBC" w14:textId="77777777" w:rsidR="00413294" w:rsidRPr="00A43E0B" w:rsidRDefault="00413294" w:rsidP="00A43E0B">
            <w:pPr>
              <w:ind w:firstLine="480"/>
            </w:pPr>
            <w:r w:rsidRPr="00A43E0B">
              <w:rPr>
                <w:rFonts w:hint="eastAsia"/>
              </w:rPr>
              <w:t>传真</w:t>
            </w:r>
          </w:p>
        </w:tc>
        <w:tc>
          <w:tcPr>
            <w:tcW w:w="3001" w:type="dxa"/>
          </w:tcPr>
          <w:p w14:paraId="49D647FA"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3C942420" w14:textId="77777777" w:rsidR="00413294" w:rsidRPr="00A43E0B" w:rsidRDefault="00413294" w:rsidP="00A43E0B">
            <w:pPr>
              <w:ind w:firstLine="480"/>
            </w:pPr>
            <w:r w:rsidRPr="00A43E0B">
              <w:rPr>
                <w:rFonts w:hint="eastAsia"/>
              </w:rPr>
              <w:t>是</w:t>
            </w:r>
          </w:p>
        </w:tc>
      </w:tr>
      <w:tr w:rsidR="00413294" w:rsidRPr="00A43E0B" w14:paraId="61CB34E3" w14:textId="77777777" w:rsidTr="002A318D">
        <w:trPr>
          <w:jc w:val="center"/>
        </w:trPr>
        <w:tc>
          <w:tcPr>
            <w:tcW w:w="3000" w:type="dxa"/>
          </w:tcPr>
          <w:p w14:paraId="5BB5C735" w14:textId="77777777" w:rsidR="00413294" w:rsidRPr="00A43E0B" w:rsidRDefault="00413294" w:rsidP="00A43E0B">
            <w:pPr>
              <w:ind w:firstLine="480"/>
            </w:pPr>
            <w:r w:rsidRPr="00A43E0B">
              <w:rPr>
                <w:rFonts w:hint="eastAsia"/>
              </w:rPr>
              <w:t>邮件</w:t>
            </w:r>
          </w:p>
        </w:tc>
        <w:tc>
          <w:tcPr>
            <w:tcW w:w="3001" w:type="dxa"/>
          </w:tcPr>
          <w:p w14:paraId="67A834D0"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3AFEF35E" w14:textId="77777777" w:rsidR="00413294" w:rsidRPr="00A43E0B" w:rsidRDefault="00413294" w:rsidP="00A43E0B">
            <w:pPr>
              <w:ind w:firstLine="480"/>
            </w:pPr>
            <w:r w:rsidRPr="00A43E0B">
              <w:rPr>
                <w:rFonts w:hint="eastAsia"/>
              </w:rPr>
              <w:t>是</w:t>
            </w:r>
          </w:p>
        </w:tc>
      </w:tr>
      <w:tr w:rsidR="00413294" w:rsidRPr="00A43E0B" w14:paraId="16E46FEB" w14:textId="77777777" w:rsidTr="002A318D">
        <w:trPr>
          <w:jc w:val="center"/>
        </w:trPr>
        <w:tc>
          <w:tcPr>
            <w:tcW w:w="3000" w:type="dxa"/>
          </w:tcPr>
          <w:p w14:paraId="4BB8DD34" w14:textId="77777777" w:rsidR="00413294" w:rsidRPr="00A43E0B" w:rsidRDefault="00413294" w:rsidP="00A43E0B">
            <w:pPr>
              <w:ind w:firstLine="480"/>
            </w:pPr>
            <w:r w:rsidRPr="00A43E0B">
              <w:rPr>
                <w:rFonts w:hint="eastAsia"/>
              </w:rPr>
              <w:t>联系人</w:t>
            </w:r>
          </w:p>
        </w:tc>
        <w:tc>
          <w:tcPr>
            <w:tcW w:w="3001" w:type="dxa"/>
          </w:tcPr>
          <w:p w14:paraId="0E0AED95"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544930DD" w14:textId="77777777" w:rsidR="00413294" w:rsidRPr="00A43E0B" w:rsidRDefault="00413294" w:rsidP="00A43E0B">
            <w:pPr>
              <w:ind w:firstLine="480"/>
            </w:pPr>
            <w:r w:rsidRPr="00A43E0B">
              <w:rPr>
                <w:rFonts w:hint="eastAsia"/>
              </w:rPr>
              <w:t>是</w:t>
            </w:r>
          </w:p>
        </w:tc>
      </w:tr>
      <w:tr w:rsidR="00413294" w:rsidRPr="00A43E0B" w14:paraId="7C09AF32" w14:textId="77777777" w:rsidTr="002A318D">
        <w:trPr>
          <w:jc w:val="center"/>
        </w:trPr>
        <w:tc>
          <w:tcPr>
            <w:tcW w:w="3000" w:type="dxa"/>
          </w:tcPr>
          <w:p w14:paraId="54A657D9" w14:textId="77777777" w:rsidR="00413294" w:rsidRPr="00A43E0B" w:rsidRDefault="00413294" w:rsidP="00A43E0B">
            <w:pPr>
              <w:ind w:firstLine="480"/>
            </w:pPr>
            <w:r w:rsidRPr="00A43E0B">
              <w:rPr>
                <w:rFonts w:hint="eastAsia"/>
              </w:rPr>
              <w:t>联系人电话</w:t>
            </w:r>
          </w:p>
        </w:tc>
        <w:tc>
          <w:tcPr>
            <w:tcW w:w="3001" w:type="dxa"/>
          </w:tcPr>
          <w:p w14:paraId="0C84F2A2"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635CD950" w14:textId="77777777" w:rsidR="00413294" w:rsidRPr="00A43E0B" w:rsidRDefault="00413294" w:rsidP="00A43E0B">
            <w:pPr>
              <w:ind w:firstLine="480"/>
            </w:pPr>
            <w:r w:rsidRPr="00A43E0B">
              <w:rPr>
                <w:rFonts w:hint="eastAsia"/>
              </w:rPr>
              <w:t>是</w:t>
            </w:r>
          </w:p>
        </w:tc>
      </w:tr>
      <w:tr w:rsidR="00413294" w:rsidRPr="00A43E0B" w14:paraId="60F56F4E" w14:textId="77777777" w:rsidTr="002A318D">
        <w:trPr>
          <w:jc w:val="center"/>
        </w:trPr>
        <w:tc>
          <w:tcPr>
            <w:tcW w:w="3000" w:type="dxa"/>
          </w:tcPr>
          <w:p w14:paraId="1A9308E7" w14:textId="77777777" w:rsidR="00413294" w:rsidRPr="00A43E0B" w:rsidRDefault="00413294" w:rsidP="00A43E0B">
            <w:pPr>
              <w:ind w:firstLine="480"/>
            </w:pPr>
            <w:r w:rsidRPr="00A43E0B">
              <w:rPr>
                <w:rFonts w:hint="eastAsia"/>
              </w:rPr>
              <w:t>开户银行</w:t>
            </w:r>
          </w:p>
        </w:tc>
        <w:tc>
          <w:tcPr>
            <w:tcW w:w="3001" w:type="dxa"/>
          </w:tcPr>
          <w:p w14:paraId="15C94396"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653297C6" w14:textId="77777777" w:rsidR="00413294" w:rsidRPr="00A43E0B" w:rsidRDefault="00413294" w:rsidP="00A43E0B">
            <w:pPr>
              <w:ind w:firstLine="480"/>
            </w:pPr>
            <w:r w:rsidRPr="00A43E0B">
              <w:rPr>
                <w:rFonts w:hint="eastAsia"/>
              </w:rPr>
              <w:t>是</w:t>
            </w:r>
          </w:p>
        </w:tc>
      </w:tr>
      <w:tr w:rsidR="00413294" w:rsidRPr="00A43E0B" w14:paraId="7B9AC81D" w14:textId="77777777" w:rsidTr="002A318D">
        <w:trPr>
          <w:jc w:val="center"/>
        </w:trPr>
        <w:tc>
          <w:tcPr>
            <w:tcW w:w="3000" w:type="dxa"/>
          </w:tcPr>
          <w:p w14:paraId="42BBDE26" w14:textId="77777777" w:rsidR="00413294" w:rsidRPr="00A43E0B" w:rsidRDefault="00413294" w:rsidP="00A43E0B">
            <w:pPr>
              <w:ind w:firstLine="480"/>
            </w:pPr>
            <w:r w:rsidRPr="00A43E0B">
              <w:rPr>
                <w:rFonts w:hint="eastAsia"/>
              </w:rPr>
              <w:t>银行账号</w:t>
            </w:r>
          </w:p>
        </w:tc>
        <w:tc>
          <w:tcPr>
            <w:tcW w:w="3001" w:type="dxa"/>
          </w:tcPr>
          <w:p w14:paraId="3C463757"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6CC5CEC8" w14:textId="77777777" w:rsidR="00413294" w:rsidRPr="00A43E0B" w:rsidRDefault="00413294" w:rsidP="00A43E0B">
            <w:pPr>
              <w:ind w:firstLine="480"/>
            </w:pPr>
            <w:r w:rsidRPr="00A43E0B">
              <w:rPr>
                <w:rFonts w:hint="eastAsia"/>
              </w:rPr>
              <w:t>是</w:t>
            </w:r>
          </w:p>
        </w:tc>
      </w:tr>
      <w:tr w:rsidR="00413294" w:rsidRPr="00A43E0B" w14:paraId="597B970F" w14:textId="77777777" w:rsidTr="002A318D">
        <w:trPr>
          <w:jc w:val="center"/>
        </w:trPr>
        <w:tc>
          <w:tcPr>
            <w:tcW w:w="3000" w:type="dxa"/>
          </w:tcPr>
          <w:p w14:paraId="7BFBEB4E" w14:textId="77777777" w:rsidR="00413294" w:rsidRPr="00A43E0B" w:rsidRDefault="00413294" w:rsidP="00A43E0B">
            <w:pPr>
              <w:ind w:firstLine="480"/>
            </w:pPr>
            <w:r w:rsidRPr="00A43E0B">
              <w:rPr>
                <w:rFonts w:hint="eastAsia"/>
              </w:rPr>
              <w:t>类型</w:t>
            </w:r>
          </w:p>
        </w:tc>
        <w:tc>
          <w:tcPr>
            <w:tcW w:w="3001" w:type="dxa"/>
          </w:tcPr>
          <w:p w14:paraId="0A7F0966" w14:textId="77777777" w:rsidR="00413294" w:rsidRPr="00A43E0B" w:rsidRDefault="00413294" w:rsidP="00A43E0B">
            <w:pPr>
              <w:ind w:firstLine="480"/>
            </w:pPr>
            <w:r w:rsidRPr="00A43E0B">
              <w:rPr>
                <w:rFonts w:hint="eastAsia"/>
              </w:rPr>
              <w:t>int</w:t>
            </w:r>
          </w:p>
        </w:tc>
        <w:tc>
          <w:tcPr>
            <w:tcW w:w="3001" w:type="dxa"/>
          </w:tcPr>
          <w:p w14:paraId="46983D7C" w14:textId="77777777" w:rsidR="00413294" w:rsidRPr="00A43E0B" w:rsidRDefault="00413294" w:rsidP="00A43E0B">
            <w:pPr>
              <w:ind w:firstLine="480"/>
            </w:pPr>
            <w:r w:rsidRPr="00A43E0B">
              <w:rPr>
                <w:rFonts w:hint="eastAsia"/>
              </w:rPr>
              <w:t>是</w:t>
            </w:r>
          </w:p>
        </w:tc>
      </w:tr>
    </w:tbl>
    <w:p w14:paraId="755F128E" w14:textId="77777777" w:rsidR="00413294" w:rsidRPr="00D67AFE" w:rsidRDefault="00413294" w:rsidP="00CF0487">
      <w:pPr>
        <w:spacing w:line="300" w:lineRule="exact"/>
        <w:ind w:firstLine="480"/>
        <w:jc w:val="left"/>
        <w:rPr>
          <w:rFonts w:ascii="华文新魏" w:eastAsia="华文新魏"/>
        </w:rPr>
      </w:pPr>
    </w:p>
    <w:p w14:paraId="5B57D84E"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 xml:space="preserve"> 供货商表</w:t>
      </w:r>
    </w:p>
    <w:p w14:paraId="541218F4" w14:textId="77777777" w:rsidR="00413294" w:rsidRPr="00D67AFE" w:rsidRDefault="00413294" w:rsidP="00CF0487">
      <w:pPr>
        <w:spacing w:line="300" w:lineRule="exact"/>
        <w:ind w:firstLine="480"/>
        <w:jc w:val="left"/>
        <w:rPr>
          <w:rFonts w:ascii="华文新魏" w:eastAsia="华文新魏"/>
        </w:rPr>
      </w:pPr>
    </w:p>
    <w:p w14:paraId="596C8127" w14:textId="2A95E55D" w:rsidR="002A318D" w:rsidRDefault="002A318D" w:rsidP="002A318D">
      <w:pPr>
        <w:pStyle w:val="af4"/>
        <w:keepNext/>
      </w:pPr>
      <w:bookmarkStart w:id="57" w:name="_Toc10185464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bookmarkEnd w:id="57"/>
      <w:r>
        <w:fldChar w:fldCharType="end"/>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0"/>
        <w:gridCol w:w="3001"/>
        <w:gridCol w:w="3001"/>
      </w:tblGrid>
      <w:tr w:rsidR="00413294" w:rsidRPr="00A43E0B" w14:paraId="7507F09C" w14:textId="77777777" w:rsidTr="002A318D">
        <w:tc>
          <w:tcPr>
            <w:tcW w:w="3000" w:type="dxa"/>
          </w:tcPr>
          <w:p w14:paraId="555422B4" w14:textId="77777777" w:rsidR="00413294" w:rsidRPr="00A43E0B" w:rsidRDefault="00413294" w:rsidP="00A43E0B">
            <w:pPr>
              <w:ind w:firstLine="480"/>
            </w:pPr>
            <w:r w:rsidRPr="00A43E0B">
              <w:rPr>
                <w:rFonts w:hint="eastAsia"/>
              </w:rPr>
              <w:t>列名</w:t>
            </w:r>
          </w:p>
        </w:tc>
        <w:tc>
          <w:tcPr>
            <w:tcW w:w="3001" w:type="dxa"/>
          </w:tcPr>
          <w:p w14:paraId="17C439F8" w14:textId="77777777" w:rsidR="00413294" w:rsidRPr="00A43E0B" w:rsidRDefault="00413294" w:rsidP="00A43E0B">
            <w:pPr>
              <w:ind w:firstLine="480"/>
            </w:pPr>
            <w:r w:rsidRPr="00A43E0B">
              <w:rPr>
                <w:rFonts w:hint="eastAsia"/>
              </w:rPr>
              <w:t>数据类型</w:t>
            </w:r>
          </w:p>
        </w:tc>
        <w:tc>
          <w:tcPr>
            <w:tcW w:w="3001" w:type="dxa"/>
          </w:tcPr>
          <w:p w14:paraId="5DF0AC1E" w14:textId="77777777" w:rsidR="00413294" w:rsidRPr="00A43E0B" w:rsidRDefault="00413294" w:rsidP="00A43E0B">
            <w:pPr>
              <w:ind w:firstLine="480"/>
            </w:pPr>
            <w:r w:rsidRPr="00A43E0B">
              <w:rPr>
                <w:rFonts w:hint="eastAsia"/>
              </w:rPr>
              <w:t>允许为空</w:t>
            </w:r>
          </w:p>
        </w:tc>
      </w:tr>
      <w:tr w:rsidR="00413294" w:rsidRPr="00A43E0B" w14:paraId="7EB6D10B" w14:textId="77777777" w:rsidTr="002A318D">
        <w:tc>
          <w:tcPr>
            <w:tcW w:w="3000" w:type="dxa"/>
          </w:tcPr>
          <w:p w14:paraId="4CA67839" w14:textId="77777777" w:rsidR="00413294" w:rsidRPr="00A43E0B" w:rsidRDefault="00413294" w:rsidP="00A43E0B">
            <w:pPr>
              <w:ind w:firstLine="480"/>
            </w:pPr>
            <w:r w:rsidRPr="00A43E0B">
              <w:rPr>
                <w:rFonts w:hint="eastAsia"/>
              </w:rPr>
              <w:t>id</w:t>
            </w:r>
          </w:p>
        </w:tc>
        <w:tc>
          <w:tcPr>
            <w:tcW w:w="3001" w:type="dxa"/>
          </w:tcPr>
          <w:p w14:paraId="295EFDBF" w14:textId="77777777" w:rsidR="00413294" w:rsidRPr="00A43E0B" w:rsidRDefault="00413294" w:rsidP="00A43E0B">
            <w:pPr>
              <w:ind w:firstLine="480"/>
            </w:pPr>
            <w:r w:rsidRPr="00A43E0B">
              <w:rPr>
                <w:rFonts w:hint="eastAsia"/>
              </w:rPr>
              <w:t>int</w:t>
            </w:r>
          </w:p>
        </w:tc>
        <w:tc>
          <w:tcPr>
            <w:tcW w:w="3001" w:type="dxa"/>
          </w:tcPr>
          <w:p w14:paraId="3C395676" w14:textId="77777777" w:rsidR="00413294" w:rsidRPr="00A43E0B" w:rsidRDefault="00413294" w:rsidP="00A43E0B">
            <w:pPr>
              <w:ind w:firstLine="480"/>
            </w:pPr>
            <w:r w:rsidRPr="00A43E0B">
              <w:rPr>
                <w:rFonts w:hint="eastAsia"/>
              </w:rPr>
              <w:t>否</w:t>
            </w:r>
          </w:p>
        </w:tc>
      </w:tr>
      <w:tr w:rsidR="00413294" w:rsidRPr="00A43E0B" w14:paraId="59537464" w14:textId="77777777" w:rsidTr="002A318D">
        <w:tc>
          <w:tcPr>
            <w:tcW w:w="3000" w:type="dxa"/>
          </w:tcPr>
          <w:p w14:paraId="467E8D94" w14:textId="77777777" w:rsidR="00413294" w:rsidRPr="00A43E0B" w:rsidRDefault="00413294" w:rsidP="00A43E0B">
            <w:pPr>
              <w:ind w:firstLine="480"/>
            </w:pPr>
            <w:r w:rsidRPr="00A43E0B">
              <w:rPr>
                <w:rFonts w:hint="eastAsia"/>
              </w:rPr>
              <w:t>名称</w:t>
            </w:r>
          </w:p>
        </w:tc>
        <w:tc>
          <w:tcPr>
            <w:tcW w:w="3001" w:type="dxa"/>
          </w:tcPr>
          <w:p w14:paraId="000A46E7"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254EC11E" w14:textId="77777777" w:rsidR="00413294" w:rsidRPr="00A43E0B" w:rsidRDefault="00413294" w:rsidP="00A43E0B">
            <w:pPr>
              <w:ind w:firstLine="480"/>
            </w:pPr>
            <w:r w:rsidRPr="00A43E0B">
              <w:rPr>
                <w:rFonts w:hint="eastAsia"/>
              </w:rPr>
              <w:t>是</w:t>
            </w:r>
          </w:p>
        </w:tc>
      </w:tr>
      <w:tr w:rsidR="00413294" w:rsidRPr="00A43E0B" w14:paraId="50EB3921" w14:textId="77777777" w:rsidTr="002A318D">
        <w:tc>
          <w:tcPr>
            <w:tcW w:w="3000" w:type="dxa"/>
          </w:tcPr>
          <w:p w14:paraId="71A4F54B" w14:textId="77777777" w:rsidR="00413294" w:rsidRPr="00A43E0B" w:rsidRDefault="00413294" w:rsidP="00A43E0B">
            <w:pPr>
              <w:ind w:firstLine="480"/>
            </w:pPr>
            <w:r w:rsidRPr="00A43E0B">
              <w:rPr>
                <w:rFonts w:hint="eastAsia"/>
              </w:rPr>
              <w:t>简称</w:t>
            </w:r>
          </w:p>
        </w:tc>
        <w:tc>
          <w:tcPr>
            <w:tcW w:w="3001" w:type="dxa"/>
          </w:tcPr>
          <w:p w14:paraId="60633DB3"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5A42D4D1" w14:textId="77777777" w:rsidR="00413294" w:rsidRPr="00A43E0B" w:rsidRDefault="00413294" w:rsidP="00A43E0B">
            <w:pPr>
              <w:ind w:firstLine="480"/>
            </w:pPr>
            <w:r w:rsidRPr="00A43E0B">
              <w:rPr>
                <w:rFonts w:hint="eastAsia"/>
              </w:rPr>
              <w:t>是</w:t>
            </w:r>
          </w:p>
        </w:tc>
      </w:tr>
      <w:tr w:rsidR="00413294" w:rsidRPr="00A43E0B" w14:paraId="479D1294" w14:textId="77777777" w:rsidTr="002A318D">
        <w:tc>
          <w:tcPr>
            <w:tcW w:w="3000" w:type="dxa"/>
          </w:tcPr>
          <w:p w14:paraId="6AFB93B5" w14:textId="77777777" w:rsidR="00413294" w:rsidRPr="00A43E0B" w:rsidRDefault="00413294" w:rsidP="00A43E0B">
            <w:pPr>
              <w:ind w:firstLine="480"/>
            </w:pPr>
            <w:r w:rsidRPr="00A43E0B">
              <w:rPr>
                <w:rFonts w:hint="eastAsia"/>
              </w:rPr>
              <w:t>产地</w:t>
            </w:r>
          </w:p>
        </w:tc>
        <w:tc>
          <w:tcPr>
            <w:tcW w:w="3001" w:type="dxa"/>
          </w:tcPr>
          <w:p w14:paraId="505E7619"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52E573EC" w14:textId="77777777" w:rsidR="00413294" w:rsidRPr="00A43E0B" w:rsidRDefault="00413294" w:rsidP="00A43E0B">
            <w:pPr>
              <w:ind w:firstLine="480"/>
            </w:pPr>
            <w:r w:rsidRPr="00A43E0B">
              <w:rPr>
                <w:rFonts w:hint="eastAsia"/>
              </w:rPr>
              <w:t>是</w:t>
            </w:r>
          </w:p>
        </w:tc>
      </w:tr>
      <w:tr w:rsidR="00413294" w:rsidRPr="00A43E0B" w14:paraId="0F8DE93C" w14:textId="77777777" w:rsidTr="002A318D">
        <w:tc>
          <w:tcPr>
            <w:tcW w:w="3000" w:type="dxa"/>
          </w:tcPr>
          <w:p w14:paraId="6FDE9C8B" w14:textId="77777777" w:rsidR="00413294" w:rsidRPr="00A43E0B" w:rsidRDefault="00413294" w:rsidP="00A43E0B">
            <w:pPr>
              <w:ind w:firstLine="480"/>
            </w:pPr>
            <w:r w:rsidRPr="00A43E0B">
              <w:rPr>
                <w:rFonts w:hint="eastAsia"/>
              </w:rPr>
              <w:t>规格</w:t>
            </w:r>
          </w:p>
        </w:tc>
        <w:tc>
          <w:tcPr>
            <w:tcW w:w="3001" w:type="dxa"/>
          </w:tcPr>
          <w:p w14:paraId="4A286619"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0AE1B29D" w14:textId="77777777" w:rsidR="00413294" w:rsidRPr="00A43E0B" w:rsidRDefault="00413294" w:rsidP="00A43E0B">
            <w:pPr>
              <w:ind w:firstLine="480"/>
            </w:pPr>
            <w:r w:rsidRPr="00A43E0B">
              <w:rPr>
                <w:rFonts w:hint="eastAsia"/>
              </w:rPr>
              <w:t>是</w:t>
            </w:r>
          </w:p>
        </w:tc>
      </w:tr>
      <w:tr w:rsidR="00413294" w:rsidRPr="00A43E0B" w14:paraId="259192F8" w14:textId="77777777" w:rsidTr="002A318D">
        <w:tc>
          <w:tcPr>
            <w:tcW w:w="3000" w:type="dxa"/>
          </w:tcPr>
          <w:p w14:paraId="52395F1D" w14:textId="77777777" w:rsidR="00413294" w:rsidRPr="00A43E0B" w:rsidRDefault="00413294" w:rsidP="00A43E0B">
            <w:pPr>
              <w:ind w:firstLine="480"/>
            </w:pPr>
            <w:r w:rsidRPr="00A43E0B">
              <w:rPr>
                <w:rFonts w:hint="eastAsia"/>
              </w:rPr>
              <w:t>包装</w:t>
            </w:r>
          </w:p>
        </w:tc>
        <w:tc>
          <w:tcPr>
            <w:tcW w:w="3001" w:type="dxa"/>
          </w:tcPr>
          <w:p w14:paraId="7E02BDD6"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4A39C6EF" w14:textId="77777777" w:rsidR="00413294" w:rsidRPr="00A43E0B" w:rsidRDefault="00413294" w:rsidP="00A43E0B">
            <w:pPr>
              <w:ind w:firstLine="480"/>
            </w:pPr>
            <w:r w:rsidRPr="00A43E0B">
              <w:rPr>
                <w:rFonts w:hint="eastAsia"/>
              </w:rPr>
              <w:t>是</w:t>
            </w:r>
          </w:p>
        </w:tc>
      </w:tr>
      <w:tr w:rsidR="00413294" w:rsidRPr="00A43E0B" w14:paraId="431E6771" w14:textId="77777777" w:rsidTr="002A318D">
        <w:tc>
          <w:tcPr>
            <w:tcW w:w="3000" w:type="dxa"/>
          </w:tcPr>
          <w:p w14:paraId="5CC00D42" w14:textId="77777777" w:rsidR="00413294" w:rsidRPr="00A43E0B" w:rsidRDefault="00413294" w:rsidP="00A43E0B">
            <w:pPr>
              <w:ind w:firstLine="480"/>
            </w:pPr>
            <w:r w:rsidRPr="00A43E0B">
              <w:rPr>
                <w:rFonts w:hint="eastAsia"/>
              </w:rPr>
              <w:t>批号</w:t>
            </w:r>
          </w:p>
        </w:tc>
        <w:tc>
          <w:tcPr>
            <w:tcW w:w="3001" w:type="dxa"/>
          </w:tcPr>
          <w:p w14:paraId="4EC97CA9"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22C03783" w14:textId="77777777" w:rsidR="00413294" w:rsidRPr="00A43E0B" w:rsidRDefault="00413294" w:rsidP="00A43E0B">
            <w:pPr>
              <w:ind w:firstLine="480"/>
            </w:pPr>
            <w:r w:rsidRPr="00A43E0B">
              <w:rPr>
                <w:rFonts w:hint="eastAsia"/>
              </w:rPr>
              <w:t>是</w:t>
            </w:r>
          </w:p>
        </w:tc>
      </w:tr>
      <w:tr w:rsidR="00413294" w:rsidRPr="00A43E0B" w14:paraId="54F10A2B" w14:textId="77777777" w:rsidTr="002A318D">
        <w:tc>
          <w:tcPr>
            <w:tcW w:w="3000" w:type="dxa"/>
          </w:tcPr>
          <w:p w14:paraId="00734581" w14:textId="77777777" w:rsidR="00413294" w:rsidRPr="00A43E0B" w:rsidRDefault="00413294" w:rsidP="00A43E0B">
            <w:pPr>
              <w:ind w:firstLine="480"/>
            </w:pPr>
            <w:r w:rsidRPr="00A43E0B">
              <w:rPr>
                <w:rFonts w:hint="eastAsia"/>
              </w:rPr>
              <w:t>批准文号</w:t>
            </w:r>
          </w:p>
        </w:tc>
        <w:tc>
          <w:tcPr>
            <w:tcW w:w="3001" w:type="dxa"/>
          </w:tcPr>
          <w:p w14:paraId="613E051B"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2356D333" w14:textId="77777777" w:rsidR="00413294" w:rsidRPr="00A43E0B" w:rsidRDefault="00413294" w:rsidP="00A43E0B">
            <w:pPr>
              <w:ind w:firstLine="480"/>
            </w:pPr>
            <w:r w:rsidRPr="00A43E0B">
              <w:rPr>
                <w:rFonts w:hint="eastAsia"/>
              </w:rPr>
              <w:t>是</w:t>
            </w:r>
          </w:p>
        </w:tc>
      </w:tr>
      <w:tr w:rsidR="00413294" w:rsidRPr="00A43E0B" w14:paraId="43EB3F7F" w14:textId="77777777" w:rsidTr="002A318D">
        <w:tc>
          <w:tcPr>
            <w:tcW w:w="3000" w:type="dxa"/>
          </w:tcPr>
          <w:p w14:paraId="3E1FE7C4" w14:textId="77777777" w:rsidR="00413294" w:rsidRPr="00A43E0B" w:rsidRDefault="00413294" w:rsidP="00A43E0B">
            <w:pPr>
              <w:ind w:firstLine="480"/>
            </w:pPr>
            <w:r w:rsidRPr="00A43E0B">
              <w:rPr>
                <w:rFonts w:hint="eastAsia"/>
              </w:rPr>
              <w:t>实际库存量</w:t>
            </w:r>
          </w:p>
        </w:tc>
        <w:tc>
          <w:tcPr>
            <w:tcW w:w="3001" w:type="dxa"/>
          </w:tcPr>
          <w:p w14:paraId="690B235E" w14:textId="77777777" w:rsidR="00413294" w:rsidRPr="00A43E0B" w:rsidRDefault="00413294" w:rsidP="00A43E0B">
            <w:pPr>
              <w:ind w:firstLine="480"/>
            </w:pPr>
            <w:r w:rsidRPr="00A43E0B">
              <w:rPr>
                <w:rFonts w:hint="eastAsia"/>
              </w:rPr>
              <w:t>int</w:t>
            </w:r>
          </w:p>
        </w:tc>
        <w:tc>
          <w:tcPr>
            <w:tcW w:w="3001" w:type="dxa"/>
          </w:tcPr>
          <w:p w14:paraId="6B58ACD4" w14:textId="77777777" w:rsidR="00413294" w:rsidRPr="00A43E0B" w:rsidRDefault="00413294" w:rsidP="00A43E0B">
            <w:pPr>
              <w:ind w:firstLine="480"/>
            </w:pPr>
            <w:r w:rsidRPr="00A43E0B">
              <w:rPr>
                <w:rFonts w:hint="eastAsia"/>
              </w:rPr>
              <w:t>是</w:t>
            </w:r>
          </w:p>
        </w:tc>
      </w:tr>
      <w:tr w:rsidR="00413294" w:rsidRPr="00A43E0B" w14:paraId="252EBBEE" w14:textId="77777777" w:rsidTr="002A318D">
        <w:tc>
          <w:tcPr>
            <w:tcW w:w="3000" w:type="dxa"/>
          </w:tcPr>
          <w:p w14:paraId="32EFB5FE" w14:textId="77777777" w:rsidR="00413294" w:rsidRPr="00A43E0B" w:rsidRDefault="00413294" w:rsidP="00A43E0B">
            <w:pPr>
              <w:ind w:firstLine="480"/>
            </w:pPr>
            <w:r w:rsidRPr="00A43E0B">
              <w:rPr>
                <w:rFonts w:hint="eastAsia"/>
              </w:rPr>
              <w:t>合同库存量</w:t>
            </w:r>
          </w:p>
        </w:tc>
        <w:tc>
          <w:tcPr>
            <w:tcW w:w="3001" w:type="dxa"/>
          </w:tcPr>
          <w:p w14:paraId="3125965C" w14:textId="77777777" w:rsidR="00413294" w:rsidRPr="00A43E0B" w:rsidRDefault="00413294" w:rsidP="00A43E0B">
            <w:pPr>
              <w:ind w:firstLine="480"/>
            </w:pPr>
            <w:r w:rsidRPr="00A43E0B">
              <w:rPr>
                <w:rFonts w:hint="eastAsia"/>
              </w:rPr>
              <w:t>int</w:t>
            </w:r>
          </w:p>
        </w:tc>
        <w:tc>
          <w:tcPr>
            <w:tcW w:w="3001" w:type="dxa"/>
          </w:tcPr>
          <w:p w14:paraId="0A060D09" w14:textId="77777777" w:rsidR="00413294" w:rsidRPr="00A43E0B" w:rsidRDefault="00413294" w:rsidP="00A43E0B">
            <w:pPr>
              <w:ind w:firstLine="480"/>
            </w:pPr>
            <w:r w:rsidRPr="00A43E0B">
              <w:rPr>
                <w:rFonts w:hint="eastAsia"/>
              </w:rPr>
              <w:t>是</w:t>
            </w:r>
          </w:p>
        </w:tc>
      </w:tr>
      <w:tr w:rsidR="00413294" w:rsidRPr="00A43E0B" w14:paraId="6825634A" w14:textId="77777777" w:rsidTr="002A318D">
        <w:tc>
          <w:tcPr>
            <w:tcW w:w="3000" w:type="dxa"/>
          </w:tcPr>
          <w:p w14:paraId="0CEC7301" w14:textId="77777777" w:rsidR="00413294" w:rsidRPr="00A43E0B" w:rsidRDefault="00413294" w:rsidP="00A43E0B">
            <w:pPr>
              <w:ind w:firstLine="480"/>
            </w:pPr>
            <w:r w:rsidRPr="00A43E0B">
              <w:rPr>
                <w:rFonts w:hint="eastAsia"/>
              </w:rPr>
              <w:t>备注</w:t>
            </w:r>
          </w:p>
        </w:tc>
        <w:tc>
          <w:tcPr>
            <w:tcW w:w="3001" w:type="dxa"/>
          </w:tcPr>
          <w:p w14:paraId="6604A329" w14:textId="77777777" w:rsidR="00413294" w:rsidRPr="00A43E0B" w:rsidRDefault="00413294" w:rsidP="00A43E0B">
            <w:pPr>
              <w:ind w:firstLine="480"/>
            </w:pPr>
            <w:proofErr w:type="spellStart"/>
            <w:r w:rsidRPr="00A43E0B">
              <w:t>nvarchar</w:t>
            </w:r>
            <w:proofErr w:type="spellEnd"/>
            <w:r w:rsidRPr="00A43E0B">
              <w:t>(50)</w:t>
            </w:r>
          </w:p>
        </w:tc>
        <w:tc>
          <w:tcPr>
            <w:tcW w:w="3001" w:type="dxa"/>
          </w:tcPr>
          <w:p w14:paraId="5AF445C4" w14:textId="77777777" w:rsidR="00413294" w:rsidRPr="00A43E0B" w:rsidRDefault="00413294" w:rsidP="00A43E0B">
            <w:pPr>
              <w:ind w:firstLine="480"/>
            </w:pPr>
            <w:r w:rsidRPr="00A43E0B">
              <w:rPr>
                <w:rFonts w:hint="eastAsia"/>
              </w:rPr>
              <w:t>是</w:t>
            </w:r>
          </w:p>
        </w:tc>
      </w:tr>
    </w:tbl>
    <w:p w14:paraId="7D5F0E15" w14:textId="77777777" w:rsidR="00413294" w:rsidRPr="00D67AFE" w:rsidRDefault="00413294" w:rsidP="00CF0487">
      <w:pPr>
        <w:spacing w:line="300" w:lineRule="exact"/>
        <w:ind w:firstLine="480"/>
        <w:jc w:val="left"/>
        <w:rPr>
          <w:rFonts w:ascii="华文新魏" w:eastAsia="华文新魏"/>
        </w:rPr>
      </w:pPr>
    </w:p>
    <w:p w14:paraId="42AC33AA" w14:textId="77777777" w:rsidR="005D112F" w:rsidRPr="00D67AFE" w:rsidRDefault="005D112F" w:rsidP="00CF0487">
      <w:pPr>
        <w:spacing w:line="300" w:lineRule="exact"/>
        <w:ind w:firstLine="480"/>
        <w:jc w:val="left"/>
        <w:rPr>
          <w:rFonts w:ascii="华文新魏" w:eastAsia="华文新魏"/>
        </w:rPr>
      </w:pPr>
    </w:p>
    <w:p w14:paraId="6346DA4C" w14:textId="77777777" w:rsidR="005E655F" w:rsidRPr="001A4CED" w:rsidRDefault="005E655F" w:rsidP="008775F3">
      <w:pPr>
        <w:pStyle w:val="2"/>
        <w:ind w:firstLine="643"/>
        <w:rPr>
          <w:highlight w:val="red"/>
        </w:rPr>
      </w:pPr>
      <w:bookmarkStart w:id="58" w:name="_Toc355925147"/>
      <w:r w:rsidRPr="001A4CED">
        <w:rPr>
          <w:rFonts w:hint="eastAsia"/>
          <w:highlight w:val="red"/>
        </w:rPr>
        <w:t>连接到数据库</w:t>
      </w:r>
      <w:bookmarkEnd w:id="58"/>
    </w:p>
    <w:p w14:paraId="303171C6" w14:textId="77777777" w:rsidR="005E655F" w:rsidRPr="00D67AFE" w:rsidRDefault="005E655F" w:rsidP="00CF0487">
      <w:pPr>
        <w:spacing w:line="300" w:lineRule="exact"/>
        <w:ind w:firstLine="480"/>
        <w:jc w:val="left"/>
        <w:rPr>
          <w:rFonts w:ascii="华文新魏" w:eastAsia="华文新魏"/>
        </w:rPr>
      </w:pPr>
      <w:r w:rsidRPr="00D67AFE">
        <w:rPr>
          <w:rFonts w:ascii="华文新魏" w:eastAsia="华文新魏" w:hint="eastAsia"/>
        </w:rPr>
        <w:t>在使用Visual Studio 与SQL Server进行连接时，不用每一个页面都设置几条语句</w:t>
      </w:r>
      <w:r w:rsidR="004134A7" w:rsidRPr="00D67AFE">
        <w:rPr>
          <w:rFonts w:ascii="华文新魏" w:eastAsia="华文新魏" w:hint="eastAsia"/>
        </w:rPr>
        <w:t>代码</w:t>
      </w:r>
      <w:r w:rsidRPr="00D67AFE">
        <w:rPr>
          <w:rFonts w:ascii="华文新魏" w:eastAsia="华文新魏" w:hint="eastAsia"/>
        </w:rPr>
        <w:t>来进行与数据库的连接，这样也减少了代码的冗余性。在本设计中，将</w:t>
      </w:r>
      <w:r w:rsidRPr="00D67AFE">
        <w:rPr>
          <w:rFonts w:ascii="华文新魏" w:eastAsia="华文新魏" w:hint="eastAsia"/>
        </w:rPr>
        <w:lastRenderedPageBreak/>
        <w:t>与数据库连接的代码语句写在了</w:t>
      </w:r>
      <w:proofErr w:type="spellStart"/>
      <w:r w:rsidRPr="00D67AFE">
        <w:rPr>
          <w:rFonts w:ascii="华文新魏" w:eastAsia="华文新魏" w:hint="eastAsia"/>
        </w:rPr>
        <w:t>web.config</w:t>
      </w:r>
      <w:proofErr w:type="spellEnd"/>
      <w:r w:rsidR="001D7930" w:rsidRPr="00D67AFE">
        <w:rPr>
          <w:rFonts w:ascii="华文新魏" w:eastAsia="华文新魏" w:hint="eastAsia"/>
        </w:rPr>
        <w:t>里面。</w:t>
      </w:r>
    </w:p>
    <w:p w14:paraId="73E67C70" w14:textId="77777777" w:rsidR="001D7930" w:rsidRPr="00D67AFE" w:rsidRDefault="001D7930" w:rsidP="00CF0487">
      <w:pPr>
        <w:spacing w:line="300" w:lineRule="exact"/>
        <w:ind w:firstLine="480"/>
        <w:jc w:val="left"/>
        <w:rPr>
          <w:rFonts w:ascii="华文新魏" w:eastAsia="华文新魏"/>
        </w:rPr>
      </w:pPr>
      <w:r w:rsidRPr="00D67AFE">
        <w:rPr>
          <w:rFonts w:ascii="华文新魏" w:eastAsia="华文新魏" w:hint="eastAsia"/>
        </w:rPr>
        <w:t>在</w:t>
      </w:r>
      <w:proofErr w:type="spellStart"/>
      <w:r w:rsidRPr="00D67AFE">
        <w:rPr>
          <w:rFonts w:ascii="华文新魏" w:eastAsia="华文新魏" w:hint="eastAsia"/>
        </w:rPr>
        <w:t>web.config</w:t>
      </w:r>
      <w:proofErr w:type="spellEnd"/>
      <w:r w:rsidRPr="00D67AFE">
        <w:rPr>
          <w:rFonts w:ascii="华文新魏" w:eastAsia="华文新魏" w:hint="eastAsia"/>
        </w:rPr>
        <w:t>里面比较重要的一句语句为：</w:t>
      </w:r>
    </w:p>
    <w:p w14:paraId="6C40C7C6" w14:textId="77777777" w:rsidR="001D7930" w:rsidRPr="00D67AFE" w:rsidRDefault="001D7930" w:rsidP="00CF0487">
      <w:pPr>
        <w:spacing w:line="300" w:lineRule="exact"/>
        <w:ind w:firstLine="480"/>
        <w:jc w:val="left"/>
        <w:rPr>
          <w:rFonts w:ascii="华文新魏" w:eastAsia="华文新魏"/>
        </w:rPr>
      </w:pPr>
      <w:r w:rsidRPr="00D67AFE">
        <w:rPr>
          <w:rFonts w:ascii="华文新魏" w:eastAsia="华文新魏" w:hint="eastAsia"/>
        </w:rPr>
        <w:t>&lt;add name=</w:t>
      </w:r>
      <w:r w:rsidRPr="00D67AFE">
        <w:rPr>
          <w:rFonts w:ascii="华文新魏" w:eastAsia="华文新魏"/>
        </w:rPr>
        <w:t>”</w:t>
      </w:r>
      <w:proofErr w:type="spellStart"/>
      <w:r w:rsidRPr="00D67AFE">
        <w:rPr>
          <w:rFonts w:ascii="华文新魏" w:eastAsia="华文新魏" w:hint="eastAsia"/>
        </w:rPr>
        <w:t>ConnectionString</w:t>
      </w:r>
      <w:proofErr w:type="spellEnd"/>
      <w:r w:rsidRPr="00D67AFE">
        <w:rPr>
          <w:rFonts w:ascii="华文新魏" w:eastAsia="华文新魏"/>
        </w:rPr>
        <w:t>”</w:t>
      </w:r>
      <w:r w:rsidRPr="00D67AFE">
        <w:rPr>
          <w:rFonts w:ascii="华文新魏" w:eastAsia="华文新魏" w:hint="eastAsia"/>
        </w:rPr>
        <w:t xml:space="preserve"> </w:t>
      </w:r>
      <w:proofErr w:type="spellStart"/>
      <w:r w:rsidRPr="00D67AFE">
        <w:rPr>
          <w:rFonts w:ascii="华文新魏" w:eastAsia="华文新魏" w:hint="eastAsia"/>
        </w:rPr>
        <w:t>ConnectionString</w:t>
      </w:r>
      <w:proofErr w:type="spellEnd"/>
      <w:r w:rsidRPr="00D67AFE">
        <w:rPr>
          <w:rFonts w:ascii="华文新魏" w:eastAsia="华文新魏" w:hint="eastAsia"/>
        </w:rPr>
        <w:t>=</w:t>
      </w:r>
      <w:r w:rsidRPr="00D67AFE">
        <w:rPr>
          <w:rFonts w:ascii="华文新魏" w:eastAsia="华文新魏"/>
        </w:rPr>
        <w:t>”</w:t>
      </w:r>
      <w:r w:rsidRPr="00D67AFE">
        <w:rPr>
          <w:rFonts w:ascii="华文新魏" w:eastAsia="华文新魏" w:hint="eastAsia"/>
        </w:rPr>
        <w:t>server=.;database=</w:t>
      </w:r>
      <w:proofErr w:type="spellStart"/>
      <w:r w:rsidRPr="00D67AFE">
        <w:rPr>
          <w:rFonts w:ascii="华文新魏" w:eastAsia="华文新魏" w:hint="eastAsia"/>
        </w:rPr>
        <w:t>huasheng;uid</w:t>
      </w:r>
      <w:proofErr w:type="spellEnd"/>
      <w:r w:rsidRPr="00D67AFE">
        <w:rPr>
          <w:rFonts w:ascii="华文新魏" w:eastAsia="华文新魏" w:hint="eastAsia"/>
        </w:rPr>
        <w:t xml:space="preserve"> =</w:t>
      </w:r>
      <w:proofErr w:type="spellStart"/>
      <w:r w:rsidRPr="00D67AFE">
        <w:rPr>
          <w:rFonts w:ascii="华文新魏" w:eastAsia="华文新魏" w:hint="eastAsia"/>
        </w:rPr>
        <w:t>lucy;password</w:t>
      </w:r>
      <w:proofErr w:type="spellEnd"/>
      <w:r w:rsidRPr="00D67AFE">
        <w:rPr>
          <w:rFonts w:ascii="华文新魏" w:eastAsia="华文新魏" w:hint="eastAsia"/>
        </w:rPr>
        <w:t>=1qaz;</w:t>
      </w:r>
      <w:r w:rsidRPr="00D67AFE">
        <w:rPr>
          <w:rFonts w:ascii="华文新魏" w:eastAsia="华文新魏"/>
        </w:rPr>
        <w:t>”</w:t>
      </w:r>
      <w:r w:rsidRPr="00D67AFE">
        <w:rPr>
          <w:rFonts w:ascii="华文新魏" w:eastAsia="华文新魏" w:hint="eastAsia"/>
        </w:rPr>
        <w:t>/&gt;</w:t>
      </w:r>
    </w:p>
    <w:p w14:paraId="0C3CF723" w14:textId="77777777" w:rsidR="001D7930" w:rsidRPr="00D67AFE" w:rsidRDefault="001D7930" w:rsidP="00CF0487">
      <w:pPr>
        <w:spacing w:line="300" w:lineRule="exact"/>
        <w:ind w:firstLine="480"/>
        <w:jc w:val="left"/>
        <w:rPr>
          <w:rFonts w:ascii="华文新魏" w:eastAsia="华文新魏"/>
        </w:rPr>
      </w:pPr>
      <w:r w:rsidRPr="00D67AFE">
        <w:rPr>
          <w:rFonts w:ascii="华文新魏" w:eastAsia="华文新魏" w:hint="eastAsia"/>
        </w:rPr>
        <w:t>在此句代码中</w:t>
      </w:r>
      <w:r w:rsidRPr="00D67AFE">
        <w:rPr>
          <w:rFonts w:ascii="华文新魏" w:eastAsia="华文新魏"/>
        </w:rPr>
        <w:t>server=.</w:t>
      </w:r>
      <w:r w:rsidRPr="00D67AFE">
        <w:rPr>
          <w:rFonts w:ascii="华文新魏" w:eastAsia="华文新魏" w:hint="eastAsia"/>
        </w:rPr>
        <w:t>中.的意思即为本机，</w:t>
      </w:r>
      <w:proofErr w:type="spellStart"/>
      <w:r w:rsidRPr="00D67AFE">
        <w:rPr>
          <w:rFonts w:ascii="华文新魏" w:eastAsia="华文新魏" w:hint="eastAsia"/>
        </w:rPr>
        <w:t>huasheng</w:t>
      </w:r>
      <w:proofErr w:type="spellEnd"/>
      <w:r w:rsidRPr="00D67AFE">
        <w:rPr>
          <w:rFonts w:ascii="华文新魏" w:eastAsia="华文新魏" w:hint="eastAsia"/>
        </w:rPr>
        <w:t>即为此设计的数据库名称</w:t>
      </w:r>
    </w:p>
    <w:p w14:paraId="19E1A51A" w14:textId="77777777" w:rsidR="001D7930" w:rsidRPr="00D67AFE" w:rsidRDefault="001D7930" w:rsidP="00CF0487">
      <w:pPr>
        <w:spacing w:line="300" w:lineRule="exact"/>
        <w:ind w:firstLine="480"/>
        <w:jc w:val="left"/>
        <w:rPr>
          <w:rFonts w:ascii="华文新魏" w:eastAsia="华文新魏"/>
        </w:rPr>
      </w:pPr>
      <w:r w:rsidRPr="00D67AFE">
        <w:rPr>
          <w:rFonts w:ascii="华文新魏" w:eastAsia="华文新魏" w:hint="eastAsia"/>
        </w:rPr>
        <w:t>lucy为该数据库中的用户名，而1qaz则为用户名为lucy所对应的密码。</w:t>
      </w:r>
    </w:p>
    <w:p w14:paraId="00879072" w14:textId="77777777" w:rsidR="001D7930" w:rsidRPr="00D67AFE" w:rsidRDefault="001D7930" w:rsidP="00CF0487">
      <w:pPr>
        <w:spacing w:line="300" w:lineRule="exact"/>
        <w:ind w:firstLine="480"/>
        <w:jc w:val="left"/>
        <w:rPr>
          <w:rFonts w:ascii="华文新魏" w:eastAsia="华文新魏"/>
        </w:rPr>
      </w:pPr>
      <w:r w:rsidRPr="00D67AFE">
        <w:rPr>
          <w:rFonts w:ascii="华文新魏" w:eastAsia="华文新魏" w:hint="eastAsia"/>
        </w:rPr>
        <w:t>点击Microsoft SQL Server Management Studio，进入连接到服务器页面，如下图4-1所示。</w:t>
      </w:r>
    </w:p>
    <w:p w14:paraId="1124DD03" w14:textId="77777777" w:rsidR="005A2356" w:rsidRDefault="000A71C2" w:rsidP="005A2356">
      <w:pPr>
        <w:keepNext/>
        <w:ind w:firstLine="480"/>
      </w:pPr>
      <w:r>
        <w:rPr>
          <w:rFonts w:hint="eastAsia"/>
          <w:noProof/>
        </w:rPr>
        <w:drawing>
          <wp:inline distT="0" distB="0" distL="0" distR="0" wp14:anchorId="7411E99E" wp14:editId="6E3C3DD8">
            <wp:extent cx="4114800" cy="2781300"/>
            <wp:effectExtent l="0" t="0" r="0" b="0"/>
            <wp:docPr id="3" name="图片 3" descr="sql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20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781300"/>
                    </a:xfrm>
                    <a:prstGeom prst="rect">
                      <a:avLst/>
                    </a:prstGeom>
                    <a:noFill/>
                    <a:ln>
                      <a:noFill/>
                    </a:ln>
                  </pic:spPr>
                </pic:pic>
              </a:graphicData>
            </a:graphic>
          </wp:inline>
        </w:drawing>
      </w:r>
    </w:p>
    <w:p w14:paraId="6BBD0927" w14:textId="73DF3788" w:rsidR="001D7930" w:rsidRPr="005A2356" w:rsidRDefault="005A2356" w:rsidP="005A2356">
      <w:pPr>
        <w:pStyle w:val="af4"/>
      </w:pPr>
      <w:bookmarkStart w:id="59" w:name="_Toc101854743"/>
      <w:r w:rsidRPr="005A2356">
        <w:rPr>
          <w:rFonts w:hint="eastAsia"/>
        </w:rPr>
        <w:t>图</w:t>
      </w:r>
      <w:r w:rsidRPr="005A2356">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bookmarkEnd w:id="59"/>
      <w:r>
        <w:fldChar w:fldCharType="end"/>
      </w:r>
    </w:p>
    <w:p w14:paraId="4E150FA9" w14:textId="77777777" w:rsidR="00483664" w:rsidRPr="00D67AFE" w:rsidRDefault="00483664" w:rsidP="00CF0487">
      <w:pPr>
        <w:spacing w:line="300" w:lineRule="exact"/>
        <w:ind w:firstLine="480"/>
        <w:jc w:val="left"/>
        <w:rPr>
          <w:rFonts w:ascii="华文新魏" w:eastAsia="华文新魏"/>
        </w:rPr>
      </w:pPr>
    </w:p>
    <w:p w14:paraId="19069A64" w14:textId="77777777" w:rsidR="001D7930" w:rsidRPr="00D67AFE" w:rsidRDefault="001D7930" w:rsidP="00CF0487">
      <w:pPr>
        <w:spacing w:line="300" w:lineRule="exact"/>
        <w:ind w:firstLine="480"/>
        <w:jc w:val="left"/>
        <w:rPr>
          <w:rFonts w:ascii="华文新魏" w:eastAsia="华文新魏"/>
        </w:rPr>
      </w:pPr>
      <w:r w:rsidRPr="00D67AFE">
        <w:rPr>
          <w:rFonts w:ascii="华文新魏" w:eastAsia="华文新魏" w:hint="eastAsia"/>
        </w:rPr>
        <w:t>连接到数据库页面</w:t>
      </w:r>
    </w:p>
    <w:p w14:paraId="2D5DB98F" w14:textId="77777777" w:rsidR="00076C6A" w:rsidRPr="00D67AFE" w:rsidRDefault="001D7930" w:rsidP="00CF0487">
      <w:pPr>
        <w:spacing w:line="300" w:lineRule="exact"/>
        <w:ind w:firstLine="480"/>
        <w:jc w:val="left"/>
        <w:rPr>
          <w:rFonts w:ascii="华文新魏" w:eastAsia="华文新魏"/>
        </w:rPr>
      </w:pPr>
      <w:r w:rsidRPr="00D67AFE">
        <w:rPr>
          <w:rFonts w:ascii="华文新魏" w:eastAsia="华文新魏" w:hint="eastAsia"/>
        </w:rPr>
        <w:t>首先使用默认实例名</w:t>
      </w:r>
      <w:proofErr w:type="spellStart"/>
      <w:r w:rsidRPr="00D67AFE">
        <w:rPr>
          <w:rFonts w:ascii="华文新魏" w:eastAsia="华文新魏" w:hint="eastAsia"/>
        </w:rPr>
        <w:t>sa</w:t>
      </w:r>
      <w:proofErr w:type="spellEnd"/>
      <w:r w:rsidRPr="00D67AFE">
        <w:rPr>
          <w:rFonts w:ascii="华文新魏" w:eastAsia="华文新魏" w:hint="eastAsia"/>
        </w:rPr>
        <w:t>连接到数据库，具体操作为，在服务器名称中选择.或者（local）</w:t>
      </w:r>
      <w:r w:rsidR="004134A7" w:rsidRPr="00D67AFE">
        <w:rPr>
          <w:rFonts w:ascii="华文新魏" w:eastAsia="华文新魏" w:hint="eastAsia"/>
        </w:rPr>
        <w:t>选项（代表本机的意思）</w:t>
      </w:r>
      <w:r w:rsidRPr="00D67AFE">
        <w:rPr>
          <w:rFonts w:ascii="华文新魏" w:eastAsia="华文新魏" w:hint="eastAsia"/>
        </w:rPr>
        <w:t>，在身份验证中选择SQL Server身份验证，登录名为</w:t>
      </w:r>
      <w:proofErr w:type="spellStart"/>
      <w:r w:rsidRPr="00D67AFE">
        <w:rPr>
          <w:rFonts w:ascii="华文新魏" w:eastAsia="华文新魏" w:hint="eastAsia"/>
        </w:rPr>
        <w:t>sa</w:t>
      </w:r>
      <w:proofErr w:type="spellEnd"/>
      <w:r w:rsidRPr="00D67AFE">
        <w:rPr>
          <w:rFonts w:ascii="华文新魏" w:eastAsia="华文新魏" w:hint="eastAsia"/>
        </w:rPr>
        <w:t>，密码是设置的数据库</w:t>
      </w:r>
      <w:r w:rsidR="004134A7" w:rsidRPr="00D67AFE">
        <w:rPr>
          <w:rFonts w:ascii="华文新魏" w:eastAsia="华文新魏" w:hint="eastAsia"/>
        </w:rPr>
        <w:t>登</w:t>
      </w:r>
    </w:p>
    <w:p w14:paraId="318F79A2" w14:textId="77777777" w:rsidR="005A2356" w:rsidRDefault="000A71C2" w:rsidP="005A2356">
      <w:pPr>
        <w:keepNext/>
        <w:ind w:firstLine="480"/>
      </w:pPr>
      <w:r>
        <w:rPr>
          <w:rFonts w:hint="eastAsia"/>
          <w:noProof/>
        </w:rPr>
        <w:lastRenderedPageBreak/>
        <w:drawing>
          <wp:inline distT="0" distB="0" distL="0" distR="0" wp14:anchorId="181D7398" wp14:editId="3CE845E4">
            <wp:extent cx="3848100" cy="3095625"/>
            <wp:effectExtent l="0" t="0" r="0" b="9525"/>
            <wp:docPr id="4" name="图片 4" descr="xinjiandenglu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injiandenglum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3095625"/>
                    </a:xfrm>
                    <a:prstGeom prst="rect">
                      <a:avLst/>
                    </a:prstGeom>
                    <a:noFill/>
                    <a:ln>
                      <a:noFill/>
                    </a:ln>
                  </pic:spPr>
                </pic:pic>
              </a:graphicData>
            </a:graphic>
          </wp:inline>
        </w:drawing>
      </w:r>
    </w:p>
    <w:p w14:paraId="7FA46482" w14:textId="5B4B96DE" w:rsidR="00CC76F6" w:rsidRPr="005A2356" w:rsidRDefault="005A2356" w:rsidP="005A2356">
      <w:pPr>
        <w:pStyle w:val="af4"/>
      </w:pPr>
      <w:bookmarkStart w:id="60" w:name="_Toc101854744"/>
      <w:r w:rsidRPr="005A2356">
        <w:rPr>
          <w:rFonts w:hint="eastAsia"/>
        </w:rPr>
        <w:t>图</w:t>
      </w:r>
      <w:r w:rsidRPr="005A2356">
        <w:rPr>
          <w:rFonts w:hint="eastAsia"/>
        </w:rPr>
        <w:t xml:space="preserve"> </w:t>
      </w:r>
      <w:r w:rsidRPr="005A2356">
        <w:fldChar w:fldCharType="begin"/>
      </w:r>
      <w:r w:rsidRPr="005A2356">
        <w:instrText xml:space="preserve"> </w:instrText>
      </w:r>
      <w:r w:rsidRPr="005A2356">
        <w:rPr>
          <w:rFonts w:hint="eastAsia"/>
        </w:rPr>
        <w:instrText>STYLEREF 1 \s</w:instrText>
      </w:r>
      <w:r w:rsidRPr="005A2356">
        <w:instrText xml:space="preserve"> </w:instrText>
      </w:r>
      <w:r w:rsidRPr="005A2356">
        <w:fldChar w:fldCharType="separate"/>
      </w:r>
      <w:r w:rsidRPr="005A2356">
        <w:t>4</w:t>
      </w:r>
      <w:r w:rsidRPr="005A2356">
        <w:fldChar w:fldCharType="end"/>
      </w:r>
      <w:r w:rsidRPr="005A2356">
        <w:noBreakHyphen/>
      </w:r>
      <w:r w:rsidRPr="005A2356">
        <w:fldChar w:fldCharType="begin"/>
      </w:r>
      <w:r w:rsidRPr="005A2356">
        <w:instrText xml:space="preserve"> </w:instrText>
      </w:r>
      <w:r w:rsidRPr="005A2356">
        <w:rPr>
          <w:rFonts w:hint="eastAsia"/>
        </w:rPr>
        <w:instrText xml:space="preserve">SEQ </w:instrText>
      </w:r>
      <w:r w:rsidRPr="005A2356">
        <w:rPr>
          <w:rFonts w:hint="eastAsia"/>
        </w:rPr>
        <w:instrText>图</w:instrText>
      </w:r>
      <w:r w:rsidRPr="005A2356">
        <w:rPr>
          <w:rFonts w:hint="eastAsia"/>
        </w:rPr>
        <w:instrText xml:space="preserve"> \* ARABIC \s 1</w:instrText>
      </w:r>
      <w:r w:rsidRPr="005A2356">
        <w:instrText xml:space="preserve"> </w:instrText>
      </w:r>
      <w:r w:rsidRPr="005A2356">
        <w:fldChar w:fldCharType="separate"/>
      </w:r>
      <w:r w:rsidRPr="005A2356">
        <w:t>2</w:t>
      </w:r>
      <w:bookmarkEnd w:id="60"/>
      <w:r w:rsidRPr="005A2356">
        <w:fldChar w:fldCharType="end"/>
      </w:r>
    </w:p>
    <w:p w14:paraId="60B0CCF4" w14:textId="77777777" w:rsidR="00483664" w:rsidRDefault="00483664" w:rsidP="00A43E0B">
      <w:pPr>
        <w:ind w:firstLine="480"/>
      </w:pPr>
    </w:p>
    <w:p w14:paraId="79B3A50C" w14:textId="77777777" w:rsidR="00CC76F6" w:rsidRPr="00D67AFE" w:rsidRDefault="00CC76F6" w:rsidP="00CF0487">
      <w:pPr>
        <w:spacing w:line="300" w:lineRule="exact"/>
        <w:ind w:firstLine="480"/>
        <w:jc w:val="left"/>
        <w:rPr>
          <w:rFonts w:ascii="华文新魏" w:eastAsia="华文新魏"/>
        </w:rPr>
      </w:pPr>
      <w:r w:rsidRPr="00D67AFE">
        <w:rPr>
          <w:rFonts w:ascii="华文新魏" w:eastAsia="华文新魏" w:hint="eastAsia"/>
        </w:rPr>
        <w:t>登录名-新建页面</w:t>
      </w:r>
    </w:p>
    <w:p w14:paraId="7BCFB996" w14:textId="77777777" w:rsidR="00600DF4" w:rsidRPr="00D67AFE" w:rsidRDefault="00CC76F6" w:rsidP="00CF0487">
      <w:pPr>
        <w:spacing w:line="300" w:lineRule="exact"/>
        <w:ind w:firstLine="480"/>
        <w:jc w:val="left"/>
        <w:rPr>
          <w:rFonts w:ascii="华文新魏" w:eastAsia="华文新魏"/>
        </w:rPr>
      </w:pPr>
      <w:r w:rsidRPr="00D67AFE">
        <w:rPr>
          <w:rFonts w:ascii="华文新魏" w:eastAsia="华文新魏" w:hint="eastAsia"/>
        </w:rPr>
        <w:t>在本设计中用户名为lucy对应密码为1qaz，</w:t>
      </w:r>
      <w:r w:rsidR="00600DF4" w:rsidRPr="00D67AFE">
        <w:rPr>
          <w:rFonts w:ascii="华文新魏" w:eastAsia="华文新魏" w:hint="eastAsia"/>
        </w:rPr>
        <w:t>为了方便用户名的统一，</w:t>
      </w:r>
      <w:r w:rsidRPr="00D67AFE">
        <w:rPr>
          <w:rFonts w:ascii="华文新魏" w:eastAsia="华文新魏" w:hint="eastAsia"/>
        </w:rPr>
        <w:t>所以在上图中登录名、密码</w:t>
      </w:r>
      <w:r w:rsidR="00600DF4" w:rsidRPr="00D67AFE">
        <w:rPr>
          <w:rFonts w:ascii="华文新魏" w:eastAsia="华文新魏" w:hint="eastAsia"/>
        </w:rPr>
        <w:t>也</w:t>
      </w:r>
      <w:r w:rsidRPr="00D67AFE">
        <w:rPr>
          <w:rFonts w:ascii="华文新魏" w:eastAsia="华文新魏" w:hint="eastAsia"/>
        </w:rPr>
        <w:t>分别为lucy和1qaz。需要注意的是强制实施密码策略、强制密码过期、用户在下次登录时必须更改密码三个选项。这三个选项，对于数据库的安全性起到了很大的作用，但是如果勾选了这三个也会有一些很繁琐的事情。比如你需要每次都修改密码，或者是定期修改密码，否则你将由于密码过期的缘故而无法继续使用该数据库，只能重新新建用户。本人认为除了特别重要的一些数据库外，其他一些数据库不用勾选这些选项。否则太过繁琐。完成该页面的操作后，单机确定，那么lucy的登录名则已建立完成。</w:t>
      </w:r>
    </w:p>
    <w:p w14:paraId="6B0FB5FC" w14:textId="77777777" w:rsidR="00413294" w:rsidRPr="00D67AFE" w:rsidRDefault="00600DF4" w:rsidP="00CF0487">
      <w:pPr>
        <w:spacing w:line="300" w:lineRule="exact"/>
        <w:ind w:firstLine="480"/>
        <w:jc w:val="left"/>
        <w:rPr>
          <w:rFonts w:ascii="华文新魏" w:eastAsia="华文新魏"/>
        </w:rPr>
      </w:pPr>
      <w:r w:rsidRPr="00D67AFE">
        <w:rPr>
          <w:rFonts w:ascii="华文新魏" w:eastAsia="华文新魏" w:hint="eastAsia"/>
        </w:rPr>
        <w:t>接下来还需要对</w:t>
      </w:r>
      <w:r w:rsidR="00CC76F6" w:rsidRPr="00D67AFE">
        <w:rPr>
          <w:rFonts w:ascii="华文新魏" w:eastAsia="华文新魏" w:hint="eastAsia"/>
        </w:rPr>
        <w:t>本设计对应数据库的</w:t>
      </w:r>
      <w:proofErr w:type="spellStart"/>
      <w:r w:rsidR="00CC76F6" w:rsidRPr="00D67AFE">
        <w:rPr>
          <w:rFonts w:ascii="华文新魏" w:eastAsia="华文新魏" w:hint="eastAsia"/>
        </w:rPr>
        <w:t>huasheng</w:t>
      </w:r>
      <w:proofErr w:type="spellEnd"/>
      <w:r w:rsidRPr="00D67AFE">
        <w:rPr>
          <w:rFonts w:ascii="华文新魏" w:eastAsia="华文新魏" w:hint="eastAsia"/>
        </w:rPr>
        <w:t>数据库设置一个用户。在安全性中新建用户，右击择选完新建用户选项后，</w:t>
      </w:r>
      <w:r w:rsidR="00CC76F6" w:rsidRPr="00D67AFE">
        <w:rPr>
          <w:rFonts w:ascii="华文新魏" w:eastAsia="华文新魏" w:hint="eastAsia"/>
        </w:rPr>
        <w:t>出现如下图4-5所示页面。</w:t>
      </w:r>
    </w:p>
    <w:p w14:paraId="54C5868C" w14:textId="77777777" w:rsidR="0064595C" w:rsidRPr="00D67AFE" w:rsidRDefault="0064595C" w:rsidP="00CF0487">
      <w:pPr>
        <w:spacing w:line="300" w:lineRule="exact"/>
        <w:ind w:firstLine="480"/>
        <w:jc w:val="left"/>
        <w:rPr>
          <w:rFonts w:ascii="华文新魏" w:eastAsia="华文新魏"/>
        </w:rPr>
      </w:pPr>
    </w:p>
    <w:p w14:paraId="38C78865" w14:textId="77777777" w:rsidR="00934A14" w:rsidRPr="00D67AFE" w:rsidRDefault="00934A14" w:rsidP="00CF0487">
      <w:pPr>
        <w:spacing w:line="300" w:lineRule="exact"/>
        <w:ind w:firstLine="480"/>
        <w:jc w:val="left"/>
        <w:rPr>
          <w:rFonts w:ascii="华文新魏" w:eastAsia="华文新魏"/>
        </w:rPr>
      </w:pPr>
    </w:p>
    <w:p w14:paraId="59C854DF" w14:textId="77777777" w:rsidR="00A43E0B" w:rsidRPr="00D67AFE" w:rsidRDefault="00A43E0B" w:rsidP="00CF0487">
      <w:pPr>
        <w:spacing w:line="300" w:lineRule="exact"/>
        <w:ind w:firstLine="480"/>
        <w:jc w:val="left"/>
        <w:rPr>
          <w:rFonts w:ascii="华文新魏" w:eastAsia="华文新魏"/>
        </w:rPr>
      </w:pPr>
    </w:p>
    <w:p w14:paraId="756CC21B" w14:textId="77777777" w:rsidR="00A43E0B" w:rsidRPr="00D67AFE" w:rsidRDefault="00A43E0B" w:rsidP="00CF0487">
      <w:pPr>
        <w:spacing w:line="300" w:lineRule="exact"/>
        <w:ind w:firstLine="480"/>
        <w:jc w:val="left"/>
        <w:rPr>
          <w:rFonts w:ascii="华文新魏" w:eastAsia="华文新魏"/>
        </w:rPr>
      </w:pPr>
    </w:p>
    <w:p w14:paraId="685F7081" w14:textId="77777777" w:rsidR="00934A14" w:rsidRPr="00D67AFE" w:rsidRDefault="00934A14" w:rsidP="00CF0487">
      <w:pPr>
        <w:spacing w:line="300" w:lineRule="exact"/>
        <w:ind w:firstLine="480"/>
        <w:jc w:val="left"/>
        <w:rPr>
          <w:rFonts w:ascii="华文新魏" w:eastAsia="华文新魏"/>
        </w:rPr>
      </w:pPr>
    </w:p>
    <w:p w14:paraId="306BF7E1" w14:textId="77777777" w:rsidR="00A43E0B" w:rsidRPr="00D67AFE" w:rsidRDefault="00A43E0B" w:rsidP="00CF0487">
      <w:pPr>
        <w:spacing w:line="300" w:lineRule="exact"/>
        <w:ind w:firstLine="480"/>
        <w:jc w:val="left"/>
        <w:rPr>
          <w:rFonts w:ascii="华文新魏" w:eastAsia="华文新魏"/>
        </w:rPr>
      </w:pPr>
    </w:p>
    <w:p w14:paraId="3911459C" w14:textId="77777777" w:rsidR="00A43E0B" w:rsidRPr="00D67AFE" w:rsidRDefault="00A43E0B" w:rsidP="00CF0487">
      <w:pPr>
        <w:spacing w:line="300" w:lineRule="exact"/>
        <w:ind w:firstLine="480"/>
        <w:jc w:val="left"/>
        <w:rPr>
          <w:rFonts w:ascii="华文新魏" w:eastAsia="华文新魏"/>
        </w:rPr>
      </w:pPr>
    </w:p>
    <w:p w14:paraId="66A84776" w14:textId="77777777" w:rsidR="00A43E0B" w:rsidRPr="00D67AFE" w:rsidRDefault="00A43E0B" w:rsidP="00CF0487">
      <w:pPr>
        <w:spacing w:line="300" w:lineRule="exact"/>
        <w:ind w:firstLine="480"/>
        <w:jc w:val="left"/>
        <w:rPr>
          <w:rFonts w:ascii="华文新魏" w:eastAsia="华文新魏"/>
        </w:rPr>
      </w:pPr>
    </w:p>
    <w:p w14:paraId="60CA793E" w14:textId="77777777" w:rsidR="00205AFF" w:rsidRPr="00D67AFE" w:rsidRDefault="00205AFF" w:rsidP="00CF0487">
      <w:pPr>
        <w:spacing w:line="300" w:lineRule="exact"/>
        <w:ind w:firstLine="480"/>
        <w:jc w:val="left"/>
        <w:rPr>
          <w:rFonts w:ascii="华文新魏" w:eastAsia="华文新魏"/>
        </w:rPr>
      </w:pPr>
    </w:p>
    <w:p w14:paraId="529A37A2" w14:textId="77777777" w:rsidR="00A43E0B" w:rsidRPr="00D67AFE" w:rsidRDefault="00A43E0B" w:rsidP="00CF0487">
      <w:pPr>
        <w:spacing w:line="300" w:lineRule="exact"/>
        <w:ind w:firstLine="480"/>
        <w:jc w:val="left"/>
        <w:rPr>
          <w:rFonts w:ascii="华文新魏" w:eastAsia="华文新魏"/>
        </w:rPr>
      </w:pPr>
    </w:p>
    <w:p w14:paraId="1AA76AA8" w14:textId="77777777" w:rsidR="009746B3" w:rsidRDefault="009746B3" w:rsidP="00D54CFD">
      <w:pPr>
        <w:pStyle w:val="1"/>
        <w:numPr>
          <w:ilvl w:val="0"/>
          <w:numId w:val="0"/>
        </w:numPr>
        <w:rPr>
          <w:highlight w:val="yellow"/>
        </w:rPr>
        <w:sectPr w:rsidR="009746B3" w:rsidSect="00C43CE0">
          <w:headerReference w:type="even" r:id="rId23"/>
          <w:headerReference w:type="default" r:id="rId24"/>
          <w:footerReference w:type="default" r:id="rId25"/>
          <w:headerReference w:type="first" r:id="rId26"/>
          <w:footerReference w:type="first" r:id="rId27"/>
          <w:endnotePr>
            <w:numFmt w:val="decimal"/>
          </w:endnotePr>
          <w:pgSz w:w="11906" w:h="16838" w:code="9"/>
          <w:pgMar w:top="1418" w:right="1134" w:bottom="1418" w:left="1701" w:header="851" w:footer="851" w:gutter="567"/>
          <w:pgNumType w:start="1"/>
          <w:cols w:space="720"/>
          <w:titlePg/>
          <w:docGrid w:type="lines" w:linePitch="326"/>
        </w:sectPr>
      </w:pPr>
      <w:bookmarkStart w:id="61" w:name="_Toc535813201"/>
      <w:bookmarkStart w:id="62" w:name="_Toc535813483"/>
      <w:bookmarkStart w:id="63" w:name="_Toc85561545"/>
      <w:bookmarkStart w:id="64" w:name="_Toc355925160"/>
      <w:bookmarkStart w:id="65" w:name="_Toc85561544"/>
      <w:bookmarkStart w:id="66" w:name="_Toc101853856"/>
      <w:bookmarkStart w:id="67" w:name="_Toc101853909"/>
    </w:p>
    <w:p w14:paraId="01552237" w14:textId="77777777" w:rsidR="00413294" w:rsidRPr="00C20E45" w:rsidRDefault="00413294" w:rsidP="00D54CFD">
      <w:pPr>
        <w:pStyle w:val="1"/>
        <w:numPr>
          <w:ilvl w:val="0"/>
          <w:numId w:val="0"/>
        </w:numPr>
        <w:rPr>
          <w:highlight w:val="yellow"/>
        </w:rPr>
      </w:pPr>
      <w:r w:rsidRPr="00C20E45">
        <w:rPr>
          <w:rFonts w:hint="eastAsia"/>
          <w:highlight w:val="yellow"/>
        </w:rPr>
        <w:lastRenderedPageBreak/>
        <w:t>致</w:t>
      </w:r>
      <w:r w:rsidRPr="00C20E45">
        <w:rPr>
          <w:rFonts w:hint="eastAsia"/>
          <w:highlight w:val="yellow"/>
        </w:rPr>
        <w:t xml:space="preserve">  </w:t>
      </w:r>
      <w:r w:rsidRPr="00C20E45">
        <w:rPr>
          <w:rFonts w:hint="eastAsia"/>
          <w:highlight w:val="yellow"/>
        </w:rPr>
        <w:t>谢</w:t>
      </w:r>
      <w:bookmarkEnd w:id="61"/>
      <w:bookmarkEnd w:id="62"/>
      <w:bookmarkEnd w:id="63"/>
      <w:bookmarkEnd w:id="64"/>
      <w:bookmarkEnd w:id="66"/>
      <w:bookmarkEnd w:id="67"/>
    </w:p>
    <w:p w14:paraId="3A0E3BB9" w14:textId="77777777" w:rsidR="00413294" w:rsidRPr="00A43E0B" w:rsidRDefault="00413294" w:rsidP="00A43E0B">
      <w:pPr>
        <w:ind w:firstLine="480"/>
      </w:pPr>
    </w:p>
    <w:p w14:paraId="4F15F456" w14:textId="77777777" w:rsidR="00413294" w:rsidRPr="00D67AFE" w:rsidRDefault="00413294" w:rsidP="00CF0487">
      <w:pPr>
        <w:spacing w:line="300" w:lineRule="exact"/>
        <w:ind w:firstLine="480"/>
        <w:jc w:val="left"/>
        <w:rPr>
          <w:rFonts w:ascii="华文新魏" w:eastAsia="华文新魏"/>
        </w:rPr>
      </w:pPr>
      <w:r w:rsidRPr="00D67AFE">
        <w:rPr>
          <w:rFonts w:ascii="华文新魏" w:eastAsia="华文新魏" w:hint="eastAsia"/>
        </w:rPr>
        <w:t>本文需要感谢</w:t>
      </w:r>
      <w:r w:rsidR="00903D4B" w:rsidRPr="00D67AFE">
        <w:rPr>
          <w:rFonts w:ascii="华文新魏" w:eastAsia="华文新魏" w:hint="eastAsia"/>
        </w:rPr>
        <w:t>导师、学校各位领导、同学、父母以及实习公司的同事们、经理所提供的帮助。</w:t>
      </w:r>
    </w:p>
    <w:p w14:paraId="184B5B2A" w14:textId="77777777" w:rsidR="00413294" w:rsidRPr="00D67AFE" w:rsidRDefault="00903D4B" w:rsidP="00CF0487">
      <w:pPr>
        <w:spacing w:line="300" w:lineRule="exact"/>
        <w:ind w:firstLine="480"/>
        <w:jc w:val="left"/>
        <w:rPr>
          <w:rFonts w:ascii="华文新魏" w:eastAsia="华文新魏"/>
        </w:rPr>
      </w:pPr>
      <w:r w:rsidRPr="00D67AFE">
        <w:rPr>
          <w:rFonts w:ascii="华文新魏" w:eastAsia="华文新魏" w:hint="eastAsia"/>
        </w:rPr>
        <w:t>在写论文期间，导师的作用尤为重要。在学校各位领导的指导下，我受益匪浅，但是导师凭他那渊博的知识，严谨的态度，还有精益求精的态度督促以及悉心指导我更好的完成论文。对于很多不理解的地方，导师都一一作了详细解释。</w:t>
      </w:r>
    </w:p>
    <w:p w14:paraId="1DF51E85" w14:textId="77777777" w:rsidR="00413294" w:rsidRPr="00D67AFE" w:rsidRDefault="00413294" w:rsidP="00CF0487">
      <w:pPr>
        <w:spacing w:line="300" w:lineRule="exact"/>
        <w:ind w:firstLine="480"/>
        <w:jc w:val="left"/>
        <w:rPr>
          <w:rFonts w:ascii="华文新魏" w:eastAsia="华文新魏"/>
        </w:rPr>
      </w:pPr>
    </w:p>
    <w:p w14:paraId="5FA09A00" w14:textId="77777777" w:rsidR="00C076DD" w:rsidRPr="00A43E0B" w:rsidRDefault="00C076DD" w:rsidP="00A43E0B">
      <w:pPr>
        <w:ind w:firstLine="480"/>
      </w:pPr>
    </w:p>
    <w:p w14:paraId="2F40C8FE" w14:textId="77777777" w:rsidR="00C076DD" w:rsidRPr="00A43E0B" w:rsidRDefault="00C076DD" w:rsidP="00A43E0B">
      <w:pPr>
        <w:ind w:firstLine="480"/>
      </w:pPr>
    </w:p>
    <w:p w14:paraId="636B8DB1" w14:textId="77777777" w:rsidR="00C076DD" w:rsidRDefault="00C076DD">
      <w:pPr>
        <w:ind w:firstLine="480"/>
      </w:pPr>
    </w:p>
    <w:p w14:paraId="30279BD7" w14:textId="77777777" w:rsidR="00C076DD" w:rsidRDefault="00C076DD">
      <w:pPr>
        <w:ind w:firstLine="480"/>
      </w:pPr>
    </w:p>
    <w:p w14:paraId="7A924717" w14:textId="77777777" w:rsidR="00C076DD" w:rsidRDefault="00C076DD">
      <w:pPr>
        <w:ind w:firstLine="480"/>
      </w:pPr>
    </w:p>
    <w:p w14:paraId="58BE4234" w14:textId="77777777" w:rsidR="00C076DD" w:rsidRDefault="00C076DD">
      <w:pPr>
        <w:ind w:firstLine="480"/>
      </w:pPr>
    </w:p>
    <w:p w14:paraId="15FEA0AE" w14:textId="77777777" w:rsidR="00C076DD" w:rsidRDefault="00C076DD">
      <w:pPr>
        <w:ind w:firstLine="480"/>
      </w:pPr>
    </w:p>
    <w:p w14:paraId="6466FA3E" w14:textId="77777777" w:rsidR="00C076DD" w:rsidRDefault="00C076DD">
      <w:pPr>
        <w:ind w:firstLine="480"/>
      </w:pPr>
    </w:p>
    <w:p w14:paraId="5D9AFDDB" w14:textId="77777777" w:rsidR="00C076DD" w:rsidRDefault="00C076DD">
      <w:pPr>
        <w:ind w:firstLine="480"/>
      </w:pPr>
    </w:p>
    <w:p w14:paraId="1E099287" w14:textId="77777777" w:rsidR="00C076DD" w:rsidRDefault="00C076DD">
      <w:pPr>
        <w:ind w:firstLine="480"/>
      </w:pPr>
    </w:p>
    <w:p w14:paraId="704701F5" w14:textId="77777777" w:rsidR="00C076DD" w:rsidRDefault="00C076DD">
      <w:pPr>
        <w:ind w:firstLine="480"/>
      </w:pPr>
    </w:p>
    <w:p w14:paraId="6F2307B1" w14:textId="77777777" w:rsidR="00C076DD" w:rsidRDefault="00C076DD">
      <w:pPr>
        <w:ind w:firstLine="480"/>
      </w:pPr>
    </w:p>
    <w:p w14:paraId="2DEAFC86" w14:textId="77777777" w:rsidR="00C076DD" w:rsidRDefault="00C076DD">
      <w:pPr>
        <w:ind w:firstLine="480"/>
      </w:pPr>
    </w:p>
    <w:bookmarkEnd w:id="65"/>
    <w:p w14:paraId="3F907B14" w14:textId="77777777" w:rsidR="00C2241D" w:rsidRDefault="00C2241D">
      <w:pPr>
        <w:widowControl/>
        <w:ind w:firstLineChars="0" w:firstLine="0"/>
        <w:jc w:val="left"/>
        <w:rPr>
          <w:rFonts w:eastAsia="华文新魏"/>
          <w:b/>
          <w:bCs/>
          <w:kern w:val="44"/>
          <w:sz w:val="44"/>
          <w:szCs w:val="44"/>
        </w:rPr>
      </w:pPr>
      <w:r>
        <w:br w:type="page"/>
      </w:r>
    </w:p>
    <w:p w14:paraId="5AE78009" w14:textId="77777777" w:rsidR="00ED235A" w:rsidRDefault="00ED235A" w:rsidP="00C2241D">
      <w:pPr>
        <w:pStyle w:val="1"/>
        <w:numPr>
          <w:ilvl w:val="0"/>
          <w:numId w:val="0"/>
        </w:numPr>
        <w:sectPr w:rsidR="00ED235A" w:rsidSect="00C43CE0">
          <w:headerReference w:type="first" r:id="rId28"/>
          <w:footerReference w:type="first" r:id="rId29"/>
          <w:endnotePr>
            <w:numFmt w:val="decimal"/>
          </w:endnotePr>
          <w:pgSz w:w="11906" w:h="16838" w:code="9"/>
          <w:pgMar w:top="1418" w:right="1134" w:bottom="1418" w:left="1701" w:header="851" w:footer="851" w:gutter="567"/>
          <w:pgNumType w:start="1"/>
          <w:cols w:space="720"/>
          <w:titlePg/>
          <w:docGrid w:type="lines" w:linePitch="326"/>
        </w:sectPr>
      </w:pPr>
    </w:p>
    <w:p w14:paraId="2AE677D3" w14:textId="1BA261D9" w:rsidR="00413294" w:rsidRDefault="00C2241D" w:rsidP="00C2241D">
      <w:pPr>
        <w:pStyle w:val="1"/>
        <w:numPr>
          <w:ilvl w:val="0"/>
          <w:numId w:val="0"/>
        </w:numPr>
      </w:pPr>
      <w:r>
        <w:lastRenderedPageBreak/>
        <w:t>附录的内容</w:t>
      </w:r>
    </w:p>
    <w:p w14:paraId="409D3C72" w14:textId="77777777" w:rsidR="00C2241D" w:rsidRDefault="00C2241D">
      <w:pPr>
        <w:widowControl/>
        <w:ind w:firstLineChars="0" w:firstLine="0"/>
        <w:jc w:val="left"/>
        <w:rPr>
          <w:rFonts w:eastAsia="华文新魏"/>
          <w:b/>
          <w:bCs/>
          <w:kern w:val="44"/>
          <w:sz w:val="44"/>
          <w:szCs w:val="44"/>
        </w:rPr>
      </w:pPr>
      <w:r>
        <w:br w:type="page"/>
      </w:r>
    </w:p>
    <w:p w14:paraId="7E27C0E4" w14:textId="77777777" w:rsidR="00ED235A" w:rsidRDefault="00ED235A" w:rsidP="00AA7EBA">
      <w:pPr>
        <w:pStyle w:val="1"/>
        <w:numPr>
          <w:ilvl w:val="0"/>
          <w:numId w:val="0"/>
        </w:numPr>
        <w:sectPr w:rsidR="00ED235A" w:rsidSect="00ED235A">
          <w:headerReference w:type="even" r:id="rId30"/>
          <w:headerReference w:type="default" r:id="rId31"/>
          <w:endnotePr>
            <w:numFmt w:val="decimal"/>
          </w:endnotePr>
          <w:pgSz w:w="16838" w:h="11906" w:orient="landscape" w:code="9"/>
          <w:pgMar w:top="1701" w:right="1418" w:bottom="1134" w:left="1418" w:header="851" w:footer="851" w:gutter="567"/>
          <w:cols w:space="720"/>
          <w:docGrid w:type="linesAndChars" w:linePitch="312"/>
        </w:sectPr>
      </w:pPr>
    </w:p>
    <w:p w14:paraId="668F96A4" w14:textId="60192B41" w:rsidR="00413294" w:rsidRDefault="00AA7EBA" w:rsidP="00AA7EBA">
      <w:pPr>
        <w:pStyle w:val="1"/>
        <w:numPr>
          <w:ilvl w:val="0"/>
          <w:numId w:val="0"/>
        </w:numPr>
      </w:pPr>
      <w:r>
        <w:rPr>
          <w:rFonts w:hint="eastAsia"/>
        </w:rPr>
        <w:lastRenderedPageBreak/>
        <w:t>参考文献</w:t>
      </w:r>
    </w:p>
    <w:sectPr w:rsidR="00413294" w:rsidSect="00ED235A">
      <w:headerReference w:type="even" r:id="rId32"/>
      <w:headerReference w:type="default" r:id="rId33"/>
      <w:endnotePr>
        <w:numFmt w:val="decimal"/>
      </w:endnotePr>
      <w:pgSz w:w="11906" w:h="16838" w:code="9"/>
      <w:pgMar w:top="1418" w:right="1134" w:bottom="1418" w:left="1701" w:header="851" w:footer="851" w:gutter="567"/>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张 杨" w:date="2022-04-26T09:05:00Z" w:initials="张">
    <w:p w14:paraId="2E2A2205" w14:textId="574BC625" w:rsidR="00290EDE" w:rsidRDefault="00290EDE">
      <w:pPr>
        <w:pStyle w:val="a8"/>
        <w:ind w:firstLine="420"/>
      </w:pPr>
      <w:r>
        <w:rPr>
          <w:rStyle w:val="a3"/>
        </w:rPr>
        <w:annotationRef/>
      </w:r>
      <w:r>
        <w:t>引言主要讲述当前的动态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A22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3454" w16cex:dateUtc="2022-04-26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A2205" w16cid:durableId="261234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E3BD8" w14:textId="77777777" w:rsidR="00404D88" w:rsidRPr="002161E1" w:rsidRDefault="00404D88" w:rsidP="002161E1">
      <w:pPr>
        <w:pStyle w:val="aa"/>
        <w:ind w:firstLine="360"/>
      </w:pPr>
    </w:p>
  </w:endnote>
  <w:endnote w:type="continuationSeparator" w:id="0">
    <w:p w14:paraId="1B3395C2" w14:textId="77777777" w:rsidR="00404D88" w:rsidRDefault="00404D88">
      <w:pPr>
        <w:ind w:firstLine="480"/>
      </w:pPr>
      <w:r>
        <w:continuationSeparator/>
      </w:r>
    </w:p>
  </w:endnote>
  <w:endnote w:id="1">
    <w:p w14:paraId="1B651FEA" w14:textId="19033B48" w:rsidR="00A16A2C" w:rsidRPr="00DD222F" w:rsidRDefault="00B82263" w:rsidP="00DD222F">
      <w:pPr>
        <w:pStyle w:val="af6"/>
        <w:numPr>
          <w:ilvl w:val="0"/>
          <w:numId w:val="5"/>
        </w:numPr>
        <w:ind w:firstLineChars="0"/>
        <w:rPr>
          <w:rFonts w:hint="eastAsia"/>
          <w:sz w:val="21"/>
        </w:rPr>
      </w:pPr>
      <w:proofErr w:type="gramStart"/>
      <w:r w:rsidRPr="00DD222F">
        <w:rPr>
          <w:rFonts w:hint="eastAsia"/>
          <w:sz w:val="21"/>
        </w:rPr>
        <w:t>宋昆</w:t>
      </w:r>
      <w:proofErr w:type="gramEnd"/>
      <w:r w:rsidRPr="00DD222F">
        <w:rPr>
          <w:rFonts w:hint="eastAsia"/>
          <w:sz w:val="21"/>
        </w:rPr>
        <w:t xml:space="preserve">, </w:t>
      </w:r>
      <w:proofErr w:type="gramStart"/>
      <w:r w:rsidRPr="00DD222F">
        <w:rPr>
          <w:rFonts w:hint="eastAsia"/>
          <w:sz w:val="21"/>
        </w:rPr>
        <w:t>李严</w:t>
      </w:r>
      <w:proofErr w:type="gramEnd"/>
      <w:r w:rsidRPr="00DD222F">
        <w:rPr>
          <w:rFonts w:hint="eastAsia"/>
          <w:sz w:val="21"/>
        </w:rPr>
        <w:t>. SQL Server</w:t>
      </w:r>
      <w:r w:rsidRPr="00DD222F">
        <w:rPr>
          <w:rFonts w:hint="eastAsia"/>
          <w:sz w:val="21"/>
        </w:rPr>
        <w:t>开发实例</w:t>
      </w:r>
      <w:r w:rsidRPr="00DD222F">
        <w:rPr>
          <w:rFonts w:hint="eastAsia"/>
          <w:sz w:val="21"/>
        </w:rPr>
        <w:t xml:space="preserve">. </w:t>
      </w:r>
      <w:r w:rsidRPr="00DD222F">
        <w:rPr>
          <w:rFonts w:hint="eastAsia"/>
          <w:sz w:val="21"/>
        </w:rPr>
        <w:t>机械工业出版社</w:t>
      </w:r>
      <w:r w:rsidRPr="00DD222F">
        <w:rPr>
          <w:rFonts w:hint="eastAsia"/>
          <w:sz w:val="21"/>
        </w:rPr>
        <w:t>. 2006.</w:t>
      </w:r>
    </w:p>
  </w:endnote>
  <w:endnote w:id="2">
    <w:p w14:paraId="4782DBFF" w14:textId="2C0605A9" w:rsidR="00B82263" w:rsidRPr="00DD222F" w:rsidRDefault="00B82263" w:rsidP="00DD222F">
      <w:pPr>
        <w:pStyle w:val="af6"/>
        <w:numPr>
          <w:ilvl w:val="0"/>
          <w:numId w:val="5"/>
        </w:numPr>
        <w:ind w:firstLineChars="0"/>
        <w:rPr>
          <w:rFonts w:hint="eastAsia"/>
          <w:sz w:val="21"/>
        </w:rPr>
      </w:pPr>
      <w:r w:rsidRPr="00DD222F">
        <w:rPr>
          <w:sz w:val="21"/>
        </w:rPr>
        <w:t xml:space="preserve">Luc </w:t>
      </w:r>
      <w:proofErr w:type="spellStart"/>
      <w:r w:rsidRPr="00DD222F">
        <w:rPr>
          <w:sz w:val="21"/>
        </w:rPr>
        <w:t>Bougganim</w:t>
      </w:r>
      <w:proofErr w:type="spellEnd"/>
      <w:r w:rsidRPr="00DD222F">
        <w:rPr>
          <w:sz w:val="21"/>
        </w:rPr>
        <w:t xml:space="preserve">, Cosmin </w:t>
      </w:r>
      <w:proofErr w:type="spellStart"/>
      <w:r w:rsidRPr="00DD222F">
        <w:rPr>
          <w:sz w:val="21"/>
        </w:rPr>
        <w:t>Cremarenco</w:t>
      </w:r>
      <w:proofErr w:type="spellEnd"/>
      <w:r w:rsidRPr="00DD222F">
        <w:rPr>
          <w:sz w:val="21"/>
        </w:rPr>
        <w:t>. Safe Data Sharing and Data Dissemination on Smart Devices .2005.</w:t>
      </w:r>
    </w:p>
  </w:endnote>
  <w:endnote w:id="3">
    <w:p w14:paraId="78412EF5" w14:textId="7E13E953" w:rsidR="00B82263" w:rsidRPr="00DD222F" w:rsidRDefault="00B82263" w:rsidP="00DD222F">
      <w:pPr>
        <w:pStyle w:val="af6"/>
        <w:numPr>
          <w:ilvl w:val="0"/>
          <w:numId w:val="5"/>
        </w:numPr>
        <w:ind w:firstLineChars="0"/>
        <w:rPr>
          <w:rFonts w:hint="eastAsia"/>
          <w:sz w:val="21"/>
        </w:rPr>
      </w:pPr>
      <w:r w:rsidRPr="00DD222F">
        <w:rPr>
          <w:rFonts w:hint="eastAsia"/>
          <w:sz w:val="21"/>
        </w:rPr>
        <w:t>魏汪洋</w:t>
      </w:r>
      <w:r w:rsidRPr="00DD222F">
        <w:rPr>
          <w:rFonts w:hint="eastAsia"/>
          <w:sz w:val="21"/>
        </w:rPr>
        <w:t xml:space="preserve">, </w:t>
      </w:r>
      <w:r w:rsidRPr="00DD222F">
        <w:rPr>
          <w:rFonts w:hint="eastAsia"/>
          <w:sz w:val="21"/>
        </w:rPr>
        <w:t>张建林</w:t>
      </w:r>
      <w:r w:rsidRPr="00DD222F">
        <w:rPr>
          <w:rFonts w:hint="eastAsia"/>
          <w:sz w:val="21"/>
        </w:rPr>
        <w:t xml:space="preserve">. </w:t>
      </w:r>
      <w:r w:rsidRPr="00DD222F">
        <w:rPr>
          <w:rFonts w:hint="eastAsia"/>
          <w:sz w:val="21"/>
        </w:rPr>
        <w:t>零基础学</w:t>
      </w:r>
      <w:r w:rsidRPr="00DD222F">
        <w:rPr>
          <w:rFonts w:hint="eastAsia"/>
          <w:sz w:val="21"/>
        </w:rPr>
        <w:t xml:space="preserve">ASP.NET. </w:t>
      </w:r>
      <w:r w:rsidRPr="00DD222F">
        <w:rPr>
          <w:rFonts w:hint="eastAsia"/>
          <w:sz w:val="21"/>
        </w:rPr>
        <w:t>机械工业出版社</w:t>
      </w:r>
      <w:r w:rsidRPr="00DD222F">
        <w:rPr>
          <w:rFonts w:hint="eastAsia"/>
          <w:sz w:val="21"/>
        </w:rPr>
        <w:t>. 2012.</w:t>
      </w:r>
    </w:p>
  </w:endnote>
  <w:endnote w:id="4">
    <w:p w14:paraId="39F22605" w14:textId="5CEB198D" w:rsidR="00B82263" w:rsidRPr="00DD222F" w:rsidRDefault="00B82263" w:rsidP="00DD222F">
      <w:pPr>
        <w:pStyle w:val="af6"/>
        <w:numPr>
          <w:ilvl w:val="0"/>
          <w:numId w:val="5"/>
        </w:numPr>
        <w:ind w:firstLineChars="0"/>
        <w:rPr>
          <w:rFonts w:hint="eastAsia"/>
          <w:sz w:val="21"/>
        </w:rPr>
      </w:pPr>
      <w:proofErr w:type="gramStart"/>
      <w:r w:rsidRPr="00DD222F">
        <w:rPr>
          <w:rFonts w:hint="eastAsia"/>
          <w:sz w:val="21"/>
        </w:rPr>
        <w:t>郑阿奇</w:t>
      </w:r>
      <w:proofErr w:type="gramEnd"/>
      <w:r w:rsidRPr="00DD222F">
        <w:rPr>
          <w:rFonts w:hint="eastAsia"/>
          <w:sz w:val="21"/>
        </w:rPr>
        <w:t xml:space="preserve">. </w:t>
      </w:r>
      <w:r w:rsidRPr="00DD222F">
        <w:rPr>
          <w:rFonts w:hint="eastAsia"/>
          <w:sz w:val="21"/>
        </w:rPr>
        <w:t>精通</w:t>
      </w:r>
      <w:r w:rsidRPr="00DD222F">
        <w:rPr>
          <w:rFonts w:hint="eastAsia"/>
          <w:sz w:val="21"/>
        </w:rPr>
        <w:t>C#</w:t>
      </w:r>
      <w:r w:rsidRPr="00DD222F">
        <w:rPr>
          <w:rFonts w:hint="eastAsia"/>
          <w:sz w:val="21"/>
        </w:rPr>
        <w:t>编程</w:t>
      </w:r>
      <w:r w:rsidRPr="00DD222F">
        <w:rPr>
          <w:rFonts w:hint="eastAsia"/>
          <w:sz w:val="21"/>
        </w:rPr>
        <w:t xml:space="preserve">. </w:t>
      </w:r>
      <w:r w:rsidRPr="00DD222F">
        <w:rPr>
          <w:rFonts w:hint="eastAsia"/>
          <w:sz w:val="21"/>
        </w:rPr>
        <w:t>电子工业出版社</w:t>
      </w:r>
      <w:r w:rsidRPr="00DD222F">
        <w:rPr>
          <w:rFonts w:hint="eastAsia"/>
          <w:sz w:val="21"/>
        </w:rPr>
        <w:t>. 2011.</w:t>
      </w:r>
    </w:p>
  </w:endnote>
  <w:endnote w:id="5">
    <w:p w14:paraId="7CCA5C10" w14:textId="42400E90" w:rsidR="00B82263" w:rsidRPr="00DD222F" w:rsidRDefault="00B82263" w:rsidP="00DD222F">
      <w:pPr>
        <w:pStyle w:val="af6"/>
        <w:numPr>
          <w:ilvl w:val="0"/>
          <w:numId w:val="5"/>
        </w:numPr>
        <w:ind w:firstLineChars="0"/>
        <w:rPr>
          <w:rFonts w:hint="eastAsia"/>
          <w:sz w:val="21"/>
        </w:rPr>
      </w:pPr>
      <w:r w:rsidRPr="00DD222F">
        <w:rPr>
          <w:rFonts w:hint="eastAsia"/>
          <w:sz w:val="21"/>
        </w:rPr>
        <w:t>痛爱红</w:t>
      </w:r>
      <w:r w:rsidRPr="00DD222F">
        <w:rPr>
          <w:rFonts w:hint="eastAsia"/>
          <w:sz w:val="21"/>
        </w:rPr>
        <w:t xml:space="preserve">, </w:t>
      </w:r>
      <w:r w:rsidRPr="00DD222F">
        <w:rPr>
          <w:rFonts w:hint="eastAsia"/>
          <w:sz w:val="21"/>
        </w:rPr>
        <w:t>张欣茹</w:t>
      </w:r>
      <w:r w:rsidRPr="00DD222F">
        <w:rPr>
          <w:rFonts w:hint="eastAsia"/>
          <w:sz w:val="21"/>
        </w:rPr>
        <w:t>. Visual C#.NET</w:t>
      </w:r>
      <w:r w:rsidRPr="00DD222F">
        <w:rPr>
          <w:rFonts w:hint="eastAsia"/>
          <w:sz w:val="21"/>
        </w:rPr>
        <w:t>应用教程（第二版）</w:t>
      </w:r>
      <w:r w:rsidRPr="00DD222F">
        <w:rPr>
          <w:rFonts w:hint="eastAsia"/>
          <w:sz w:val="21"/>
        </w:rPr>
        <w:t xml:space="preserve">. </w:t>
      </w:r>
      <w:r w:rsidRPr="00DD222F">
        <w:rPr>
          <w:rFonts w:hint="eastAsia"/>
          <w:sz w:val="21"/>
        </w:rPr>
        <w:t>清华大学出版社、北京交通大学出版社</w:t>
      </w:r>
      <w:r w:rsidRPr="00DD222F">
        <w:rPr>
          <w:rFonts w:hint="eastAsia"/>
          <w:sz w:val="21"/>
        </w:rPr>
        <w:t>. 2011.</w:t>
      </w:r>
    </w:p>
  </w:endnote>
  <w:endnote w:id="6">
    <w:p w14:paraId="294EFBC6" w14:textId="2E7B8A12" w:rsidR="00B82263" w:rsidRDefault="00B82263" w:rsidP="00DD222F">
      <w:pPr>
        <w:pStyle w:val="af6"/>
        <w:numPr>
          <w:ilvl w:val="0"/>
          <w:numId w:val="5"/>
        </w:numPr>
        <w:ind w:firstLineChars="0"/>
        <w:rPr>
          <w:rFonts w:hint="eastAsia"/>
        </w:rPr>
      </w:pPr>
      <w:r w:rsidRPr="00DD222F">
        <w:rPr>
          <w:rFonts w:hint="eastAsia"/>
          <w:sz w:val="21"/>
        </w:rPr>
        <w:t>王珊</w:t>
      </w:r>
      <w:r w:rsidRPr="00DD222F">
        <w:rPr>
          <w:rFonts w:hint="eastAsia"/>
          <w:sz w:val="21"/>
        </w:rPr>
        <w:t xml:space="preserve">, </w:t>
      </w:r>
      <w:proofErr w:type="gramStart"/>
      <w:r w:rsidRPr="00DD222F">
        <w:rPr>
          <w:rFonts w:hint="eastAsia"/>
          <w:sz w:val="21"/>
        </w:rPr>
        <w:t>萨</w:t>
      </w:r>
      <w:proofErr w:type="gramEnd"/>
      <w:r w:rsidRPr="00DD222F">
        <w:rPr>
          <w:rFonts w:hint="eastAsia"/>
          <w:sz w:val="21"/>
        </w:rPr>
        <w:t>师煊</w:t>
      </w:r>
      <w:r w:rsidRPr="00DD222F">
        <w:rPr>
          <w:rFonts w:hint="eastAsia"/>
          <w:sz w:val="21"/>
        </w:rPr>
        <w:t xml:space="preserve">. </w:t>
      </w:r>
      <w:r w:rsidRPr="00DD222F">
        <w:rPr>
          <w:rFonts w:hint="eastAsia"/>
          <w:sz w:val="21"/>
        </w:rPr>
        <w:t>数据库系统概率（第</w:t>
      </w:r>
      <w:r w:rsidRPr="00DD222F">
        <w:rPr>
          <w:rFonts w:hint="eastAsia"/>
          <w:sz w:val="21"/>
        </w:rPr>
        <w:t>4</w:t>
      </w:r>
      <w:r w:rsidRPr="00DD222F">
        <w:rPr>
          <w:rFonts w:hint="eastAsia"/>
          <w:sz w:val="21"/>
        </w:rPr>
        <w:t>版）</w:t>
      </w:r>
      <w:r w:rsidRPr="00DD222F">
        <w:rPr>
          <w:rFonts w:hint="eastAsia"/>
          <w:sz w:val="21"/>
        </w:rPr>
        <w:t xml:space="preserve">. </w:t>
      </w:r>
      <w:r w:rsidRPr="00DD222F">
        <w:rPr>
          <w:rFonts w:hint="eastAsia"/>
          <w:sz w:val="21"/>
        </w:rPr>
        <w:t>高等教育出版社</w:t>
      </w:r>
      <w:r w:rsidRPr="00DD222F">
        <w:rPr>
          <w:rFonts w:hint="eastAsia"/>
          <w:sz w:val="21"/>
        </w:rPr>
        <w:t>. 2006.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B2AA2" w14:textId="77777777" w:rsidR="0063588E" w:rsidRDefault="0063588E" w:rsidP="0063588E">
    <w:pPr>
      <w:pBdr>
        <w:left w:val="single" w:sz="12" w:space="11" w:color="4F81BD" w:themeColor="accent1"/>
      </w:pBdr>
      <w:tabs>
        <w:tab w:val="left" w:pos="622"/>
      </w:tabs>
      <w:ind w:firstLine="52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color w:val="365F91" w:themeColor="accent1" w:themeShade="BF"/>
        <w:sz w:val="26"/>
        <w:szCs w:val="26"/>
        <w:lang w:val="zh-CN"/>
      </w:rPr>
      <w:t>2</w:t>
    </w:r>
    <w:r>
      <w:rPr>
        <w:rFonts w:asciiTheme="majorHAnsi" w:eastAsiaTheme="majorEastAsia" w:hAnsiTheme="majorHAnsi" w:cstheme="majorBidi"/>
        <w:color w:val="365F91" w:themeColor="accent1" w:themeShade="BF"/>
        <w:sz w:val="26"/>
        <w:szCs w:val="26"/>
      </w:rPr>
      <w:fldChar w:fldCharType="end"/>
    </w:r>
  </w:p>
  <w:p w14:paraId="44812675" w14:textId="77777777" w:rsidR="00ED235A" w:rsidRDefault="00ED235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882C" w14:textId="77777777" w:rsidR="0070376B" w:rsidRDefault="0070376B" w:rsidP="0063588E">
    <w:pPr>
      <w:pBdr>
        <w:left w:val="single" w:sz="12" w:space="11" w:color="4F81BD" w:themeColor="accent1"/>
      </w:pBdr>
      <w:tabs>
        <w:tab w:val="left" w:pos="622"/>
      </w:tabs>
      <w:ind w:firstLine="520"/>
      <w:jc w:val="right"/>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color w:val="365F91" w:themeColor="accent1" w:themeShade="BF"/>
        <w:sz w:val="26"/>
        <w:szCs w:val="26"/>
        <w:lang w:val="zh-CN"/>
      </w:rPr>
      <w:t>2</w:t>
    </w:r>
    <w:r>
      <w:rPr>
        <w:rFonts w:asciiTheme="majorHAnsi" w:eastAsiaTheme="majorEastAsia" w:hAnsiTheme="majorHAnsi" w:cstheme="majorBidi"/>
        <w:color w:val="365F91" w:themeColor="accent1" w:themeShade="BF"/>
        <w:sz w:val="26"/>
        <w:szCs w:val="26"/>
      </w:rPr>
      <w:fldChar w:fldCharType="end"/>
    </w:r>
  </w:p>
  <w:p w14:paraId="71BA6D71" w14:textId="77777777" w:rsidR="00ED235A" w:rsidRDefault="00ED235A">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CF95E" w14:textId="77777777" w:rsidR="00ED235A" w:rsidRDefault="00ED235A">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253F2" w14:textId="77777777" w:rsidR="00041A6E" w:rsidRDefault="00041A6E" w:rsidP="0063588E">
    <w:pPr>
      <w:pBdr>
        <w:left w:val="single" w:sz="12" w:space="11" w:color="4F81BD" w:themeColor="accent1"/>
      </w:pBdr>
      <w:tabs>
        <w:tab w:val="left" w:pos="622"/>
      </w:tabs>
      <w:ind w:firstLine="520"/>
      <w:jc w:val="right"/>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color w:val="365F91" w:themeColor="accent1" w:themeShade="BF"/>
        <w:sz w:val="26"/>
        <w:szCs w:val="26"/>
        <w:lang w:val="zh-CN"/>
      </w:rPr>
      <w:t>2</w:t>
    </w:r>
    <w:r>
      <w:rPr>
        <w:rFonts w:asciiTheme="majorHAnsi" w:eastAsiaTheme="majorEastAsia" w:hAnsiTheme="majorHAnsi" w:cstheme="majorBidi"/>
        <w:color w:val="365F91" w:themeColor="accent1" w:themeShade="BF"/>
        <w:sz w:val="26"/>
        <w:szCs w:val="26"/>
      </w:rPr>
      <w:fldChar w:fldCharType="end"/>
    </w:r>
  </w:p>
  <w:p w14:paraId="05AB358C" w14:textId="77777777" w:rsidR="00041A6E" w:rsidRDefault="00041A6E">
    <w:pPr>
      <w:pStyle w:val="aa"/>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D45F" w14:textId="77777777" w:rsidR="00511F7E" w:rsidRDefault="00511F7E" w:rsidP="0063588E">
    <w:pPr>
      <w:pBdr>
        <w:left w:val="single" w:sz="12" w:space="11" w:color="4F81BD" w:themeColor="accent1"/>
      </w:pBdr>
      <w:tabs>
        <w:tab w:val="left" w:pos="622"/>
      </w:tabs>
      <w:ind w:firstLine="520"/>
      <w:jc w:val="right"/>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color w:val="365F91" w:themeColor="accent1" w:themeShade="BF"/>
        <w:sz w:val="26"/>
        <w:szCs w:val="26"/>
        <w:lang w:val="zh-CN"/>
      </w:rPr>
      <w:t>2</w:t>
    </w:r>
    <w:r>
      <w:rPr>
        <w:rFonts w:asciiTheme="majorHAnsi" w:eastAsiaTheme="majorEastAsia" w:hAnsiTheme="majorHAnsi" w:cstheme="majorBidi"/>
        <w:color w:val="365F91" w:themeColor="accent1" w:themeShade="BF"/>
        <w:sz w:val="26"/>
        <w:szCs w:val="26"/>
      </w:rPr>
      <w:fldChar w:fldCharType="end"/>
    </w:r>
  </w:p>
  <w:p w14:paraId="3032E2BE" w14:textId="77777777" w:rsidR="00511F7E" w:rsidRDefault="00511F7E">
    <w:pPr>
      <w:pStyle w:val="aa"/>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8653" w14:textId="77777777" w:rsidR="006D1D9B" w:rsidRDefault="006D1D9B" w:rsidP="0063588E">
    <w:pPr>
      <w:pBdr>
        <w:left w:val="single" w:sz="12" w:space="11" w:color="4F81BD" w:themeColor="accent1"/>
      </w:pBdr>
      <w:tabs>
        <w:tab w:val="left" w:pos="622"/>
      </w:tabs>
      <w:ind w:firstLine="520"/>
      <w:jc w:val="right"/>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color w:val="365F91" w:themeColor="accent1" w:themeShade="BF"/>
        <w:sz w:val="26"/>
        <w:szCs w:val="26"/>
        <w:lang w:val="zh-CN"/>
      </w:rPr>
      <w:t>2</w:t>
    </w:r>
    <w:r>
      <w:rPr>
        <w:rFonts w:asciiTheme="majorHAnsi" w:eastAsiaTheme="majorEastAsia" w:hAnsiTheme="majorHAnsi" w:cstheme="majorBidi"/>
        <w:color w:val="365F91" w:themeColor="accent1" w:themeShade="BF"/>
        <w:sz w:val="26"/>
        <w:szCs w:val="26"/>
      </w:rPr>
      <w:fldChar w:fldCharType="end"/>
    </w:r>
  </w:p>
  <w:p w14:paraId="671122A0" w14:textId="77777777" w:rsidR="006D1D9B" w:rsidRDefault="006D1D9B">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C7BC" w14:textId="77777777" w:rsidR="00404D88" w:rsidRDefault="00404D88">
      <w:pPr>
        <w:ind w:firstLine="480"/>
      </w:pPr>
      <w:r>
        <w:separator/>
      </w:r>
    </w:p>
  </w:footnote>
  <w:footnote w:type="continuationSeparator" w:id="0">
    <w:p w14:paraId="4E248492" w14:textId="77777777" w:rsidR="00404D88" w:rsidRDefault="00404D88">
      <w:pPr>
        <w:ind w:firstLine="480"/>
      </w:pPr>
      <w:r>
        <w:continuationSeparator/>
      </w:r>
    </w:p>
  </w:footnote>
  <w:footnote w:id="1">
    <w:p w14:paraId="3392D857" w14:textId="3941FC2B" w:rsidR="00290EDE" w:rsidRDefault="00290EDE">
      <w:pPr>
        <w:pStyle w:val="afb"/>
        <w:ind w:firstLine="360"/>
        <w:rPr>
          <w:rFonts w:hint="eastAsia"/>
        </w:rPr>
      </w:pPr>
      <w:r>
        <w:rPr>
          <w:rStyle w:val="afd"/>
        </w:rPr>
        <w:footnoteRef/>
      </w:r>
      <w:r>
        <w:t xml:space="preserve"> </w:t>
      </w:r>
      <w:r>
        <w:rPr>
          <w:rFonts w:hint="eastAsia"/>
        </w:rPr>
        <w:t>来源于一份调查报告</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5B7E" w14:textId="6E0981FC" w:rsidR="00ED235A" w:rsidRDefault="00ED235A">
    <w:pPr>
      <w:pStyle w:val="a6"/>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9E1D" w14:textId="77777777" w:rsidR="00041A6E" w:rsidRDefault="00041A6E">
    <w:pPr>
      <w:pStyle w:val="a6"/>
      <w:ind w:firstLine="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3E52" w14:textId="7FB39CA0" w:rsidR="009746B3" w:rsidRDefault="003D462C">
    <w:pPr>
      <w:pStyle w:val="a6"/>
      <w:ind w:firstLine="360"/>
    </w:pPr>
    <w:sdt>
      <w:sdtPr>
        <w:alias w:val="标题"/>
        <w:tag w:val=""/>
        <w:id w:val="-2003340013"/>
        <w:placeholder>
          <w:docPart w:val="191F35632AF648C6A7E301CE89D9402F"/>
        </w:placeholder>
        <w:dataBinding w:prefixMappings="xmlns:ns0='http://purl.org/dc/elements/1.1/' xmlns:ns1='http://schemas.openxmlformats.org/package/2006/metadata/core-properties' " w:xpath="/ns1:coreProperties[1]/ns0:title[1]" w:storeItemID="{6C3C8BC8-F283-45AE-878A-BAB7291924A1}"/>
        <w:text/>
      </w:sdtPr>
      <w:sdtContent>
        <w:r>
          <w:t>毕业论文，</w:t>
        </w:r>
      </w:sdtContent>
    </w:sdt>
    <w:r>
      <w:fldChar w:fldCharType="begin"/>
    </w:r>
    <w:r>
      <w:instrText xml:space="preserve"> STYLEREF  "</w:instrText>
    </w:r>
    <w:r>
      <w:instrText>标题</w:instrText>
    </w:r>
    <w:r>
      <w:instrText xml:space="preserve"> 1"  \* MERGEFORMAT </w:instrText>
    </w:r>
    <w:r>
      <w:fldChar w:fldCharType="separate"/>
    </w:r>
    <w:r w:rsidR="006D1D9B">
      <w:rPr>
        <w:rFonts w:hint="eastAsia"/>
        <w:noProof/>
      </w:rPr>
      <w:t>参考文献</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DAC7" w14:textId="25448AAD" w:rsidR="00ED235A" w:rsidRDefault="00ED235A">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91E0" w14:textId="5294B820" w:rsidR="00ED235A" w:rsidRDefault="00ED235A">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DE72" w14:textId="081606FA" w:rsidR="00041A6E" w:rsidRDefault="00041A6E">
    <w:pPr>
      <w:pStyle w:val="a6"/>
      <w:ind w:firstLine="360"/>
    </w:pPr>
    <w:sdt>
      <w:sdtPr>
        <w:alias w:val="标题"/>
        <w:tag w:val=""/>
        <w:id w:val="276382349"/>
        <w:placeholder>
          <w:docPart w:val="8598609BA7C24B56A1799B969BC1DB7A"/>
        </w:placeholder>
        <w:dataBinding w:prefixMappings="xmlns:ns0='http://purl.org/dc/elements/1.1/' xmlns:ns1='http://schemas.openxmlformats.org/package/2006/metadata/core-properties' " w:xpath="/ns1:coreProperties[1]/ns0:title[1]" w:storeItemID="{6C3C8BC8-F283-45AE-878A-BAB7291924A1}"/>
        <w:text/>
      </w:sdtPr>
      <w:sdtContent>
        <w:r>
          <w:t>毕业论文，</w:t>
        </w:r>
      </w:sdtContent>
    </w:sdt>
    <w:r>
      <w:fldChar w:fldCharType="begin"/>
    </w:r>
    <w:r>
      <w:instrText xml:space="preserve"> STYLEREF  "</w:instrText>
    </w:r>
    <w:r>
      <w:instrText>标题</w:instrText>
    </w:r>
    <w:r>
      <w:instrText xml:space="preserve"> 1" \n  \* MERGEFORMAT </w:instrText>
    </w:r>
    <w:r>
      <w:fldChar w:fldCharType="separate"/>
    </w:r>
    <w:r w:rsidR="006D1D9B">
      <w:rPr>
        <w:rFonts w:hint="eastAsia"/>
        <w:noProof/>
      </w:rPr>
      <w:t>第</w:t>
    </w:r>
    <w:r w:rsidR="006D1D9B">
      <w:rPr>
        <w:rFonts w:hint="eastAsia"/>
        <w:noProof/>
      </w:rPr>
      <w:t>4</w:t>
    </w:r>
    <w:r w:rsidR="006D1D9B">
      <w:rPr>
        <w:rFonts w:hint="eastAsia"/>
        <w:noProof/>
      </w:rPr>
      <w:t>章</w:t>
    </w:r>
    <w:r>
      <w:fldChar w:fldCharType="end"/>
    </w:r>
    <w:r>
      <w:fldChar w:fldCharType="begin"/>
    </w:r>
    <w:r>
      <w:instrText xml:space="preserve"> STYLEREF  "</w:instrText>
    </w:r>
    <w:r>
      <w:instrText>标题</w:instrText>
    </w:r>
    <w:r>
      <w:instrText xml:space="preserve"> 1"  \* MERGEFORMAT </w:instrText>
    </w:r>
    <w:r>
      <w:fldChar w:fldCharType="separate"/>
    </w:r>
    <w:r w:rsidR="006D1D9B">
      <w:rPr>
        <w:rFonts w:hint="eastAsia"/>
        <w:noProof/>
      </w:rPr>
      <w:t>数据库设计</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0913" w14:textId="23CAA476" w:rsidR="00041A6E" w:rsidRDefault="00041A6E">
    <w:pPr>
      <w:pStyle w:val="a6"/>
      <w:ind w:firstLine="360"/>
    </w:pPr>
    <w:sdt>
      <w:sdtPr>
        <w:alias w:val="标题"/>
        <w:tag w:val=""/>
        <w:id w:val="435024238"/>
        <w:placeholder>
          <w:docPart w:val="0C6B2B52924C41B5BAFB46952B72E736"/>
        </w:placeholder>
        <w:dataBinding w:prefixMappings="xmlns:ns0='http://purl.org/dc/elements/1.1/' xmlns:ns1='http://schemas.openxmlformats.org/package/2006/metadata/core-properties' " w:xpath="/ns1:coreProperties[1]/ns0:title[1]" w:storeItemID="{6C3C8BC8-F283-45AE-878A-BAB7291924A1}"/>
        <w:text/>
      </w:sdtPr>
      <w:sdtContent>
        <w:r>
          <w:t>毕业论文，</w:t>
        </w:r>
      </w:sdtContent>
    </w:sdt>
    <w:r>
      <w:fldChar w:fldCharType="begin"/>
    </w:r>
    <w:r>
      <w:instrText xml:space="preserve"> STYLEREF  "</w:instrText>
    </w:r>
    <w:r>
      <w:instrText>标题</w:instrText>
    </w:r>
    <w:r>
      <w:instrText xml:space="preserve"> 1" \n  \* MERGEFORMAT </w:instrText>
    </w:r>
    <w:r>
      <w:fldChar w:fldCharType="separate"/>
    </w:r>
    <w:r w:rsidR="006D1D9B">
      <w:rPr>
        <w:rFonts w:hint="eastAsia"/>
        <w:noProof/>
      </w:rPr>
      <w:t>第</w:t>
    </w:r>
    <w:r w:rsidR="006D1D9B">
      <w:rPr>
        <w:rFonts w:hint="eastAsia"/>
        <w:noProof/>
      </w:rPr>
      <w:t>4</w:t>
    </w:r>
    <w:r w:rsidR="006D1D9B">
      <w:rPr>
        <w:rFonts w:hint="eastAsia"/>
        <w:noProof/>
      </w:rPr>
      <w:t>章</w:t>
    </w:r>
    <w:r>
      <w:fldChar w:fldCharType="end"/>
    </w:r>
    <w:r>
      <w:fldChar w:fldCharType="begin"/>
    </w:r>
    <w:r>
      <w:instrText xml:space="preserve"> STYLEREF  "</w:instrText>
    </w:r>
    <w:r>
      <w:instrText>标题</w:instrText>
    </w:r>
    <w:r>
      <w:instrText xml:space="preserve"> 1"  \* MERGEFORMAT </w:instrText>
    </w:r>
    <w:r>
      <w:fldChar w:fldCharType="separate"/>
    </w:r>
    <w:r w:rsidR="006D1D9B">
      <w:rPr>
        <w:rFonts w:hint="eastAsia"/>
        <w:noProof/>
      </w:rPr>
      <w:t>数据库设计</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6014" w14:textId="685E8575" w:rsidR="003B094B" w:rsidRDefault="003B094B">
    <w:pPr>
      <w:pStyle w:val="a6"/>
      <w:ind w:firstLine="360"/>
    </w:pPr>
    <w:sdt>
      <w:sdtPr>
        <w:alias w:val="标题"/>
        <w:tag w:val=""/>
        <w:id w:val="496244169"/>
        <w:placeholder>
          <w:docPart w:val="BAF311239A8B40598BFC9792EBD5AF24"/>
        </w:placeholder>
        <w:dataBinding w:prefixMappings="xmlns:ns0='http://purl.org/dc/elements/1.1/' xmlns:ns1='http://schemas.openxmlformats.org/package/2006/metadata/core-properties' " w:xpath="/ns1:coreProperties[1]/ns0:title[1]" w:storeItemID="{6C3C8BC8-F283-45AE-878A-BAB7291924A1}"/>
        <w:text/>
      </w:sdtPr>
      <w:sdtContent>
        <w:r>
          <w:t>毕业论文，</w:t>
        </w:r>
      </w:sdtContent>
    </w:sdt>
    <w:r>
      <w:fldChar w:fldCharType="begin"/>
    </w:r>
    <w:r>
      <w:instrText xml:space="preserve"> STYLEREF  "</w:instrText>
    </w:r>
    <w:r>
      <w:instrText>标题</w:instrText>
    </w:r>
    <w:r>
      <w:instrText xml:space="preserve"> 1" \n  \* MERGEFORMAT </w:instrText>
    </w:r>
    <w:r>
      <w:fldChar w:fldCharType="separate"/>
    </w:r>
    <w:r w:rsidR="006D1D9B">
      <w:rPr>
        <w:rFonts w:hint="eastAsia"/>
        <w:noProof/>
      </w:rPr>
      <w:t>第</w:t>
    </w:r>
    <w:r w:rsidR="006D1D9B">
      <w:rPr>
        <w:rFonts w:hint="eastAsia"/>
        <w:noProof/>
      </w:rPr>
      <w:t>1</w:t>
    </w:r>
    <w:r w:rsidR="006D1D9B">
      <w:rPr>
        <w:rFonts w:hint="eastAsia"/>
        <w:noProof/>
      </w:rPr>
      <w:t>章</w:t>
    </w:r>
    <w:r>
      <w:fldChar w:fldCharType="end"/>
    </w:r>
    <w:r>
      <w:fldChar w:fldCharType="begin"/>
    </w:r>
    <w:r>
      <w:instrText xml:space="preserve"> STYLEREF  "</w:instrText>
    </w:r>
    <w:r>
      <w:instrText>标题</w:instrText>
    </w:r>
    <w:r>
      <w:instrText xml:space="preserve"> 1"  \* MERGEFORMAT </w:instrText>
    </w:r>
    <w:r w:rsidR="009746B3">
      <w:fldChar w:fldCharType="separate"/>
    </w:r>
    <w:r w:rsidR="006D1D9B">
      <w:rPr>
        <w:rFonts w:hint="eastAsia"/>
        <w:noProof/>
      </w:rPr>
      <w:t>进销存管理系统概述</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CD5D" w14:textId="672842B8" w:rsidR="009746B3" w:rsidRDefault="009746B3">
    <w:pPr>
      <w:pStyle w:val="a6"/>
      <w:ind w:firstLine="360"/>
    </w:pPr>
    <w:sdt>
      <w:sdtPr>
        <w:alias w:val="标题"/>
        <w:tag w:val=""/>
        <w:id w:val="-1372606001"/>
        <w:placeholder>
          <w:docPart w:val="2B1F6A9C395B4B24895D904642CFEFB2"/>
        </w:placeholder>
        <w:dataBinding w:prefixMappings="xmlns:ns0='http://purl.org/dc/elements/1.1/' xmlns:ns1='http://schemas.openxmlformats.org/package/2006/metadata/core-properties' " w:xpath="/ns1:coreProperties[1]/ns0:title[1]" w:storeItemID="{6C3C8BC8-F283-45AE-878A-BAB7291924A1}"/>
        <w:text/>
      </w:sdtPr>
      <w:sdtContent>
        <w:r>
          <w:t>毕业论文，</w:t>
        </w:r>
      </w:sdtContent>
    </w:sdt>
    <w:r>
      <w:fldChar w:fldCharType="begin"/>
    </w:r>
    <w:r>
      <w:instrText xml:space="preserve"> STYLEREF  "</w:instrText>
    </w:r>
    <w:r>
      <w:instrText>标题</w:instrText>
    </w:r>
    <w:r>
      <w:instrText xml:space="preserve"> 1"  \* MERGEFORMAT </w:instrTex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C63F" w14:textId="57404892" w:rsidR="009746B3" w:rsidRDefault="009746B3">
    <w:pPr>
      <w:pStyle w:val="a6"/>
      <w:ind w:firstLine="360"/>
    </w:pPr>
    <w:sdt>
      <w:sdtPr>
        <w:alias w:val="标题"/>
        <w:tag w:val=""/>
        <w:id w:val="-1942744666"/>
        <w:placeholder>
          <w:docPart w:val="5820AFD4CB0B4BB1906569117542E379"/>
        </w:placeholder>
        <w:dataBinding w:prefixMappings="xmlns:ns0='http://purl.org/dc/elements/1.1/' xmlns:ns1='http://schemas.openxmlformats.org/package/2006/metadata/core-properties' " w:xpath="/ns1:coreProperties[1]/ns0:title[1]" w:storeItemID="{6C3C8BC8-F283-45AE-878A-BAB7291924A1}"/>
        <w:text/>
      </w:sdtPr>
      <w:sdtContent>
        <w:r>
          <w:t>毕业论文，</w:t>
        </w:r>
      </w:sdtContent>
    </w:sdt>
    <w:r>
      <w:fldChar w:fldCharType="begin"/>
    </w:r>
    <w:r>
      <w:instrText xml:space="preserve"> STYLEREF  "</w:instrText>
    </w:r>
    <w:r>
      <w:instrText>标题</w:instrText>
    </w:r>
    <w:r>
      <w:instrText xml:space="preserve"> 1"  \* MERGEFORMAT </w:instrText>
    </w:r>
    <w:r>
      <w:fldChar w:fldCharType="separate"/>
    </w:r>
    <w:r w:rsidR="006D1D9B">
      <w:rPr>
        <w:rFonts w:hint="eastAsia"/>
        <w:noProof/>
      </w:rPr>
      <w:t>附录的内容</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20B7" w14:textId="77777777" w:rsidR="00041A6E" w:rsidRDefault="00041A6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8"/>
    <w:multiLevelType w:val="multilevel"/>
    <w:tmpl w:val="00000008"/>
    <w:lvl w:ilvl="0">
      <w:start w:val="1"/>
      <w:numFmt w:val="japaneseCounting"/>
      <w:lvlText w:val="%1、"/>
      <w:lvlJc w:val="left"/>
      <w:pPr>
        <w:tabs>
          <w:tab w:val="num" w:pos="960"/>
        </w:tabs>
        <w:ind w:left="960" w:hanging="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1094322F"/>
    <w:multiLevelType w:val="multilevel"/>
    <w:tmpl w:val="583A1E94"/>
    <w:lvl w:ilvl="0">
      <w:start w:val="1"/>
      <w:numFmt w:val="decimal"/>
      <w:pStyle w:val="1"/>
      <w:lvlText w:val="第%1章"/>
      <w:lvlJc w:val="left"/>
      <w:pPr>
        <w:ind w:left="0" w:firstLine="0"/>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FFF7675"/>
    <w:multiLevelType w:val="hybridMultilevel"/>
    <w:tmpl w:val="5D223A04"/>
    <w:lvl w:ilvl="0" w:tplc="18E0A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733FD2"/>
    <w:multiLevelType w:val="hybridMultilevel"/>
    <w:tmpl w:val="19367108"/>
    <w:lvl w:ilvl="0" w:tplc="FFE487F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0907594">
    <w:abstractNumId w:val="0"/>
  </w:num>
  <w:num w:numId="2" w16cid:durableId="363099169">
    <w:abstractNumId w:val="1"/>
  </w:num>
  <w:num w:numId="3" w16cid:durableId="2017226454">
    <w:abstractNumId w:val="3"/>
  </w:num>
  <w:num w:numId="4" w16cid:durableId="1159539314">
    <w:abstractNumId w:val="2"/>
  </w:num>
  <w:num w:numId="5" w16cid:durableId="8750032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张 杨">
    <w15:presenceInfo w15:providerId="Windows Live" w15:userId="25fc5479aff87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5A7"/>
    <w:rsid w:val="000148CA"/>
    <w:rsid w:val="00022ABA"/>
    <w:rsid w:val="00041A6E"/>
    <w:rsid w:val="00045310"/>
    <w:rsid w:val="00047833"/>
    <w:rsid w:val="00050827"/>
    <w:rsid w:val="00054C91"/>
    <w:rsid w:val="0006052D"/>
    <w:rsid w:val="000633FA"/>
    <w:rsid w:val="00076C6A"/>
    <w:rsid w:val="00095A87"/>
    <w:rsid w:val="000A3B1F"/>
    <w:rsid w:val="000A71C2"/>
    <w:rsid w:val="000B650E"/>
    <w:rsid w:val="000E1247"/>
    <w:rsid w:val="000E1988"/>
    <w:rsid w:val="000E2AB1"/>
    <w:rsid w:val="00101C95"/>
    <w:rsid w:val="0011190A"/>
    <w:rsid w:val="001335B8"/>
    <w:rsid w:val="00134E5C"/>
    <w:rsid w:val="00141724"/>
    <w:rsid w:val="00142FE8"/>
    <w:rsid w:val="00172A27"/>
    <w:rsid w:val="0017620C"/>
    <w:rsid w:val="00177473"/>
    <w:rsid w:val="001A4CED"/>
    <w:rsid w:val="001A5F89"/>
    <w:rsid w:val="001B791D"/>
    <w:rsid w:val="001D7930"/>
    <w:rsid w:val="001F659B"/>
    <w:rsid w:val="00204DFA"/>
    <w:rsid w:val="00205AFF"/>
    <w:rsid w:val="002161E1"/>
    <w:rsid w:val="00255843"/>
    <w:rsid w:val="002734C7"/>
    <w:rsid w:val="00276745"/>
    <w:rsid w:val="00283BAB"/>
    <w:rsid w:val="00290EDE"/>
    <w:rsid w:val="002A318D"/>
    <w:rsid w:val="002A40C2"/>
    <w:rsid w:val="002B1987"/>
    <w:rsid w:val="002B611D"/>
    <w:rsid w:val="002B7725"/>
    <w:rsid w:val="002C66D3"/>
    <w:rsid w:val="002E4378"/>
    <w:rsid w:val="002F2DBA"/>
    <w:rsid w:val="002F32F8"/>
    <w:rsid w:val="0030148A"/>
    <w:rsid w:val="003035CA"/>
    <w:rsid w:val="00304496"/>
    <w:rsid w:val="00305599"/>
    <w:rsid w:val="0031456B"/>
    <w:rsid w:val="00322DDE"/>
    <w:rsid w:val="00356812"/>
    <w:rsid w:val="0037752B"/>
    <w:rsid w:val="003B094B"/>
    <w:rsid w:val="003B1C63"/>
    <w:rsid w:val="003B53A5"/>
    <w:rsid w:val="003D462C"/>
    <w:rsid w:val="003F1EF2"/>
    <w:rsid w:val="003F2CD5"/>
    <w:rsid w:val="003F46DD"/>
    <w:rsid w:val="0040457F"/>
    <w:rsid w:val="00404D88"/>
    <w:rsid w:val="00413294"/>
    <w:rsid w:val="004134A7"/>
    <w:rsid w:val="00413716"/>
    <w:rsid w:val="00431E71"/>
    <w:rsid w:val="00434E8F"/>
    <w:rsid w:val="0046342B"/>
    <w:rsid w:val="00463EB1"/>
    <w:rsid w:val="00465A63"/>
    <w:rsid w:val="0047625D"/>
    <w:rsid w:val="00483664"/>
    <w:rsid w:val="004A254A"/>
    <w:rsid w:val="004A3F60"/>
    <w:rsid w:val="004C4A2B"/>
    <w:rsid w:val="004D77F6"/>
    <w:rsid w:val="004E5C47"/>
    <w:rsid w:val="004F377F"/>
    <w:rsid w:val="004F3CE1"/>
    <w:rsid w:val="005029B2"/>
    <w:rsid w:val="00505646"/>
    <w:rsid w:val="00511F7E"/>
    <w:rsid w:val="005340E5"/>
    <w:rsid w:val="005452FE"/>
    <w:rsid w:val="00554736"/>
    <w:rsid w:val="00560C36"/>
    <w:rsid w:val="00580E7F"/>
    <w:rsid w:val="00583306"/>
    <w:rsid w:val="00585E0D"/>
    <w:rsid w:val="005A2356"/>
    <w:rsid w:val="005C022E"/>
    <w:rsid w:val="005C3B18"/>
    <w:rsid w:val="005D112F"/>
    <w:rsid w:val="005E6528"/>
    <w:rsid w:val="005E655F"/>
    <w:rsid w:val="005F6BA3"/>
    <w:rsid w:val="0060089B"/>
    <w:rsid w:val="00600DF4"/>
    <w:rsid w:val="00603697"/>
    <w:rsid w:val="00621A59"/>
    <w:rsid w:val="00630EA8"/>
    <w:rsid w:val="0063588E"/>
    <w:rsid w:val="0064595C"/>
    <w:rsid w:val="006B5952"/>
    <w:rsid w:val="006D1D9B"/>
    <w:rsid w:val="006F3B87"/>
    <w:rsid w:val="0070376B"/>
    <w:rsid w:val="00750972"/>
    <w:rsid w:val="00776EA0"/>
    <w:rsid w:val="007B3430"/>
    <w:rsid w:val="007B5D7A"/>
    <w:rsid w:val="007E33F4"/>
    <w:rsid w:val="007E4198"/>
    <w:rsid w:val="008060F3"/>
    <w:rsid w:val="00813CB9"/>
    <w:rsid w:val="00844406"/>
    <w:rsid w:val="00844A47"/>
    <w:rsid w:val="00853682"/>
    <w:rsid w:val="00865970"/>
    <w:rsid w:val="00875C16"/>
    <w:rsid w:val="008775F3"/>
    <w:rsid w:val="00892A28"/>
    <w:rsid w:val="008A3CD8"/>
    <w:rsid w:val="008B251F"/>
    <w:rsid w:val="008C41E7"/>
    <w:rsid w:val="008D118E"/>
    <w:rsid w:val="008E318E"/>
    <w:rsid w:val="008F7BF5"/>
    <w:rsid w:val="00903D4B"/>
    <w:rsid w:val="00905DAE"/>
    <w:rsid w:val="00910EB0"/>
    <w:rsid w:val="00920EFE"/>
    <w:rsid w:val="00934A14"/>
    <w:rsid w:val="0094587A"/>
    <w:rsid w:val="00946A06"/>
    <w:rsid w:val="0095692D"/>
    <w:rsid w:val="009737F5"/>
    <w:rsid w:val="009746B3"/>
    <w:rsid w:val="009851C7"/>
    <w:rsid w:val="009A02DC"/>
    <w:rsid w:val="009A2B18"/>
    <w:rsid w:val="009B0205"/>
    <w:rsid w:val="009B6258"/>
    <w:rsid w:val="009D7E4E"/>
    <w:rsid w:val="009F13C5"/>
    <w:rsid w:val="00A07E2C"/>
    <w:rsid w:val="00A16A2C"/>
    <w:rsid w:val="00A178B9"/>
    <w:rsid w:val="00A17A99"/>
    <w:rsid w:val="00A43D15"/>
    <w:rsid w:val="00A43E0B"/>
    <w:rsid w:val="00A46342"/>
    <w:rsid w:val="00A54202"/>
    <w:rsid w:val="00A60D26"/>
    <w:rsid w:val="00A71D46"/>
    <w:rsid w:val="00AA7EBA"/>
    <w:rsid w:val="00AB2F25"/>
    <w:rsid w:val="00AB4226"/>
    <w:rsid w:val="00AD4BFA"/>
    <w:rsid w:val="00AE13FA"/>
    <w:rsid w:val="00AF6DD7"/>
    <w:rsid w:val="00B1150E"/>
    <w:rsid w:val="00B25BAA"/>
    <w:rsid w:val="00B348E7"/>
    <w:rsid w:val="00B53202"/>
    <w:rsid w:val="00B82263"/>
    <w:rsid w:val="00B84A15"/>
    <w:rsid w:val="00B9180B"/>
    <w:rsid w:val="00BB6C72"/>
    <w:rsid w:val="00BC2B57"/>
    <w:rsid w:val="00BE056E"/>
    <w:rsid w:val="00BE2293"/>
    <w:rsid w:val="00BE25D2"/>
    <w:rsid w:val="00BF378A"/>
    <w:rsid w:val="00BF454F"/>
    <w:rsid w:val="00C076DD"/>
    <w:rsid w:val="00C147B4"/>
    <w:rsid w:val="00C17A58"/>
    <w:rsid w:val="00C20E45"/>
    <w:rsid w:val="00C21E7F"/>
    <w:rsid w:val="00C2241D"/>
    <w:rsid w:val="00C25407"/>
    <w:rsid w:val="00C32DEB"/>
    <w:rsid w:val="00C43CE0"/>
    <w:rsid w:val="00C55DB2"/>
    <w:rsid w:val="00C57A0C"/>
    <w:rsid w:val="00C72BA8"/>
    <w:rsid w:val="00C97356"/>
    <w:rsid w:val="00CA569D"/>
    <w:rsid w:val="00CC76F6"/>
    <w:rsid w:val="00CD0537"/>
    <w:rsid w:val="00CE53C1"/>
    <w:rsid w:val="00CF0487"/>
    <w:rsid w:val="00CF224D"/>
    <w:rsid w:val="00D14969"/>
    <w:rsid w:val="00D3180C"/>
    <w:rsid w:val="00D462B4"/>
    <w:rsid w:val="00D54CFD"/>
    <w:rsid w:val="00D5501D"/>
    <w:rsid w:val="00D62EE8"/>
    <w:rsid w:val="00D67AFE"/>
    <w:rsid w:val="00D717B0"/>
    <w:rsid w:val="00D746A8"/>
    <w:rsid w:val="00D902C1"/>
    <w:rsid w:val="00D97637"/>
    <w:rsid w:val="00DA2813"/>
    <w:rsid w:val="00DA33D9"/>
    <w:rsid w:val="00DB3F58"/>
    <w:rsid w:val="00DD0384"/>
    <w:rsid w:val="00DD222F"/>
    <w:rsid w:val="00DD5222"/>
    <w:rsid w:val="00DF05F3"/>
    <w:rsid w:val="00E116E7"/>
    <w:rsid w:val="00E21357"/>
    <w:rsid w:val="00E24A10"/>
    <w:rsid w:val="00E402EC"/>
    <w:rsid w:val="00E42B66"/>
    <w:rsid w:val="00E441B2"/>
    <w:rsid w:val="00E5758C"/>
    <w:rsid w:val="00E661AD"/>
    <w:rsid w:val="00E72DFF"/>
    <w:rsid w:val="00E7750D"/>
    <w:rsid w:val="00EB3549"/>
    <w:rsid w:val="00EC4E3F"/>
    <w:rsid w:val="00ED235A"/>
    <w:rsid w:val="00EF1B87"/>
    <w:rsid w:val="00EF1EF6"/>
    <w:rsid w:val="00EF2D6F"/>
    <w:rsid w:val="00F10E08"/>
    <w:rsid w:val="00F160C3"/>
    <w:rsid w:val="00F2112F"/>
    <w:rsid w:val="00F25B95"/>
    <w:rsid w:val="00F373B1"/>
    <w:rsid w:val="00F444ED"/>
    <w:rsid w:val="00F54AED"/>
    <w:rsid w:val="00F60CF7"/>
    <w:rsid w:val="00F6416C"/>
    <w:rsid w:val="00F70C00"/>
    <w:rsid w:val="00F734D9"/>
    <w:rsid w:val="00F74A5D"/>
    <w:rsid w:val="00FC1360"/>
    <w:rsid w:val="00FC799F"/>
    <w:rsid w:val="00FD6580"/>
    <w:rsid w:val="00FE1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A8F08"/>
  <w15:docId w15:val="{0923D689-87C4-4B9B-AC33-D4E7D6FB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456B"/>
    <w:pPr>
      <w:widowControl w:val="0"/>
      <w:ind w:firstLineChars="200" w:firstLine="200"/>
      <w:jc w:val="both"/>
    </w:pPr>
    <w:rPr>
      <w:kern w:val="2"/>
      <w:sz w:val="24"/>
    </w:rPr>
  </w:style>
  <w:style w:type="paragraph" w:styleId="1">
    <w:name w:val="heading 1"/>
    <w:basedOn w:val="a"/>
    <w:next w:val="a"/>
    <w:qFormat/>
    <w:rsid w:val="00E441B2"/>
    <w:pPr>
      <w:keepNext/>
      <w:keepLines/>
      <w:numPr>
        <w:numId w:val="4"/>
      </w:numPr>
      <w:shd w:val="pct12" w:color="auto" w:fill="auto"/>
      <w:spacing w:before="240" w:after="260" w:line="360" w:lineRule="auto"/>
      <w:jc w:val="center"/>
      <w:outlineLvl w:val="0"/>
    </w:pPr>
    <w:rPr>
      <w:rFonts w:eastAsia="华文新魏"/>
      <w:b/>
      <w:bCs/>
      <w:kern w:val="44"/>
      <w:sz w:val="44"/>
      <w:szCs w:val="44"/>
    </w:rPr>
  </w:style>
  <w:style w:type="paragraph" w:styleId="2">
    <w:name w:val="heading 2"/>
    <w:basedOn w:val="a"/>
    <w:next w:val="a"/>
    <w:qFormat/>
    <w:rsid w:val="00D54CFD"/>
    <w:pPr>
      <w:keepNext/>
      <w:keepLines/>
      <w:numPr>
        <w:ilvl w:val="1"/>
        <w:numId w:val="4"/>
      </w:numPr>
      <w:spacing w:before="260" w:after="260" w:line="416" w:lineRule="auto"/>
      <w:jc w:val="left"/>
      <w:outlineLvl w:val="1"/>
    </w:pPr>
    <w:rPr>
      <w:rFonts w:ascii="Arial" w:eastAsia="黑体" w:hAnsi="Arial"/>
      <w:b/>
      <w:bCs/>
      <w:sz w:val="32"/>
      <w:szCs w:val="32"/>
    </w:rPr>
  </w:style>
  <w:style w:type="paragraph" w:styleId="3">
    <w:name w:val="heading 3"/>
    <w:basedOn w:val="a"/>
    <w:next w:val="a"/>
    <w:qFormat/>
    <w:rsid w:val="00D54CFD"/>
    <w:pPr>
      <w:keepNext/>
      <w:keepLines/>
      <w:numPr>
        <w:ilvl w:val="2"/>
        <w:numId w:val="4"/>
      </w:numPr>
      <w:spacing w:before="260" w:after="260" w:line="416" w:lineRule="auto"/>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character" w:styleId="a4">
    <w:name w:val="page number"/>
    <w:basedOn w:val="a0"/>
  </w:style>
  <w:style w:type="character" w:styleId="a5">
    <w:name w:val="Hyperlink"/>
    <w:uiPriority w:val="99"/>
    <w:rPr>
      <w:color w:val="0000FF"/>
      <w:u w:val="single"/>
    </w:rPr>
  </w:style>
  <w:style w:type="character" w:customStyle="1" w:styleId="hps">
    <w:name w:val="hps"/>
    <w:basedOn w:val="a0"/>
  </w:style>
  <w:style w:type="character" w:customStyle="1" w:styleId="hpsatn">
    <w:name w:val="hps atn"/>
    <w:basedOn w:val="a0"/>
  </w:style>
  <w:style w:type="character" w:customStyle="1" w:styleId="shorttext">
    <w:name w:val="short_text"/>
    <w:basedOn w:val="a0"/>
  </w:style>
  <w:style w:type="character" w:customStyle="1" w:styleId="atn">
    <w:name w:val="atn"/>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Date"/>
    <w:basedOn w:val="a"/>
    <w:next w:val="a"/>
    <w:rPr>
      <w:b/>
      <w:sz w:val="28"/>
    </w:rPr>
  </w:style>
  <w:style w:type="paragraph" w:styleId="TOC2">
    <w:name w:val="toc 2"/>
    <w:basedOn w:val="a"/>
    <w:next w:val="a"/>
    <w:uiPriority w:val="39"/>
    <w:pPr>
      <w:ind w:left="210"/>
      <w:jc w:val="left"/>
    </w:pPr>
    <w:rPr>
      <w:smallCaps/>
      <w:sz w:val="20"/>
    </w:rPr>
  </w:style>
  <w:style w:type="paragraph" w:styleId="a8">
    <w:name w:val="annotation text"/>
    <w:basedOn w:val="a"/>
    <w:pPr>
      <w:jc w:val="left"/>
    </w:pPr>
  </w:style>
  <w:style w:type="paragraph" w:styleId="TOC1">
    <w:name w:val="toc 1"/>
    <w:basedOn w:val="a"/>
    <w:next w:val="a"/>
    <w:uiPriority w:val="39"/>
    <w:pPr>
      <w:spacing w:before="120" w:after="120"/>
      <w:jc w:val="left"/>
    </w:pPr>
    <w:rPr>
      <w:b/>
      <w:bCs/>
      <w:caps/>
      <w:sz w:val="20"/>
    </w:rPr>
  </w:style>
  <w:style w:type="paragraph" w:styleId="TOC3">
    <w:name w:val="toc 3"/>
    <w:basedOn w:val="a"/>
    <w:next w:val="a"/>
    <w:uiPriority w:val="39"/>
    <w:pPr>
      <w:tabs>
        <w:tab w:val="right" w:leader="dot" w:pos="8776"/>
      </w:tabs>
      <w:spacing w:line="300" w:lineRule="auto"/>
      <w:ind w:left="420"/>
      <w:jc w:val="left"/>
    </w:pPr>
    <w:rPr>
      <w:i/>
      <w:iCs/>
      <w:sz w:val="20"/>
    </w:rPr>
  </w:style>
  <w:style w:type="paragraph" w:styleId="a9">
    <w:name w:val="annotation subject"/>
    <w:basedOn w:val="a8"/>
    <w:next w:val="a8"/>
    <w:rPr>
      <w:b/>
      <w:bCs/>
    </w:rPr>
  </w:style>
  <w:style w:type="paragraph" w:styleId="aa">
    <w:name w:val="footer"/>
    <w:basedOn w:val="a"/>
    <w:link w:val="ab"/>
    <w:uiPriority w:val="99"/>
    <w:pPr>
      <w:tabs>
        <w:tab w:val="center" w:pos="4153"/>
        <w:tab w:val="right" w:pos="8306"/>
      </w:tabs>
      <w:snapToGrid w:val="0"/>
      <w:jc w:val="left"/>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c">
    <w:name w:val="Balloon Text"/>
    <w:basedOn w:val="a"/>
    <w:rPr>
      <w:sz w:val="18"/>
      <w:szCs w:val="18"/>
    </w:rPr>
  </w:style>
  <w:style w:type="paragraph" w:styleId="ad">
    <w:name w:val="Normal Indent"/>
    <w:basedOn w:val="a"/>
    <w:pPr>
      <w:ind w:firstLine="420"/>
    </w:pPr>
    <w:rPr>
      <w:szCs w:val="24"/>
    </w:rPr>
  </w:style>
  <w:style w:type="paragraph" w:styleId="ae">
    <w:name w:val="Body Text"/>
    <w:basedOn w:val="a"/>
    <w:pPr>
      <w:jc w:val="center"/>
    </w:pPr>
    <w:rPr>
      <w:b/>
      <w:sz w:val="28"/>
    </w:rPr>
  </w:style>
  <w:style w:type="paragraph" w:customStyle="1" w:styleId="af">
    <w:name w:val="正文 + 宋体"/>
    <w:aliases w:val="小四,首行缩进:  0.85 厘米,行距: 1.5 倍行距"/>
    <w:basedOn w:val="a"/>
    <w:rsid w:val="003B1C63"/>
    <w:pPr>
      <w:spacing w:line="360" w:lineRule="auto"/>
      <w:ind w:firstLine="480"/>
    </w:pPr>
    <w:rPr>
      <w:rFonts w:ascii="宋体" w:hAnsi="宋体"/>
      <w:szCs w:val="24"/>
    </w:rPr>
  </w:style>
  <w:style w:type="table" w:styleId="af0">
    <w:name w:val="Table Grid"/>
    <w:basedOn w:val="a1"/>
    <w:rsid w:val="00CD053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
    <w:next w:val="a"/>
    <w:link w:val="af2"/>
    <w:qFormat/>
    <w:rsid w:val="0031456B"/>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rsid w:val="0031456B"/>
    <w:rPr>
      <w:rFonts w:asciiTheme="majorHAnsi" w:eastAsiaTheme="majorEastAsia" w:hAnsiTheme="majorHAnsi" w:cstheme="majorBidi"/>
      <w:b/>
      <w:bCs/>
      <w:kern w:val="2"/>
      <w:sz w:val="32"/>
      <w:szCs w:val="32"/>
    </w:rPr>
  </w:style>
  <w:style w:type="character" w:styleId="af3">
    <w:name w:val="Strong"/>
    <w:basedOn w:val="a0"/>
    <w:qFormat/>
    <w:rsid w:val="0031456B"/>
    <w:rPr>
      <w:b/>
      <w:bCs/>
    </w:rPr>
  </w:style>
  <w:style w:type="paragraph" w:styleId="TOC">
    <w:name w:val="TOC Heading"/>
    <w:basedOn w:val="1"/>
    <w:next w:val="a"/>
    <w:uiPriority w:val="39"/>
    <w:unhideWhenUsed/>
    <w:qFormat/>
    <w:rsid w:val="00F444ED"/>
    <w:pPr>
      <w:widowControl/>
      <w:numPr>
        <w:numId w:val="0"/>
      </w:numPr>
      <w:shd w:val="clear" w:color="auto" w:fill="auto"/>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4">
    <w:name w:val="caption"/>
    <w:basedOn w:val="a"/>
    <w:next w:val="a"/>
    <w:unhideWhenUsed/>
    <w:qFormat/>
    <w:rsid w:val="005A2356"/>
    <w:pPr>
      <w:ind w:firstLineChars="0" w:firstLine="0"/>
      <w:jc w:val="center"/>
    </w:pPr>
    <w:rPr>
      <w:rFonts w:asciiTheme="majorHAnsi" w:hAnsiTheme="majorHAnsi" w:cstheme="majorBidi"/>
      <w:b/>
    </w:rPr>
  </w:style>
  <w:style w:type="paragraph" w:styleId="af5">
    <w:name w:val="table of figures"/>
    <w:basedOn w:val="a"/>
    <w:next w:val="a"/>
    <w:uiPriority w:val="99"/>
    <w:unhideWhenUsed/>
    <w:rsid w:val="00434E8F"/>
    <w:pPr>
      <w:ind w:leftChars="200" w:hangingChars="200" w:hanging="200"/>
    </w:pPr>
  </w:style>
  <w:style w:type="paragraph" w:styleId="af6">
    <w:name w:val="endnote text"/>
    <w:basedOn w:val="a"/>
    <w:link w:val="af7"/>
    <w:semiHidden/>
    <w:unhideWhenUsed/>
    <w:rsid w:val="002B7725"/>
    <w:pPr>
      <w:snapToGrid w:val="0"/>
      <w:jc w:val="left"/>
    </w:pPr>
  </w:style>
  <w:style w:type="character" w:customStyle="1" w:styleId="af7">
    <w:name w:val="尾注文本 字符"/>
    <w:basedOn w:val="a0"/>
    <w:link w:val="af6"/>
    <w:semiHidden/>
    <w:rsid w:val="002B7725"/>
    <w:rPr>
      <w:kern w:val="2"/>
      <w:sz w:val="24"/>
    </w:rPr>
  </w:style>
  <w:style w:type="character" w:styleId="af8">
    <w:name w:val="endnote reference"/>
    <w:basedOn w:val="a0"/>
    <w:semiHidden/>
    <w:unhideWhenUsed/>
    <w:rsid w:val="002B7725"/>
    <w:rPr>
      <w:vertAlign w:val="superscript"/>
    </w:rPr>
  </w:style>
  <w:style w:type="paragraph" w:styleId="af9">
    <w:name w:val="No Spacing"/>
    <w:link w:val="afa"/>
    <w:uiPriority w:val="1"/>
    <w:qFormat/>
    <w:rsid w:val="003F1EF2"/>
    <w:rPr>
      <w:rFonts w:asciiTheme="minorHAnsi" w:eastAsiaTheme="minorEastAsia" w:hAnsiTheme="minorHAnsi" w:cstheme="minorBidi"/>
      <w:sz w:val="22"/>
      <w:szCs w:val="22"/>
    </w:rPr>
  </w:style>
  <w:style w:type="character" w:customStyle="1" w:styleId="afa">
    <w:name w:val="无间隔 字符"/>
    <w:basedOn w:val="a0"/>
    <w:link w:val="af9"/>
    <w:uiPriority w:val="1"/>
    <w:rsid w:val="003F1EF2"/>
    <w:rPr>
      <w:rFonts w:asciiTheme="minorHAnsi" w:eastAsiaTheme="minorEastAsia" w:hAnsiTheme="minorHAnsi" w:cstheme="minorBidi"/>
      <w:sz w:val="22"/>
      <w:szCs w:val="22"/>
    </w:rPr>
  </w:style>
  <w:style w:type="paragraph" w:styleId="afb">
    <w:name w:val="footnote text"/>
    <w:basedOn w:val="a"/>
    <w:link w:val="afc"/>
    <w:semiHidden/>
    <w:unhideWhenUsed/>
    <w:rsid w:val="00290EDE"/>
    <w:pPr>
      <w:snapToGrid w:val="0"/>
      <w:jc w:val="left"/>
    </w:pPr>
    <w:rPr>
      <w:sz w:val="18"/>
      <w:szCs w:val="18"/>
    </w:rPr>
  </w:style>
  <w:style w:type="character" w:customStyle="1" w:styleId="afc">
    <w:name w:val="脚注文本 字符"/>
    <w:basedOn w:val="a0"/>
    <w:link w:val="afb"/>
    <w:semiHidden/>
    <w:rsid w:val="00290EDE"/>
    <w:rPr>
      <w:kern w:val="2"/>
      <w:sz w:val="18"/>
      <w:szCs w:val="18"/>
    </w:rPr>
  </w:style>
  <w:style w:type="character" w:styleId="afd">
    <w:name w:val="footnote reference"/>
    <w:basedOn w:val="a0"/>
    <w:semiHidden/>
    <w:unhideWhenUsed/>
    <w:rsid w:val="00290EDE"/>
    <w:rPr>
      <w:vertAlign w:val="superscript"/>
    </w:rPr>
  </w:style>
  <w:style w:type="character" w:customStyle="1" w:styleId="ab">
    <w:name w:val="页脚 字符"/>
    <w:basedOn w:val="a0"/>
    <w:link w:val="aa"/>
    <w:uiPriority w:val="99"/>
    <w:rsid w:val="0070376B"/>
    <w:rPr>
      <w:kern w:val="2"/>
      <w:sz w:val="18"/>
      <w:szCs w:val="18"/>
    </w:rPr>
  </w:style>
  <w:style w:type="character" w:styleId="afe">
    <w:name w:val="Placeholder Text"/>
    <w:basedOn w:val="a0"/>
    <w:uiPriority w:val="99"/>
    <w:semiHidden/>
    <w:rsid w:val="00C43C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0778">
      <w:bodyDiv w:val="1"/>
      <w:marLeft w:val="0"/>
      <w:marRight w:val="0"/>
      <w:marTop w:val="0"/>
      <w:marBottom w:val="0"/>
      <w:divBdr>
        <w:top w:val="none" w:sz="0" w:space="0" w:color="auto"/>
        <w:left w:val="none" w:sz="0" w:space="0" w:color="auto"/>
        <w:bottom w:val="none" w:sz="0" w:space="0" w:color="auto"/>
        <w:right w:val="none" w:sz="0" w:space="0" w:color="auto"/>
      </w:divBdr>
      <w:divsChild>
        <w:div w:id="683285830">
          <w:marLeft w:val="0"/>
          <w:marRight w:val="0"/>
          <w:marTop w:val="0"/>
          <w:marBottom w:val="0"/>
          <w:divBdr>
            <w:top w:val="none" w:sz="0" w:space="0" w:color="auto"/>
            <w:left w:val="none" w:sz="0" w:space="0" w:color="auto"/>
            <w:bottom w:val="none" w:sz="0" w:space="0" w:color="auto"/>
            <w:right w:val="none" w:sz="0" w:space="0" w:color="auto"/>
          </w:divBdr>
        </w:div>
      </w:divsChild>
    </w:div>
    <w:div w:id="326516636">
      <w:bodyDiv w:val="1"/>
      <w:marLeft w:val="0"/>
      <w:marRight w:val="0"/>
      <w:marTop w:val="0"/>
      <w:marBottom w:val="0"/>
      <w:divBdr>
        <w:top w:val="none" w:sz="0" w:space="0" w:color="auto"/>
        <w:left w:val="none" w:sz="0" w:space="0" w:color="auto"/>
        <w:bottom w:val="none" w:sz="0" w:space="0" w:color="auto"/>
        <w:right w:val="none" w:sz="0" w:space="0" w:color="auto"/>
      </w:divBdr>
      <w:divsChild>
        <w:div w:id="663049269">
          <w:marLeft w:val="0"/>
          <w:marRight w:val="0"/>
          <w:marTop w:val="0"/>
          <w:marBottom w:val="0"/>
          <w:divBdr>
            <w:top w:val="none" w:sz="0" w:space="0" w:color="auto"/>
            <w:left w:val="none" w:sz="0" w:space="0" w:color="auto"/>
            <w:bottom w:val="none" w:sz="0" w:space="0" w:color="auto"/>
            <w:right w:val="none" w:sz="0" w:space="0" w:color="auto"/>
          </w:divBdr>
        </w:div>
      </w:divsChild>
    </w:div>
    <w:div w:id="398097943">
      <w:bodyDiv w:val="1"/>
      <w:marLeft w:val="0"/>
      <w:marRight w:val="0"/>
      <w:marTop w:val="0"/>
      <w:marBottom w:val="0"/>
      <w:divBdr>
        <w:top w:val="none" w:sz="0" w:space="0" w:color="auto"/>
        <w:left w:val="none" w:sz="0" w:space="0" w:color="auto"/>
        <w:bottom w:val="none" w:sz="0" w:space="0" w:color="auto"/>
        <w:right w:val="none" w:sz="0" w:space="0" w:color="auto"/>
      </w:divBdr>
      <w:divsChild>
        <w:div w:id="562453424">
          <w:marLeft w:val="0"/>
          <w:marRight w:val="0"/>
          <w:marTop w:val="0"/>
          <w:marBottom w:val="0"/>
          <w:divBdr>
            <w:top w:val="none" w:sz="0" w:space="0" w:color="auto"/>
            <w:left w:val="none" w:sz="0" w:space="0" w:color="auto"/>
            <w:bottom w:val="none" w:sz="0" w:space="0" w:color="auto"/>
            <w:right w:val="none" w:sz="0" w:space="0" w:color="auto"/>
          </w:divBdr>
        </w:div>
      </w:divsChild>
    </w:div>
    <w:div w:id="713890985">
      <w:bodyDiv w:val="1"/>
      <w:marLeft w:val="0"/>
      <w:marRight w:val="0"/>
      <w:marTop w:val="0"/>
      <w:marBottom w:val="0"/>
      <w:divBdr>
        <w:top w:val="none" w:sz="0" w:space="0" w:color="auto"/>
        <w:left w:val="none" w:sz="0" w:space="0" w:color="auto"/>
        <w:bottom w:val="none" w:sz="0" w:space="0" w:color="auto"/>
        <w:right w:val="none" w:sz="0" w:space="0" w:color="auto"/>
      </w:divBdr>
      <w:divsChild>
        <w:div w:id="1130242265">
          <w:marLeft w:val="0"/>
          <w:marRight w:val="0"/>
          <w:marTop w:val="0"/>
          <w:marBottom w:val="0"/>
          <w:divBdr>
            <w:top w:val="none" w:sz="0" w:space="0" w:color="auto"/>
            <w:left w:val="none" w:sz="0" w:space="0" w:color="auto"/>
            <w:bottom w:val="none" w:sz="0" w:space="0" w:color="auto"/>
            <w:right w:val="none" w:sz="0" w:space="0" w:color="auto"/>
          </w:divBdr>
        </w:div>
      </w:divsChild>
    </w:div>
    <w:div w:id="815535800">
      <w:bodyDiv w:val="1"/>
      <w:marLeft w:val="0"/>
      <w:marRight w:val="0"/>
      <w:marTop w:val="0"/>
      <w:marBottom w:val="0"/>
      <w:divBdr>
        <w:top w:val="none" w:sz="0" w:space="0" w:color="auto"/>
        <w:left w:val="none" w:sz="0" w:space="0" w:color="auto"/>
        <w:bottom w:val="none" w:sz="0" w:space="0" w:color="auto"/>
        <w:right w:val="none" w:sz="0" w:space="0" w:color="auto"/>
      </w:divBdr>
      <w:divsChild>
        <w:div w:id="232929388">
          <w:marLeft w:val="0"/>
          <w:marRight w:val="0"/>
          <w:marTop w:val="0"/>
          <w:marBottom w:val="0"/>
          <w:divBdr>
            <w:top w:val="none" w:sz="0" w:space="0" w:color="auto"/>
            <w:left w:val="none" w:sz="0" w:space="0" w:color="auto"/>
            <w:bottom w:val="none" w:sz="0" w:space="0" w:color="auto"/>
            <w:right w:val="none" w:sz="0" w:space="0" w:color="auto"/>
          </w:divBdr>
        </w:div>
      </w:divsChild>
    </w:div>
    <w:div w:id="864365269">
      <w:bodyDiv w:val="1"/>
      <w:marLeft w:val="0"/>
      <w:marRight w:val="0"/>
      <w:marTop w:val="0"/>
      <w:marBottom w:val="0"/>
      <w:divBdr>
        <w:top w:val="none" w:sz="0" w:space="0" w:color="auto"/>
        <w:left w:val="none" w:sz="0" w:space="0" w:color="auto"/>
        <w:bottom w:val="none" w:sz="0" w:space="0" w:color="auto"/>
        <w:right w:val="none" w:sz="0" w:space="0" w:color="auto"/>
      </w:divBdr>
      <w:divsChild>
        <w:div w:id="323552027">
          <w:marLeft w:val="0"/>
          <w:marRight w:val="0"/>
          <w:marTop w:val="0"/>
          <w:marBottom w:val="0"/>
          <w:divBdr>
            <w:top w:val="none" w:sz="0" w:space="0" w:color="auto"/>
            <w:left w:val="none" w:sz="0" w:space="0" w:color="auto"/>
            <w:bottom w:val="none" w:sz="0" w:space="0" w:color="auto"/>
            <w:right w:val="none" w:sz="0" w:space="0" w:color="auto"/>
          </w:divBdr>
        </w:div>
      </w:divsChild>
    </w:div>
    <w:div w:id="1195581270">
      <w:bodyDiv w:val="1"/>
      <w:marLeft w:val="0"/>
      <w:marRight w:val="0"/>
      <w:marTop w:val="0"/>
      <w:marBottom w:val="0"/>
      <w:divBdr>
        <w:top w:val="none" w:sz="0" w:space="0" w:color="auto"/>
        <w:left w:val="none" w:sz="0" w:space="0" w:color="auto"/>
        <w:bottom w:val="none" w:sz="0" w:space="0" w:color="auto"/>
        <w:right w:val="none" w:sz="0" w:space="0" w:color="auto"/>
      </w:divBdr>
      <w:divsChild>
        <w:div w:id="514153460">
          <w:marLeft w:val="0"/>
          <w:marRight w:val="0"/>
          <w:marTop w:val="0"/>
          <w:marBottom w:val="0"/>
          <w:divBdr>
            <w:top w:val="none" w:sz="0" w:space="0" w:color="auto"/>
            <w:left w:val="none" w:sz="0" w:space="0" w:color="auto"/>
            <w:bottom w:val="none" w:sz="0" w:space="0" w:color="auto"/>
            <w:right w:val="none" w:sz="0" w:space="0" w:color="auto"/>
          </w:divBdr>
        </w:div>
      </w:divsChild>
    </w:div>
    <w:div w:id="1254388949">
      <w:bodyDiv w:val="1"/>
      <w:marLeft w:val="0"/>
      <w:marRight w:val="0"/>
      <w:marTop w:val="0"/>
      <w:marBottom w:val="0"/>
      <w:divBdr>
        <w:top w:val="none" w:sz="0" w:space="0" w:color="auto"/>
        <w:left w:val="none" w:sz="0" w:space="0" w:color="auto"/>
        <w:bottom w:val="none" w:sz="0" w:space="0" w:color="auto"/>
        <w:right w:val="none" w:sz="0" w:space="0" w:color="auto"/>
      </w:divBdr>
      <w:divsChild>
        <w:div w:id="1685980926">
          <w:marLeft w:val="0"/>
          <w:marRight w:val="0"/>
          <w:marTop w:val="0"/>
          <w:marBottom w:val="0"/>
          <w:divBdr>
            <w:top w:val="none" w:sz="0" w:space="0" w:color="auto"/>
            <w:left w:val="none" w:sz="0" w:space="0" w:color="auto"/>
            <w:bottom w:val="none" w:sz="0" w:space="0" w:color="auto"/>
            <w:right w:val="none" w:sz="0" w:space="0" w:color="auto"/>
          </w:divBdr>
        </w:div>
      </w:divsChild>
    </w:div>
    <w:div w:id="1379159154">
      <w:bodyDiv w:val="1"/>
      <w:marLeft w:val="0"/>
      <w:marRight w:val="0"/>
      <w:marTop w:val="0"/>
      <w:marBottom w:val="0"/>
      <w:divBdr>
        <w:top w:val="none" w:sz="0" w:space="0" w:color="auto"/>
        <w:left w:val="none" w:sz="0" w:space="0" w:color="auto"/>
        <w:bottom w:val="none" w:sz="0" w:space="0" w:color="auto"/>
        <w:right w:val="none" w:sz="0" w:space="0" w:color="auto"/>
      </w:divBdr>
      <w:divsChild>
        <w:div w:id="1034427669">
          <w:marLeft w:val="0"/>
          <w:marRight w:val="0"/>
          <w:marTop w:val="0"/>
          <w:marBottom w:val="0"/>
          <w:divBdr>
            <w:top w:val="none" w:sz="0" w:space="0" w:color="auto"/>
            <w:left w:val="none" w:sz="0" w:space="0" w:color="auto"/>
            <w:bottom w:val="none" w:sz="0" w:space="0" w:color="auto"/>
            <w:right w:val="none" w:sz="0" w:space="0" w:color="auto"/>
          </w:divBdr>
        </w:div>
      </w:divsChild>
    </w:div>
    <w:div w:id="1431778296">
      <w:bodyDiv w:val="1"/>
      <w:marLeft w:val="0"/>
      <w:marRight w:val="0"/>
      <w:marTop w:val="0"/>
      <w:marBottom w:val="0"/>
      <w:divBdr>
        <w:top w:val="none" w:sz="0" w:space="0" w:color="auto"/>
        <w:left w:val="none" w:sz="0" w:space="0" w:color="auto"/>
        <w:bottom w:val="none" w:sz="0" w:space="0" w:color="auto"/>
        <w:right w:val="none" w:sz="0" w:space="0" w:color="auto"/>
      </w:divBdr>
      <w:divsChild>
        <w:div w:id="1034774861">
          <w:marLeft w:val="0"/>
          <w:marRight w:val="0"/>
          <w:marTop w:val="0"/>
          <w:marBottom w:val="0"/>
          <w:divBdr>
            <w:top w:val="none" w:sz="0" w:space="0" w:color="auto"/>
            <w:left w:val="none" w:sz="0" w:space="0" w:color="auto"/>
            <w:bottom w:val="none" w:sz="0" w:space="0" w:color="auto"/>
            <w:right w:val="none" w:sz="0" w:space="0" w:color="auto"/>
          </w:divBdr>
        </w:div>
      </w:divsChild>
    </w:div>
    <w:div w:id="1658996603">
      <w:bodyDiv w:val="1"/>
      <w:marLeft w:val="0"/>
      <w:marRight w:val="0"/>
      <w:marTop w:val="0"/>
      <w:marBottom w:val="0"/>
      <w:divBdr>
        <w:top w:val="none" w:sz="0" w:space="0" w:color="auto"/>
        <w:left w:val="none" w:sz="0" w:space="0" w:color="auto"/>
        <w:bottom w:val="none" w:sz="0" w:space="0" w:color="auto"/>
        <w:right w:val="none" w:sz="0" w:space="0" w:color="auto"/>
      </w:divBdr>
      <w:divsChild>
        <w:div w:id="945845465">
          <w:marLeft w:val="0"/>
          <w:marRight w:val="0"/>
          <w:marTop w:val="0"/>
          <w:marBottom w:val="0"/>
          <w:divBdr>
            <w:top w:val="none" w:sz="0" w:space="0" w:color="auto"/>
            <w:left w:val="none" w:sz="0" w:space="0" w:color="auto"/>
            <w:bottom w:val="none" w:sz="0" w:space="0" w:color="auto"/>
            <w:right w:val="none" w:sz="0" w:space="0" w:color="auto"/>
          </w:divBdr>
        </w:div>
      </w:divsChild>
    </w:div>
    <w:div w:id="1811946753">
      <w:bodyDiv w:val="1"/>
      <w:marLeft w:val="0"/>
      <w:marRight w:val="0"/>
      <w:marTop w:val="0"/>
      <w:marBottom w:val="0"/>
      <w:divBdr>
        <w:top w:val="none" w:sz="0" w:space="0" w:color="auto"/>
        <w:left w:val="none" w:sz="0" w:space="0" w:color="auto"/>
        <w:bottom w:val="none" w:sz="0" w:space="0" w:color="auto"/>
        <w:right w:val="none" w:sz="0" w:space="0" w:color="auto"/>
      </w:divBdr>
      <w:divsChild>
        <w:div w:id="600338803">
          <w:marLeft w:val="0"/>
          <w:marRight w:val="0"/>
          <w:marTop w:val="0"/>
          <w:marBottom w:val="0"/>
          <w:divBdr>
            <w:top w:val="none" w:sz="0" w:space="0" w:color="auto"/>
            <w:left w:val="none" w:sz="0" w:space="0" w:color="auto"/>
            <w:bottom w:val="none" w:sz="0" w:space="0" w:color="auto"/>
            <w:right w:val="none" w:sz="0" w:space="0" w:color="auto"/>
          </w:divBdr>
        </w:div>
      </w:divsChild>
    </w:div>
    <w:div w:id="2070419893">
      <w:bodyDiv w:val="1"/>
      <w:marLeft w:val="0"/>
      <w:marRight w:val="0"/>
      <w:marTop w:val="0"/>
      <w:marBottom w:val="0"/>
      <w:divBdr>
        <w:top w:val="none" w:sz="0" w:space="0" w:color="auto"/>
        <w:left w:val="none" w:sz="0" w:space="0" w:color="auto"/>
        <w:bottom w:val="none" w:sz="0" w:space="0" w:color="auto"/>
        <w:right w:val="none" w:sz="0" w:space="0" w:color="auto"/>
      </w:divBdr>
      <w:divsChild>
        <w:div w:id="2779526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header" Target="header6.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oter" Target="footer4.xml"/><Relationship Id="rId33" Type="http://schemas.openxmlformats.org/officeDocument/2006/relationships/header" Target="header1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28" Type="http://schemas.openxmlformats.org/officeDocument/2006/relationships/header" Target="header7.xml"/><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header" Target="header8.xml"/><Relationship Id="rId35"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G:\&#38271;&#25991;&#26723;&#32534;&#36753;&#20986;&#39064;zhuj\Norm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B3A4EB5F8E48E6A9BDBE9CAF405C5C"/>
        <w:category>
          <w:name w:val="常规"/>
          <w:gallery w:val="placeholder"/>
        </w:category>
        <w:types>
          <w:type w:val="bbPlcHdr"/>
        </w:types>
        <w:behaviors>
          <w:behavior w:val="content"/>
        </w:behaviors>
        <w:guid w:val="{F39EAD38-42E4-4B51-A06A-CC82B30126C7}"/>
      </w:docPartPr>
      <w:docPartBody>
        <w:p w:rsidR="00000000" w:rsidRDefault="007320F1" w:rsidP="007320F1">
          <w:pPr>
            <w:pStyle w:val="4DB3A4EB5F8E48E6A9BDBE9CAF405C5C"/>
          </w:pPr>
          <w:r>
            <w:rPr>
              <w:color w:val="2F5496" w:themeColor="accent1" w:themeShade="BF"/>
              <w:sz w:val="24"/>
              <w:szCs w:val="24"/>
              <w:lang w:val="zh-CN"/>
            </w:rPr>
            <w:t>[公司名称]</w:t>
          </w:r>
        </w:p>
      </w:docPartBody>
    </w:docPart>
    <w:docPart>
      <w:docPartPr>
        <w:name w:val="01B572618675429082458EADDDF9FFC6"/>
        <w:category>
          <w:name w:val="常规"/>
          <w:gallery w:val="placeholder"/>
        </w:category>
        <w:types>
          <w:type w:val="bbPlcHdr"/>
        </w:types>
        <w:behaviors>
          <w:behavior w:val="content"/>
        </w:behaviors>
        <w:guid w:val="{C38B173A-4B8A-42CA-92A2-28B9D4D6E71A}"/>
      </w:docPartPr>
      <w:docPartBody>
        <w:p w:rsidR="00000000" w:rsidRDefault="007320F1" w:rsidP="007320F1">
          <w:pPr>
            <w:pStyle w:val="01B572618675429082458EADDDF9FFC6"/>
          </w:pPr>
          <w:r>
            <w:rPr>
              <w:rFonts w:asciiTheme="majorHAnsi" w:eastAsiaTheme="majorEastAsia" w:hAnsiTheme="majorHAnsi" w:cstheme="majorBidi"/>
              <w:color w:val="4472C4" w:themeColor="accent1"/>
              <w:sz w:val="88"/>
              <w:szCs w:val="88"/>
              <w:lang w:val="zh-CN"/>
            </w:rPr>
            <w:t>[文档标题]</w:t>
          </w:r>
        </w:p>
      </w:docPartBody>
    </w:docPart>
    <w:docPart>
      <w:docPartPr>
        <w:name w:val="E26F2846D37C4B47B68F3EEA9D7E6664"/>
        <w:category>
          <w:name w:val="常规"/>
          <w:gallery w:val="placeholder"/>
        </w:category>
        <w:types>
          <w:type w:val="bbPlcHdr"/>
        </w:types>
        <w:behaviors>
          <w:behavior w:val="content"/>
        </w:behaviors>
        <w:guid w:val="{63CA8C99-029C-499B-A7F0-0CB9F1BDE9DF}"/>
      </w:docPartPr>
      <w:docPartBody>
        <w:p w:rsidR="00000000" w:rsidRDefault="007320F1" w:rsidP="007320F1">
          <w:pPr>
            <w:pStyle w:val="E26F2846D37C4B47B68F3EEA9D7E6664"/>
          </w:pPr>
          <w:r>
            <w:rPr>
              <w:color w:val="2F5496" w:themeColor="accent1" w:themeShade="BF"/>
              <w:sz w:val="24"/>
              <w:szCs w:val="24"/>
              <w:lang w:val="zh-CN"/>
            </w:rPr>
            <w:t>[文档副标题]</w:t>
          </w:r>
        </w:p>
      </w:docPartBody>
    </w:docPart>
    <w:docPart>
      <w:docPartPr>
        <w:name w:val="51C07A8DC8374FB6AD5D5C88121F2756"/>
        <w:category>
          <w:name w:val="常规"/>
          <w:gallery w:val="placeholder"/>
        </w:category>
        <w:types>
          <w:type w:val="bbPlcHdr"/>
        </w:types>
        <w:behaviors>
          <w:behavior w:val="content"/>
        </w:behaviors>
        <w:guid w:val="{A8AA5D50-6C1C-4A23-BB0D-F98E4EC40B5A}"/>
      </w:docPartPr>
      <w:docPartBody>
        <w:p w:rsidR="00000000" w:rsidRDefault="007320F1" w:rsidP="007320F1">
          <w:pPr>
            <w:pStyle w:val="51C07A8DC8374FB6AD5D5C88121F2756"/>
          </w:pPr>
          <w:r>
            <w:rPr>
              <w:color w:val="4472C4" w:themeColor="accent1"/>
              <w:sz w:val="28"/>
              <w:szCs w:val="28"/>
              <w:lang w:val="zh-CN"/>
            </w:rPr>
            <w:t>[作者姓名]</w:t>
          </w:r>
        </w:p>
      </w:docPartBody>
    </w:docPart>
    <w:docPart>
      <w:docPartPr>
        <w:name w:val="81D0F9D8229D44D28740D00FFD9EA242"/>
        <w:category>
          <w:name w:val="常规"/>
          <w:gallery w:val="placeholder"/>
        </w:category>
        <w:types>
          <w:type w:val="bbPlcHdr"/>
        </w:types>
        <w:behaviors>
          <w:behavior w:val="content"/>
        </w:behaviors>
        <w:guid w:val="{04158576-4F0D-4A28-9E5E-AE77B9F351DF}"/>
      </w:docPartPr>
      <w:docPartBody>
        <w:p w:rsidR="00000000" w:rsidRDefault="007320F1" w:rsidP="007320F1">
          <w:pPr>
            <w:pStyle w:val="81D0F9D8229D44D28740D00FFD9EA242"/>
          </w:pPr>
          <w:r>
            <w:rPr>
              <w:color w:val="4472C4" w:themeColor="accent1"/>
              <w:sz w:val="28"/>
              <w:szCs w:val="28"/>
              <w:lang w:val="zh-CN"/>
            </w:rPr>
            <w:t>[日期]</w:t>
          </w:r>
        </w:p>
      </w:docPartBody>
    </w:docPart>
    <w:docPart>
      <w:docPartPr>
        <w:name w:val="BAF311239A8B40598BFC9792EBD5AF24"/>
        <w:category>
          <w:name w:val="常规"/>
          <w:gallery w:val="placeholder"/>
        </w:category>
        <w:types>
          <w:type w:val="bbPlcHdr"/>
        </w:types>
        <w:behaviors>
          <w:behavior w:val="content"/>
        </w:behaviors>
        <w:guid w:val="{12F26B5B-79FE-42B1-B158-57F8945D15B4}"/>
      </w:docPartPr>
      <w:docPartBody>
        <w:p w:rsidR="00000000" w:rsidRDefault="007320F1">
          <w:r w:rsidRPr="001C7665">
            <w:rPr>
              <w:rStyle w:val="a3"/>
              <w:rFonts w:hint="eastAsia"/>
            </w:rPr>
            <w:t>[标题]</w:t>
          </w:r>
        </w:p>
      </w:docPartBody>
    </w:docPart>
    <w:docPart>
      <w:docPartPr>
        <w:name w:val="8598609BA7C24B56A1799B969BC1DB7A"/>
        <w:category>
          <w:name w:val="常规"/>
          <w:gallery w:val="placeholder"/>
        </w:category>
        <w:types>
          <w:type w:val="bbPlcHdr"/>
        </w:types>
        <w:behaviors>
          <w:behavior w:val="content"/>
        </w:behaviors>
        <w:guid w:val="{0C28F561-025E-4774-AC2F-07DF77328054}"/>
      </w:docPartPr>
      <w:docPartBody>
        <w:p w:rsidR="00000000" w:rsidRDefault="007320F1">
          <w:r w:rsidRPr="001C7665">
            <w:rPr>
              <w:rStyle w:val="a3"/>
              <w:rFonts w:hint="eastAsia"/>
            </w:rPr>
            <w:t>[标题]</w:t>
          </w:r>
        </w:p>
      </w:docPartBody>
    </w:docPart>
    <w:docPart>
      <w:docPartPr>
        <w:name w:val="0C6B2B52924C41B5BAFB46952B72E736"/>
        <w:category>
          <w:name w:val="常规"/>
          <w:gallery w:val="placeholder"/>
        </w:category>
        <w:types>
          <w:type w:val="bbPlcHdr"/>
        </w:types>
        <w:behaviors>
          <w:behavior w:val="content"/>
        </w:behaviors>
        <w:guid w:val="{B44ADCEE-10BE-44A5-9ABE-A5344EC0ADB0}"/>
      </w:docPartPr>
      <w:docPartBody>
        <w:p w:rsidR="00000000" w:rsidRDefault="007320F1">
          <w:r w:rsidRPr="001C7665">
            <w:rPr>
              <w:rStyle w:val="a3"/>
              <w:rFonts w:hint="eastAsia"/>
            </w:rPr>
            <w:t>[标题]</w:t>
          </w:r>
        </w:p>
      </w:docPartBody>
    </w:docPart>
    <w:docPart>
      <w:docPartPr>
        <w:name w:val="2B1F6A9C395B4B24895D904642CFEFB2"/>
        <w:category>
          <w:name w:val="常规"/>
          <w:gallery w:val="placeholder"/>
        </w:category>
        <w:types>
          <w:type w:val="bbPlcHdr"/>
        </w:types>
        <w:behaviors>
          <w:behavior w:val="content"/>
        </w:behaviors>
        <w:guid w:val="{B3145E24-1F24-4E12-93F7-16515C8CC7E2}"/>
      </w:docPartPr>
      <w:docPartBody>
        <w:p w:rsidR="00000000" w:rsidRDefault="007320F1" w:rsidP="007320F1">
          <w:pPr>
            <w:pStyle w:val="2B1F6A9C395B4B24895D904642CFEFB2"/>
          </w:pPr>
          <w:r w:rsidRPr="001C7665">
            <w:rPr>
              <w:rStyle w:val="a3"/>
              <w:rFonts w:hint="eastAsia"/>
            </w:rPr>
            <w:t>[标题]</w:t>
          </w:r>
        </w:p>
      </w:docPartBody>
    </w:docPart>
    <w:docPart>
      <w:docPartPr>
        <w:name w:val="5820AFD4CB0B4BB1906569117542E379"/>
        <w:category>
          <w:name w:val="常规"/>
          <w:gallery w:val="placeholder"/>
        </w:category>
        <w:types>
          <w:type w:val="bbPlcHdr"/>
        </w:types>
        <w:behaviors>
          <w:behavior w:val="content"/>
        </w:behaviors>
        <w:guid w:val="{F7E24768-3B03-4BB9-89F9-AF0C43AF44D0}"/>
      </w:docPartPr>
      <w:docPartBody>
        <w:p w:rsidR="00000000" w:rsidRDefault="007320F1" w:rsidP="007320F1">
          <w:pPr>
            <w:pStyle w:val="5820AFD4CB0B4BB1906569117542E379"/>
          </w:pPr>
          <w:r w:rsidRPr="001C7665">
            <w:rPr>
              <w:rStyle w:val="a3"/>
              <w:rFonts w:hint="eastAsia"/>
            </w:rPr>
            <w:t>[标题]</w:t>
          </w:r>
        </w:p>
      </w:docPartBody>
    </w:docPart>
    <w:docPart>
      <w:docPartPr>
        <w:name w:val="191F35632AF648C6A7E301CE89D9402F"/>
        <w:category>
          <w:name w:val="常规"/>
          <w:gallery w:val="placeholder"/>
        </w:category>
        <w:types>
          <w:type w:val="bbPlcHdr"/>
        </w:types>
        <w:behaviors>
          <w:behavior w:val="content"/>
        </w:behaviors>
        <w:guid w:val="{2E1FFF6E-70EC-455C-8ACF-B5C470194C30}"/>
      </w:docPartPr>
      <w:docPartBody>
        <w:p w:rsidR="00000000" w:rsidRDefault="007320F1">
          <w:r w:rsidRPr="001C7665">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1"/>
    <w:rsid w:val="002231C8"/>
    <w:rsid w:val="0073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CB66621B9D46CB951C5D0AE58703E6">
    <w:name w:val="13CB66621B9D46CB951C5D0AE58703E6"/>
    <w:rsid w:val="007320F1"/>
    <w:pPr>
      <w:widowControl w:val="0"/>
      <w:jc w:val="both"/>
    </w:pPr>
  </w:style>
  <w:style w:type="paragraph" w:customStyle="1" w:styleId="488887C43E92432A8E733FAA459BEA1A">
    <w:name w:val="488887C43E92432A8E733FAA459BEA1A"/>
    <w:rsid w:val="007320F1"/>
    <w:pPr>
      <w:widowControl w:val="0"/>
      <w:jc w:val="both"/>
    </w:pPr>
  </w:style>
  <w:style w:type="paragraph" w:customStyle="1" w:styleId="8311CB21C98144368BFFB6DB30B9E82E">
    <w:name w:val="8311CB21C98144368BFFB6DB30B9E82E"/>
    <w:rsid w:val="007320F1"/>
    <w:pPr>
      <w:widowControl w:val="0"/>
      <w:jc w:val="both"/>
    </w:pPr>
  </w:style>
  <w:style w:type="paragraph" w:customStyle="1" w:styleId="4DB3A4EB5F8E48E6A9BDBE9CAF405C5C">
    <w:name w:val="4DB3A4EB5F8E48E6A9BDBE9CAF405C5C"/>
    <w:rsid w:val="007320F1"/>
    <w:pPr>
      <w:widowControl w:val="0"/>
      <w:jc w:val="both"/>
    </w:pPr>
  </w:style>
  <w:style w:type="paragraph" w:customStyle="1" w:styleId="01B572618675429082458EADDDF9FFC6">
    <w:name w:val="01B572618675429082458EADDDF9FFC6"/>
    <w:rsid w:val="007320F1"/>
    <w:pPr>
      <w:widowControl w:val="0"/>
      <w:jc w:val="both"/>
    </w:pPr>
  </w:style>
  <w:style w:type="paragraph" w:customStyle="1" w:styleId="E26F2846D37C4B47B68F3EEA9D7E6664">
    <w:name w:val="E26F2846D37C4B47B68F3EEA9D7E6664"/>
    <w:rsid w:val="007320F1"/>
    <w:pPr>
      <w:widowControl w:val="0"/>
      <w:jc w:val="both"/>
    </w:pPr>
  </w:style>
  <w:style w:type="paragraph" w:customStyle="1" w:styleId="51C07A8DC8374FB6AD5D5C88121F2756">
    <w:name w:val="51C07A8DC8374FB6AD5D5C88121F2756"/>
    <w:rsid w:val="007320F1"/>
    <w:pPr>
      <w:widowControl w:val="0"/>
      <w:jc w:val="both"/>
    </w:pPr>
  </w:style>
  <w:style w:type="paragraph" w:customStyle="1" w:styleId="81D0F9D8229D44D28740D00FFD9EA242">
    <w:name w:val="81D0F9D8229D44D28740D00FFD9EA242"/>
    <w:rsid w:val="007320F1"/>
    <w:pPr>
      <w:widowControl w:val="0"/>
      <w:jc w:val="both"/>
    </w:pPr>
  </w:style>
  <w:style w:type="paragraph" w:customStyle="1" w:styleId="448626FE72F6420FB859388CAB44A6B4">
    <w:name w:val="448626FE72F6420FB859388CAB44A6B4"/>
    <w:rsid w:val="007320F1"/>
    <w:pPr>
      <w:widowControl w:val="0"/>
      <w:jc w:val="both"/>
    </w:pPr>
  </w:style>
  <w:style w:type="paragraph" w:customStyle="1" w:styleId="BF1BE678B0AA45A58E335B99E1016791">
    <w:name w:val="BF1BE678B0AA45A58E335B99E1016791"/>
    <w:rsid w:val="007320F1"/>
    <w:pPr>
      <w:widowControl w:val="0"/>
      <w:jc w:val="both"/>
    </w:pPr>
  </w:style>
  <w:style w:type="paragraph" w:customStyle="1" w:styleId="CC197F3FA2D240659D67E20F8689F7A8">
    <w:name w:val="CC197F3FA2D240659D67E20F8689F7A8"/>
    <w:rsid w:val="007320F1"/>
    <w:pPr>
      <w:widowControl w:val="0"/>
      <w:jc w:val="both"/>
    </w:pPr>
  </w:style>
  <w:style w:type="character" w:styleId="a3">
    <w:name w:val="Placeholder Text"/>
    <w:basedOn w:val="a0"/>
    <w:uiPriority w:val="99"/>
    <w:semiHidden/>
    <w:rsid w:val="007320F1"/>
    <w:rPr>
      <w:color w:val="808080"/>
    </w:rPr>
  </w:style>
  <w:style w:type="paragraph" w:customStyle="1" w:styleId="EE1B28D05F134757BD7A8802B0DEFAD5">
    <w:name w:val="EE1B28D05F134757BD7A8802B0DEFAD5"/>
    <w:rsid w:val="007320F1"/>
    <w:pPr>
      <w:widowControl w:val="0"/>
      <w:jc w:val="both"/>
    </w:pPr>
  </w:style>
  <w:style w:type="paragraph" w:customStyle="1" w:styleId="2B1F6A9C395B4B24895D904642CFEFB2">
    <w:name w:val="2B1F6A9C395B4B24895D904642CFEFB2"/>
    <w:rsid w:val="007320F1"/>
    <w:pPr>
      <w:widowControl w:val="0"/>
      <w:jc w:val="both"/>
    </w:pPr>
  </w:style>
  <w:style w:type="paragraph" w:customStyle="1" w:styleId="5820AFD4CB0B4BB1906569117542E379">
    <w:name w:val="5820AFD4CB0B4BB1906569117542E379"/>
    <w:rsid w:val="007320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53DF7-9B49-4578-A1A7-3F10C0BE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122</TotalTime>
  <Pages>18</Pages>
  <Words>1491</Words>
  <Characters>8503</Characters>
  <Application>Microsoft Office Word</Application>
  <DocSecurity>0</DocSecurity>
  <PresentationFormat/>
  <Lines>70</Lines>
  <Paragraphs>19</Paragraphs>
  <Slides>0</Slides>
  <Notes>0</Notes>
  <HiddenSlides>0</HiddenSlides>
  <MMClips>0</MMClips>
  <ScaleCrop>false</ScaleCrop>
  <Company>实例演示</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管理系统</dc:subject>
  <dc:creator>张三</dc:creator>
  <cp:lastModifiedBy>张 杨</cp:lastModifiedBy>
  <cp:revision>42</cp:revision>
  <dcterms:created xsi:type="dcterms:W3CDTF">2016-10-20T06:08:00Z</dcterms:created>
  <dcterms:modified xsi:type="dcterms:W3CDTF">2022-04-26T01:59:00Z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